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3BF29" w14:textId="77777777" w:rsidR="003548A8" w:rsidRDefault="003548A8" w:rsidP="003548A8">
      <w:pPr>
        <w:rPr>
          <w:lang w:val="en-US"/>
        </w:rPr>
      </w:pPr>
    </w:p>
    <w:p w14:paraId="7CD97B6E" w14:textId="77777777" w:rsidR="00301562" w:rsidRDefault="00301562" w:rsidP="003548A8">
      <w:pPr>
        <w:rPr>
          <w:lang w:val="en-US"/>
        </w:rPr>
      </w:pPr>
    </w:p>
    <w:p w14:paraId="3E612E9C" w14:textId="77777777" w:rsidR="00301562" w:rsidRDefault="00301562" w:rsidP="003548A8">
      <w:pPr>
        <w:rPr>
          <w:lang w:val="en-US"/>
        </w:rPr>
      </w:pPr>
    </w:p>
    <w:p w14:paraId="3145F60F" w14:textId="77777777" w:rsidR="00301562" w:rsidRDefault="00301562" w:rsidP="003548A8">
      <w:pPr>
        <w:rPr>
          <w:lang w:val="en-US"/>
        </w:rPr>
      </w:pPr>
    </w:p>
    <w:p w14:paraId="63FD59B1" w14:textId="77777777" w:rsidR="00301562" w:rsidRDefault="00301562" w:rsidP="003548A8">
      <w:pPr>
        <w:rPr>
          <w:lang w:val="en-US"/>
        </w:rPr>
      </w:pPr>
    </w:p>
    <w:p w14:paraId="0966B6A4" w14:textId="77777777" w:rsidR="00301562" w:rsidRDefault="00301562" w:rsidP="003548A8">
      <w:pPr>
        <w:rPr>
          <w:lang w:val="en-US"/>
        </w:rPr>
      </w:pPr>
    </w:p>
    <w:p w14:paraId="4479752A" w14:textId="77777777" w:rsidR="00301562" w:rsidRDefault="00301562" w:rsidP="003548A8">
      <w:pPr>
        <w:rPr>
          <w:lang w:val="en-US"/>
        </w:rPr>
      </w:pPr>
    </w:p>
    <w:p w14:paraId="02909FF5" w14:textId="77777777" w:rsidR="003548A8" w:rsidRPr="003548A8" w:rsidRDefault="003548A8" w:rsidP="003548A8">
      <w:pPr>
        <w:rPr>
          <w:lang w:val="en-US"/>
        </w:rPr>
      </w:pPr>
    </w:p>
    <w:p w14:paraId="0155295D" w14:textId="309945C0" w:rsidR="00D234F3" w:rsidRPr="00990981" w:rsidRDefault="00C14AB8" w:rsidP="007A1DE8">
      <w:pPr>
        <w:pStyle w:val="Title"/>
        <w:jc w:val="right"/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="007A1DE8">
        <w:rPr>
          <w:lang w:val="en-US"/>
        </w:rPr>
        <w:t xml:space="preserve"> </w:t>
      </w:r>
      <w:proofErr w:type="spellStart"/>
      <w:r w:rsidR="00990981">
        <w:rPr>
          <w:color w:val="0000FF"/>
          <w:lang w:val="en-US"/>
        </w:rPr>
        <w:t>Quản</w:t>
      </w:r>
      <w:proofErr w:type="spellEnd"/>
      <w:r w:rsidR="00990981">
        <w:rPr>
          <w:color w:val="0000FF"/>
        </w:rPr>
        <w:t xml:space="preserve"> lí khách sạn</w:t>
      </w:r>
    </w:p>
    <w:p w14:paraId="3B208079" w14:textId="77777777" w:rsidR="007A1DE8" w:rsidRPr="007A1DE8" w:rsidRDefault="007A1DE8" w:rsidP="007A1DE8">
      <w:pPr>
        <w:rPr>
          <w:lang w:val="en-US"/>
        </w:rPr>
      </w:pPr>
    </w:p>
    <w:p w14:paraId="68ED6875" w14:textId="39414A5C" w:rsidR="007A1DE8" w:rsidRPr="00BE5F92" w:rsidRDefault="007A1DE8" w:rsidP="007A1DE8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BE5F92">
        <w:rPr>
          <w:rFonts w:ascii="Arial" w:hAnsi="Arial"/>
          <w:color w:val="0000FF"/>
          <w:sz w:val="34"/>
          <w:szCs w:val="30"/>
          <w:lang w:val="en-US"/>
        </w:rPr>
        <w:t>1</w:t>
      </w:r>
      <w:r w:rsidR="00BE5F92">
        <w:rPr>
          <w:rFonts w:ascii="Arial" w:hAnsi="Arial"/>
          <w:color w:val="0000FF"/>
          <w:sz w:val="34"/>
          <w:szCs w:val="30"/>
        </w:rPr>
        <w:t>.</w:t>
      </w:r>
      <w:r w:rsidR="008833DB">
        <w:rPr>
          <w:rFonts w:ascii="Arial" w:hAnsi="Arial"/>
          <w:color w:val="0000FF"/>
          <w:sz w:val="34"/>
          <w:szCs w:val="30"/>
        </w:rPr>
        <w:t>1</w:t>
      </w:r>
    </w:p>
    <w:p w14:paraId="76CD3AAD" w14:textId="77777777" w:rsidR="00D234F3" w:rsidRDefault="00D234F3">
      <w:pPr>
        <w:pStyle w:val="Title"/>
        <w:jc w:val="both"/>
        <w:rPr>
          <w:lang w:val="en-US"/>
        </w:rPr>
      </w:pPr>
    </w:p>
    <w:p w14:paraId="3A50E773" w14:textId="77777777" w:rsidR="003548A8" w:rsidRDefault="003548A8" w:rsidP="003548A8">
      <w:pPr>
        <w:rPr>
          <w:lang w:val="en-US"/>
        </w:rPr>
      </w:pPr>
    </w:p>
    <w:p w14:paraId="4CCBF022" w14:textId="77777777" w:rsidR="00301562" w:rsidRDefault="00301562" w:rsidP="003548A8">
      <w:pPr>
        <w:rPr>
          <w:lang w:val="en-US"/>
        </w:rPr>
      </w:pPr>
    </w:p>
    <w:p w14:paraId="46C81B86" w14:textId="77777777" w:rsidR="00301562" w:rsidRDefault="00301562" w:rsidP="003548A8">
      <w:pPr>
        <w:rPr>
          <w:lang w:val="en-US"/>
        </w:rPr>
      </w:pPr>
    </w:p>
    <w:p w14:paraId="05D4AEFD" w14:textId="77777777" w:rsidR="00301562" w:rsidRDefault="00301562" w:rsidP="003548A8">
      <w:pPr>
        <w:rPr>
          <w:lang w:val="en-US"/>
        </w:rPr>
      </w:pPr>
    </w:p>
    <w:p w14:paraId="4B49C214" w14:textId="77777777" w:rsidR="00301562" w:rsidRDefault="00301562" w:rsidP="003548A8">
      <w:pPr>
        <w:rPr>
          <w:lang w:val="en-US"/>
        </w:rPr>
      </w:pPr>
    </w:p>
    <w:p w14:paraId="67A74C82" w14:textId="77777777" w:rsidR="00301562" w:rsidRDefault="00301562" w:rsidP="003548A8">
      <w:pPr>
        <w:rPr>
          <w:lang w:val="en-US"/>
        </w:rPr>
      </w:pPr>
    </w:p>
    <w:p w14:paraId="182F0FDD" w14:textId="77777777" w:rsidR="00301562" w:rsidRDefault="00301562" w:rsidP="003548A8">
      <w:pPr>
        <w:rPr>
          <w:lang w:val="en-US"/>
        </w:rPr>
      </w:pPr>
    </w:p>
    <w:p w14:paraId="608055B1" w14:textId="77777777" w:rsidR="00301562" w:rsidRDefault="00301562" w:rsidP="003548A8">
      <w:pPr>
        <w:rPr>
          <w:lang w:val="en-US"/>
        </w:rPr>
      </w:pPr>
    </w:p>
    <w:p w14:paraId="36646149" w14:textId="77777777" w:rsidR="00301562" w:rsidRDefault="00301562" w:rsidP="003548A8">
      <w:pPr>
        <w:rPr>
          <w:lang w:val="en-US"/>
        </w:rPr>
      </w:pPr>
    </w:p>
    <w:p w14:paraId="43F4FC45" w14:textId="77777777" w:rsidR="003548A8" w:rsidRDefault="003548A8" w:rsidP="003548A8">
      <w:pPr>
        <w:rPr>
          <w:lang w:val="en-US"/>
        </w:rPr>
      </w:pPr>
    </w:p>
    <w:p w14:paraId="287EB93C" w14:textId="77777777" w:rsidR="003548A8" w:rsidRDefault="003548A8" w:rsidP="003548A8">
      <w:pPr>
        <w:rPr>
          <w:lang w:val="en-US"/>
        </w:rPr>
      </w:pPr>
    </w:p>
    <w:p w14:paraId="2095084B" w14:textId="77777777" w:rsidR="003548A8" w:rsidRDefault="003548A8" w:rsidP="003548A8">
      <w:pPr>
        <w:rPr>
          <w:lang w:val="en-US"/>
        </w:rPr>
      </w:pPr>
    </w:p>
    <w:p w14:paraId="106BE264" w14:textId="77777777" w:rsidR="003548A8" w:rsidRDefault="003548A8" w:rsidP="003548A8">
      <w:pPr>
        <w:rPr>
          <w:lang w:val="en-US"/>
        </w:rPr>
      </w:pPr>
    </w:p>
    <w:p w14:paraId="15D8D233" w14:textId="77777777" w:rsidR="003548A8" w:rsidRDefault="003548A8" w:rsidP="003548A8">
      <w:pPr>
        <w:rPr>
          <w:lang w:val="en-US"/>
        </w:rPr>
      </w:pPr>
    </w:p>
    <w:p w14:paraId="3A04A706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4F397EEF" w14:textId="77777777" w:rsidR="00EA10FD" w:rsidRPr="0050587F" w:rsidRDefault="00EA10FD" w:rsidP="00EA10FD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18424069</w:t>
      </w:r>
      <w:r>
        <w:rPr>
          <w:rFonts w:ascii="Arial" w:hAnsi="Arial" w:cs="Arial"/>
          <w:color w:val="0000FF"/>
          <w:sz w:val="30"/>
          <w:szCs w:val="30"/>
        </w:rPr>
        <w:t xml:space="preserve"> 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r>
        <w:rPr>
          <w:rFonts w:ascii="Arial" w:hAnsi="Arial" w:cs="Arial"/>
          <w:color w:val="0000FF"/>
          <w:sz w:val="30"/>
          <w:szCs w:val="30"/>
        </w:rPr>
        <w:t xml:space="preserve"> Văn Thịnh</w:t>
      </w:r>
    </w:p>
    <w:p w14:paraId="06A12B35" w14:textId="6BC77A54" w:rsidR="00EA10FD" w:rsidRPr="003548A8" w:rsidRDefault="00EA10FD" w:rsidP="00EA10FD">
      <w:pPr>
        <w:jc w:val="center"/>
        <w:rPr>
          <w:sz w:val="30"/>
          <w:szCs w:val="30"/>
          <w:lang w:val="en-US"/>
        </w:rPr>
        <w:sectPr w:rsidR="00EA10FD" w:rsidRPr="003548A8" w:rsidSect="006D084D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18424070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r>
        <w:rPr>
          <w:rFonts w:ascii="Arial" w:hAnsi="Arial" w:cs="Arial"/>
          <w:color w:val="0000FF"/>
          <w:sz w:val="30"/>
          <w:szCs w:val="30"/>
        </w:rPr>
        <w:t xml:space="preserve"> Lâm Chí Thông</w:t>
      </w:r>
    </w:p>
    <w:p w14:paraId="7003563C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4B102EA9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3EF9D307" w14:textId="77777777" w:rsidTr="00965E0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AF4C4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CE835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50D67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FDB38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1167D039" w14:textId="77777777" w:rsidTr="00965E0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18BA9" w14:textId="500AB39D" w:rsidR="00E95D0C" w:rsidRPr="004C1D43" w:rsidRDefault="00050C93" w:rsidP="004176B5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  <w:lang w:val="en-US"/>
              </w:rPr>
              <w:t>26</w:t>
            </w:r>
            <w:r w:rsidR="004C1D43">
              <w:rPr>
                <w:rFonts w:eastAsia="SimSun"/>
                <w:color w:val="0000FF"/>
              </w:rPr>
              <w:t>/01/2021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79D3F" w14:textId="26F780C2" w:rsidR="00E95D0C" w:rsidRPr="006F3A77" w:rsidRDefault="006F3A77" w:rsidP="004176B5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>
              <w:rPr>
                <w:rFonts w:eastAsia="SimSun"/>
                <w:color w:val="0000FF"/>
              </w:rPr>
              <w:t>.</w:t>
            </w:r>
            <w:r w:rsidR="00395219">
              <w:rPr>
                <w:rFonts w:eastAsia="SimSun"/>
                <w:color w:val="0000FF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86556" w14:textId="105028E3" w:rsidR="00E95D0C" w:rsidRPr="00395219" w:rsidRDefault="00395219" w:rsidP="00DC363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Khởi</w:t>
            </w:r>
            <w:proofErr w:type="spellEnd"/>
            <w:r>
              <w:rPr>
                <w:rFonts w:eastAsia="SimSun"/>
                <w:color w:val="0000FF"/>
              </w:rPr>
              <w:t xml:space="preserve"> tạo model cho ER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459DA" w14:textId="4A09595A" w:rsidR="00E95D0C" w:rsidRPr="00395219" w:rsidRDefault="00395219" w:rsidP="00DC363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  <w:lang w:val="en-US"/>
              </w:rPr>
              <w:t>Nguyễn</w:t>
            </w:r>
            <w:r>
              <w:rPr>
                <w:rFonts w:eastAsia="SimSun"/>
                <w:color w:val="0000FF"/>
              </w:rPr>
              <w:t xml:space="preserve"> Lâm Chí Thông</w:t>
            </w:r>
          </w:p>
        </w:tc>
      </w:tr>
      <w:tr w:rsidR="00965E06" w:rsidRPr="007A1DE8" w14:paraId="2D692E98" w14:textId="77777777" w:rsidTr="00965E0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BCDE2" w14:textId="778E1EEA" w:rsidR="00965E06" w:rsidRPr="007A1DE8" w:rsidRDefault="00965E06" w:rsidP="00965E06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27</w:t>
            </w:r>
            <w:r>
              <w:rPr>
                <w:rFonts w:eastAsia="SimSun"/>
                <w:color w:val="0000FF"/>
              </w:rPr>
              <w:t>/01/2021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63344" w14:textId="7D823E62" w:rsidR="00965E06" w:rsidRPr="007A1DE8" w:rsidRDefault="00965E06" w:rsidP="00965E06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>
              <w:rPr>
                <w:rFonts w:eastAsia="SimSun"/>
                <w:color w:val="0000FF"/>
              </w:rPr>
              <w:t>.</w:t>
            </w:r>
            <w:r w:rsidR="000F379A">
              <w:rPr>
                <w:rFonts w:eastAsia="SimSun"/>
                <w:color w:val="0000FF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97B37" w14:textId="6D9358A0" w:rsidR="00965E06" w:rsidRPr="00BC5F4E" w:rsidRDefault="00BC5F4E" w:rsidP="00965E06">
            <w:pPr>
              <w:keepLines/>
              <w:spacing w:after="120"/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Tạo</w:t>
            </w:r>
            <w:proofErr w:type="spellEnd"/>
            <w:r>
              <w:rPr>
                <w:rFonts w:eastAsia="SimSun"/>
                <w:color w:val="0000FF"/>
              </w:rPr>
              <w:t xml:space="preserve"> quan hệ thêm model cho ER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8B9B5" w14:textId="72891FF3" w:rsidR="00965E06" w:rsidRPr="007A1DE8" w:rsidRDefault="00965E06" w:rsidP="00965E06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</w:t>
            </w:r>
            <w:r>
              <w:rPr>
                <w:rFonts w:eastAsia="SimSun"/>
                <w:color w:val="0000FF"/>
              </w:rPr>
              <w:t xml:space="preserve"> </w:t>
            </w:r>
            <w:r w:rsidR="00617CDD">
              <w:rPr>
                <w:rFonts w:eastAsia="SimSun"/>
                <w:color w:val="0000FF"/>
              </w:rPr>
              <w:t>Văn Thịnh</w:t>
            </w:r>
          </w:p>
        </w:tc>
      </w:tr>
      <w:tr w:rsidR="00965E06" w:rsidRPr="007A1DE8" w14:paraId="6943B7CC" w14:textId="77777777" w:rsidTr="00965E0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D4EE4" w14:textId="77777777" w:rsidR="00965E06" w:rsidRPr="007A1DE8" w:rsidRDefault="00965E06" w:rsidP="00965E06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85A37" w14:textId="77777777" w:rsidR="00965E06" w:rsidRPr="007A1DE8" w:rsidRDefault="00965E06" w:rsidP="00965E06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9E491" w14:textId="77777777" w:rsidR="00965E06" w:rsidRPr="007A1DE8" w:rsidRDefault="00965E06" w:rsidP="00965E06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280CA" w14:textId="77777777" w:rsidR="00965E06" w:rsidRPr="007A1DE8" w:rsidRDefault="00965E06" w:rsidP="00965E06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965E06" w:rsidRPr="007A1DE8" w14:paraId="6EA7F216" w14:textId="77777777" w:rsidTr="00965E0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EF4F5" w14:textId="77777777" w:rsidR="00965E06" w:rsidRPr="007A1DE8" w:rsidRDefault="00965E06" w:rsidP="00965E06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851C5" w14:textId="77777777" w:rsidR="00965E06" w:rsidRPr="007A1DE8" w:rsidRDefault="00965E06" w:rsidP="00965E06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5A238" w14:textId="77777777" w:rsidR="00965E06" w:rsidRPr="007A1DE8" w:rsidRDefault="00965E06" w:rsidP="00965E06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D2C44" w14:textId="77777777" w:rsidR="00965E06" w:rsidRPr="007A1DE8" w:rsidRDefault="00965E06" w:rsidP="00965E06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3BFF1779" w14:textId="77777777" w:rsidR="00A23833" w:rsidRDefault="00A23833" w:rsidP="0031511D">
      <w:pPr>
        <w:pStyle w:val="Title"/>
        <w:rPr>
          <w:lang w:val="en-US"/>
        </w:rPr>
      </w:pPr>
    </w:p>
    <w:p w14:paraId="443462EF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4EC7F22E" w14:textId="5EC59414" w:rsidR="005E3747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62680384" w:history="1">
        <w:r w:rsidR="005E3747" w:rsidRPr="00C62672">
          <w:rPr>
            <w:rStyle w:val="Hyperlink"/>
            <w:noProof/>
          </w:rPr>
          <w:t>1.</w:t>
        </w:r>
        <w:r w:rsidR="005E37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E3747" w:rsidRPr="00C62672">
          <w:rPr>
            <w:rStyle w:val="Hyperlink"/>
            <w:noProof/>
          </w:rPr>
          <w:t>Sơ đồ logic</w:t>
        </w:r>
        <w:r w:rsidR="005E3747">
          <w:rPr>
            <w:noProof/>
            <w:webHidden/>
          </w:rPr>
          <w:tab/>
        </w:r>
        <w:r w:rsidR="005E3747">
          <w:rPr>
            <w:noProof/>
            <w:webHidden/>
          </w:rPr>
          <w:fldChar w:fldCharType="begin"/>
        </w:r>
        <w:r w:rsidR="005E3747">
          <w:rPr>
            <w:noProof/>
            <w:webHidden/>
          </w:rPr>
          <w:instrText xml:space="preserve"> PAGEREF _Toc62680384 \h </w:instrText>
        </w:r>
        <w:r w:rsidR="005E3747">
          <w:rPr>
            <w:noProof/>
            <w:webHidden/>
          </w:rPr>
        </w:r>
        <w:r w:rsidR="005E3747">
          <w:rPr>
            <w:noProof/>
            <w:webHidden/>
          </w:rPr>
          <w:fldChar w:fldCharType="separate"/>
        </w:r>
        <w:r w:rsidR="005E3747">
          <w:rPr>
            <w:noProof/>
            <w:webHidden/>
          </w:rPr>
          <w:t>3</w:t>
        </w:r>
        <w:r w:rsidR="005E3747">
          <w:rPr>
            <w:noProof/>
            <w:webHidden/>
          </w:rPr>
          <w:fldChar w:fldCharType="end"/>
        </w:r>
      </w:hyperlink>
    </w:p>
    <w:p w14:paraId="67A2B4D6" w14:textId="3DEA018E" w:rsidR="005E3747" w:rsidRDefault="00022E6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680385" w:history="1">
        <w:r w:rsidR="005E3747" w:rsidRPr="00C62672">
          <w:rPr>
            <w:rStyle w:val="Hyperlink"/>
            <w:noProof/>
          </w:rPr>
          <w:t>2.</w:t>
        </w:r>
        <w:r w:rsidR="005E37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E3747" w:rsidRPr="00C62672">
          <w:rPr>
            <w:rStyle w:val="Hyperlink"/>
            <w:noProof/>
          </w:rPr>
          <w:t>Mô tả chi tiết các kiểu dữ liệu trong sơ đồ logic</w:t>
        </w:r>
        <w:r w:rsidR="005E3747">
          <w:rPr>
            <w:noProof/>
            <w:webHidden/>
          </w:rPr>
          <w:tab/>
        </w:r>
        <w:r w:rsidR="005E3747">
          <w:rPr>
            <w:noProof/>
            <w:webHidden/>
          </w:rPr>
          <w:fldChar w:fldCharType="begin"/>
        </w:r>
        <w:r w:rsidR="005E3747">
          <w:rPr>
            <w:noProof/>
            <w:webHidden/>
          </w:rPr>
          <w:instrText xml:space="preserve"> PAGEREF _Toc62680385 \h </w:instrText>
        </w:r>
        <w:r w:rsidR="005E3747">
          <w:rPr>
            <w:noProof/>
            <w:webHidden/>
          </w:rPr>
        </w:r>
        <w:r w:rsidR="005E3747">
          <w:rPr>
            <w:noProof/>
            <w:webHidden/>
          </w:rPr>
          <w:fldChar w:fldCharType="separate"/>
        </w:r>
        <w:r w:rsidR="005E3747">
          <w:rPr>
            <w:noProof/>
            <w:webHidden/>
          </w:rPr>
          <w:t>3</w:t>
        </w:r>
        <w:r w:rsidR="005E3747">
          <w:rPr>
            <w:noProof/>
            <w:webHidden/>
          </w:rPr>
          <w:fldChar w:fldCharType="end"/>
        </w:r>
      </w:hyperlink>
    </w:p>
    <w:p w14:paraId="680065AF" w14:textId="2C9AE70B" w:rsidR="005E3747" w:rsidRDefault="00022E6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680386" w:history="1">
        <w:r w:rsidR="005E3747" w:rsidRPr="00C62672">
          <w:rPr>
            <w:rStyle w:val="Hyperlink"/>
            <w:noProof/>
            <w:lang w:val="en-US"/>
          </w:rPr>
          <w:t>2.1</w:t>
        </w:r>
        <w:r w:rsidR="005E37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E3747" w:rsidRPr="00C62672">
          <w:rPr>
            <w:rStyle w:val="Hyperlink"/>
            <w:noProof/>
            <w:lang w:val="en-US"/>
          </w:rPr>
          <w:t>Table Staff</w:t>
        </w:r>
        <w:r w:rsidR="005E3747">
          <w:rPr>
            <w:noProof/>
            <w:webHidden/>
          </w:rPr>
          <w:tab/>
        </w:r>
        <w:r w:rsidR="005E3747">
          <w:rPr>
            <w:noProof/>
            <w:webHidden/>
          </w:rPr>
          <w:fldChar w:fldCharType="begin"/>
        </w:r>
        <w:r w:rsidR="005E3747">
          <w:rPr>
            <w:noProof/>
            <w:webHidden/>
          </w:rPr>
          <w:instrText xml:space="preserve"> PAGEREF _Toc62680386 \h </w:instrText>
        </w:r>
        <w:r w:rsidR="005E3747">
          <w:rPr>
            <w:noProof/>
            <w:webHidden/>
          </w:rPr>
        </w:r>
        <w:r w:rsidR="005E3747">
          <w:rPr>
            <w:noProof/>
            <w:webHidden/>
          </w:rPr>
          <w:fldChar w:fldCharType="separate"/>
        </w:r>
        <w:r w:rsidR="005E3747">
          <w:rPr>
            <w:noProof/>
            <w:webHidden/>
          </w:rPr>
          <w:t>3</w:t>
        </w:r>
        <w:r w:rsidR="005E3747">
          <w:rPr>
            <w:noProof/>
            <w:webHidden/>
          </w:rPr>
          <w:fldChar w:fldCharType="end"/>
        </w:r>
      </w:hyperlink>
    </w:p>
    <w:p w14:paraId="7249D2A6" w14:textId="52A87F46" w:rsidR="005E3747" w:rsidRDefault="00022E6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680387" w:history="1">
        <w:r w:rsidR="005E3747" w:rsidRPr="00C62672">
          <w:rPr>
            <w:rStyle w:val="Hyperlink"/>
            <w:noProof/>
          </w:rPr>
          <w:t>2.2</w:t>
        </w:r>
        <w:r w:rsidR="005E37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E3747" w:rsidRPr="00C62672">
          <w:rPr>
            <w:rStyle w:val="Hyperlink"/>
            <w:noProof/>
            <w:lang w:val="en-US"/>
          </w:rPr>
          <w:t>Table</w:t>
        </w:r>
        <w:r w:rsidR="005E3747" w:rsidRPr="00C62672">
          <w:rPr>
            <w:rStyle w:val="Hyperlink"/>
            <w:noProof/>
          </w:rPr>
          <w:t xml:space="preserve"> TicketBooking</w:t>
        </w:r>
        <w:r w:rsidR="005E3747">
          <w:rPr>
            <w:noProof/>
            <w:webHidden/>
          </w:rPr>
          <w:tab/>
        </w:r>
        <w:r w:rsidR="005E3747">
          <w:rPr>
            <w:noProof/>
            <w:webHidden/>
          </w:rPr>
          <w:fldChar w:fldCharType="begin"/>
        </w:r>
        <w:r w:rsidR="005E3747">
          <w:rPr>
            <w:noProof/>
            <w:webHidden/>
          </w:rPr>
          <w:instrText xml:space="preserve"> PAGEREF _Toc62680387 \h </w:instrText>
        </w:r>
        <w:r w:rsidR="005E3747">
          <w:rPr>
            <w:noProof/>
            <w:webHidden/>
          </w:rPr>
        </w:r>
        <w:r w:rsidR="005E3747">
          <w:rPr>
            <w:noProof/>
            <w:webHidden/>
          </w:rPr>
          <w:fldChar w:fldCharType="separate"/>
        </w:r>
        <w:r w:rsidR="005E3747">
          <w:rPr>
            <w:noProof/>
            <w:webHidden/>
          </w:rPr>
          <w:t>3</w:t>
        </w:r>
        <w:r w:rsidR="005E3747">
          <w:rPr>
            <w:noProof/>
            <w:webHidden/>
          </w:rPr>
          <w:fldChar w:fldCharType="end"/>
        </w:r>
      </w:hyperlink>
    </w:p>
    <w:p w14:paraId="15230F9C" w14:textId="604BF5BE" w:rsidR="005E3747" w:rsidRDefault="00022E6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680388" w:history="1">
        <w:r w:rsidR="005E3747" w:rsidRPr="00C62672">
          <w:rPr>
            <w:rStyle w:val="Hyperlink"/>
            <w:noProof/>
          </w:rPr>
          <w:t>2.3</w:t>
        </w:r>
        <w:r w:rsidR="005E37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E3747" w:rsidRPr="00C62672">
          <w:rPr>
            <w:rStyle w:val="Hyperlink"/>
            <w:noProof/>
          </w:rPr>
          <w:t>Table Room</w:t>
        </w:r>
        <w:r w:rsidR="005E3747">
          <w:rPr>
            <w:noProof/>
            <w:webHidden/>
          </w:rPr>
          <w:tab/>
        </w:r>
        <w:r w:rsidR="005E3747">
          <w:rPr>
            <w:noProof/>
            <w:webHidden/>
          </w:rPr>
          <w:fldChar w:fldCharType="begin"/>
        </w:r>
        <w:r w:rsidR="005E3747">
          <w:rPr>
            <w:noProof/>
            <w:webHidden/>
          </w:rPr>
          <w:instrText xml:space="preserve"> PAGEREF _Toc62680388 \h </w:instrText>
        </w:r>
        <w:r w:rsidR="005E3747">
          <w:rPr>
            <w:noProof/>
            <w:webHidden/>
          </w:rPr>
        </w:r>
        <w:r w:rsidR="005E3747">
          <w:rPr>
            <w:noProof/>
            <w:webHidden/>
          </w:rPr>
          <w:fldChar w:fldCharType="separate"/>
        </w:r>
        <w:r w:rsidR="005E3747">
          <w:rPr>
            <w:noProof/>
            <w:webHidden/>
          </w:rPr>
          <w:t>4</w:t>
        </w:r>
        <w:r w:rsidR="005E3747">
          <w:rPr>
            <w:noProof/>
            <w:webHidden/>
          </w:rPr>
          <w:fldChar w:fldCharType="end"/>
        </w:r>
      </w:hyperlink>
    </w:p>
    <w:p w14:paraId="7D1A9D53" w14:textId="38C233BC" w:rsidR="005E3747" w:rsidRDefault="00022E6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680389" w:history="1">
        <w:r w:rsidR="005E3747" w:rsidRPr="00C62672">
          <w:rPr>
            <w:rStyle w:val="Hyperlink"/>
            <w:noProof/>
          </w:rPr>
          <w:t>2.4</w:t>
        </w:r>
        <w:r w:rsidR="005E37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E3747" w:rsidRPr="00C62672">
          <w:rPr>
            <w:rStyle w:val="Hyperlink"/>
            <w:noProof/>
          </w:rPr>
          <w:t>Table TypeOfRoom</w:t>
        </w:r>
        <w:r w:rsidR="005E3747">
          <w:rPr>
            <w:noProof/>
            <w:webHidden/>
          </w:rPr>
          <w:tab/>
        </w:r>
        <w:r w:rsidR="005E3747">
          <w:rPr>
            <w:noProof/>
            <w:webHidden/>
          </w:rPr>
          <w:fldChar w:fldCharType="begin"/>
        </w:r>
        <w:r w:rsidR="005E3747">
          <w:rPr>
            <w:noProof/>
            <w:webHidden/>
          </w:rPr>
          <w:instrText xml:space="preserve"> PAGEREF _Toc62680389 \h </w:instrText>
        </w:r>
        <w:r w:rsidR="005E3747">
          <w:rPr>
            <w:noProof/>
            <w:webHidden/>
          </w:rPr>
        </w:r>
        <w:r w:rsidR="005E3747">
          <w:rPr>
            <w:noProof/>
            <w:webHidden/>
          </w:rPr>
          <w:fldChar w:fldCharType="separate"/>
        </w:r>
        <w:r w:rsidR="005E3747">
          <w:rPr>
            <w:noProof/>
            <w:webHidden/>
          </w:rPr>
          <w:t>4</w:t>
        </w:r>
        <w:r w:rsidR="005E3747">
          <w:rPr>
            <w:noProof/>
            <w:webHidden/>
          </w:rPr>
          <w:fldChar w:fldCharType="end"/>
        </w:r>
      </w:hyperlink>
    </w:p>
    <w:p w14:paraId="01126833" w14:textId="3086B5F3" w:rsidR="005E3747" w:rsidRDefault="00022E6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680390" w:history="1">
        <w:r w:rsidR="005E3747" w:rsidRPr="00C62672">
          <w:rPr>
            <w:rStyle w:val="Hyperlink"/>
            <w:noProof/>
          </w:rPr>
          <w:t>2.5</w:t>
        </w:r>
        <w:r w:rsidR="005E37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E3747" w:rsidRPr="00C62672">
          <w:rPr>
            <w:rStyle w:val="Hyperlink"/>
            <w:noProof/>
          </w:rPr>
          <w:t>Table DetailServices</w:t>
        </w:r>
        <w:r w:rsidR="005E3747">
          <w:rPr>
            <w:noProof/>
            <w:webHidden/>
          </w:rPr>
          <w:tab/>
        </w:r>
        <w:r w:rsidR="005E3747">
          <w:rPr>
            <w:noProof/>
            <w:webHidden/>
          </w:rPr>
          <w:fldChar w:fldCharType="begin"/>
        </w:r>
        <w:r w:rsidR="005E3747">
          <w:rPr>
            <w:noProof/>
            <w:webHidden/>
          </w:rPr>
          <w:instrText xml:space="preserve"> PAGEREF _Toc62680390 \h </w:instrText>
        </w:r>
        <w:r w:rsidR="005E3747">
          <w:rPr>
            <w:noProof/>
            <w:webHidden/>
          </w:rPr>
        </w:r>
        <w:r w:rsidR="005E3747">
          <w:rPr>
            <w:noProof/>
            <w:webHidden/>
          </w:rPr>
          <w:fldChar w:fldCharType="separate"/>
        </w:r>
        <w:r w:rsidR="005E3747">
          <w:rPr>
            <w:noProof/>
            <w:webHidden/>
          </w:rPr>
          <w:t>4</w:t>
        </w:r>
        <w:r w:rsidR="005E3747">
          <w:rPr>
            <w:noProof/>
            <w:webHidden/>
          </w:rPr>
          <w:fldChar w:fldCharType="end"/>
        </w:r>
      </w:hyperlink>
    </w:p>
    <w:p w14:paraId="3A34277F" w14:textId="6A429D28" w:rsidR="005E3747" w:rsidRDefault="00022E6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680391" w:history="1">
        <w:r w:rsidR="005E3747" w:rsidRPr="00C62672">
          <w:rPr>
            <w:rStyle w:val="Hyperlink"/>
            <w:noProof/>
          </w:rPr>
          <w:t>2.6</w:t>
        </w:r>
        <w:r w:rsidR="005E37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E3747" w:rsidRPr="00C62672">
          <w:rPr>
            <w:rStyle w:val="Hyperlink"/>
            <w:noProof/>
          </w:rPr>
          <w:t>Table Production</w:t>
        </w:r>
        <w:r w:rsidR="005E3747">
          <w:rPr>
            <w:noProof/>
            <w:webHidden/>
          </w:rPr>
          <w:tab/>
        </w:r>
        <w:r w:rsidR="005E3747">
          <w:rPr>
            <w:noProof/>
            <w:webHidden/>
          </w:rPr>
          <w:fldChar w:fldCharType="begin"/>
        </w:r>
        <w:r w:rsidR="005E3747">
          <w:rPr>
            <w:noProof/>
            <w:webHidden/>
          </w:rPr>
          <w:instrText xml:space="preserve"> PAGEREF _Toc62680391 \h </w:instrText>
        </w:r>
        <w:r w:rsidR="005E3747">
          <w:rPr>
            <w:noProof/>
            <w:webHidden/>
          </w:rPr>
        </w:r>
        <w:r w:rsidR="005E3747">
          <w:rPr>
            <w:noProof/>
            <w:webHidden/>
          </w:rPr>
          <w:fldChar w:fldCharType="separate"/>
        </w:r>
        <w:r w:rsidR="005E3747">
          <w:rPr>
            <w:noProof/>
            <w:webHidden/>
          </w:rPr>
          <w:t>5</w:t>
        </w:r>
        <w:r w:rsidR="005E3747">
          <w:rPr>
            <w:noProof/>
            <w:webHidden/>
          </w:rPr>
          <w:fldChar w:fldCharType="end"/>
        </w:r>
      </w:hyperlink>
    </w:p>
    <w:p w14:paraId="7DDC0B1A" w14:textId="32D9B3E4" w:rsidR="005E3747" w:rsidRDefault="00022E6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680392" w:history="1">
        <w:r w:rsidR="005E3747" w:rsidRPr="00C62672">
          <w:rPr>
            <w:rStyle w:val="Hyperlink"/>
            <w:noProof/>
          </w:rPr>
          <w:t>2.7</w:t>
        </w:r>
        <w:r w:rsidR="005E37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E3747" w:rsidRPr="00C62672">
          <w:rPr>
            <w:rStyle w:val="Hyperlink"/>
            <w:noProof/>
          </w:rPr>
          <w:t>Table TicketCheckOutRoom</w:t>
        </w:r>
        <w:r w:rsidR="005E3747">
          <w:rPr>
            <w:noProof/>
            <w:webHidden/>
          </w:rPr>
          <w:tab/>
        </w:r>
        <w:r w:rsidR="005E3747">
          <w:rPr>
            <w:noProof/>
            <w:webHidden/>
          </w:rPr>
          <w:fldChar w:fldCharType="begin"/>
        </w:r>
        <w:r w:rsidR="005E3747">
          <w:rPr>
            <w:noProof/>
            <w:webHidden/>
          </w:rPr>
          <w:instrText xml:space="preserve"> PAGEREF _Toc62680392 \h </w:instrText>
        </w:r>
        <w:r w:rsidR="005E3747">
          <w:rPr>
            <w:noProof/>
            <w:webHidden/>
          </w:rPr>
        </w:r>
        <w:r w:rsidR="005E3747">
          <w:rPr>
            <w:noProof/>
            <w:webHidden/>
          </w:rPr>
          <w:fldChar w:fldCharType="separate"/>
        </w:r>
        <w:r w:rsidR="005E3747">
          <w:rPr>
            <w:noProof/>
            <w:webHidden/>
          </w:rPr>
          <w:t>5</w:t>
        </w:r>
        <w:r w:rsidR="005E3747">
          <w:rPr>
            <w:noProof/>
            <w:webHidden/>
          </w:rPr>
          <w:fldChar w:fldCharType="end"/>
        </w:r>
      </w:hyperlink>
    </w:p>
    <w:p w14:paraId="7DA2D330" w14:textId="60C9F3CF" w:rsidR="005E3747" w:rsidRDefault="00022E6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680393" w:history="1">
        <w:r w:rsidR="005E3747" w:rsidRPr="00C62672">
          <w:rPr>
            <w:rStyle w:val="Hyperlink"/>
            <w:noProof/>
          </w:rPr>
          <w:t>2.8</w:t>
        </w:r>
        <w:r w:rsidR="005E37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E3747" w:rsidRPr="00C62672">
          <w:rPr>
            <w:rStyle w:val="Hyperlink"/>
            <w:noProof/>
          </w:rPr>
          <w:t>Table CheckingOutRoomDamaded</w:t>
        </w:r>
        <w:r w:rsidR="005E3747">
          <w:rPr>
            <w:noProof/>
            <w:webHidden/>
          </w:rPr>
          <w:tab/>
        </w:r>
        <w:r w:rsidR="005E3747">
          <w:rPr>
            <w:noProof/>
            <w:webHidden/>
          </w:rPr>
          <w:fldChar w:fldCharType="begin"/>
        </w:r>
        <w:r w:rsidR="005E3747">
          <w:rPr>
            <w:noProof/>
            <w:webHidden/>
          </w:rPr>
          <w:instrText xml:space="preserve"> PAGEREF _Toc62680393 \h </w:instrText>
        </w:r>
        <w:r w:rsidR="005E3747">
          <w:rPr>
            <w:noProof/>
            <w:webHidden/>
          </w:rPr>
        </w:r>
        <w:r w:rsidR="005E3747">
          <w:rPr>
            <w:noProof/>
            <w:webHidden/>
          </w:rPr>
          <w:fldChar w:fldCharType="separate"/>
        </w:r>
        <w:r w:rsidR="005E3747">
          <w:rPr>
            <w:noProof/>
            <w:webHidden/>
          </w:rPr>
          <w:t>6</w:t>
        </w:r>
        <w:r w:rsidR="005E3747">
          <w:rPr>
            <w:noProof/>
            <w:webHidden/>
          </w:rPr>
          <w:fldChar w:fldCharType="end"/>
        </w:r>
      </w:hyperlink>
    </w:p>
    <w:p w14:paraId="6A8CC442" w14:textId="7905482B" w:rsidR="005E3747" w:rsidRDefault="00022E6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680394" w:history="1">
        <w:r w:rsidR="005E3747" w:rsidRPr="00C62672">
          <w:rPr>
            <w:rStyle w:val="Hyperlink"/>
            <w:noProof/>
          </w:rPr>
          <w:t>2.9</w:t>
        </w:r>
        <w:r w:rsidR="005E37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E3747" w:rsidRPr="00C62672">
          <w:rPr>
            <w:rStyle w:val="Hyperlink"/>
            <w:noProof/>
          </w:rPr>
          <w:t>Table DateWork</w:t>
        </w:r>
        <w:r w:rsidR="005E3747">
          <w:rPr>
            <w:noProof/>
            <w:webHidden/>
          </w:rPr>
          <w:tab/>
        </w:r>
        <w:r w:rsidR="005E3747">
          <w:rPr>
            <w:noProof/>
            <w:webHidden/>
          </w:rPr>
          <w:fldChar w:fldCharType="begin"/>
        </w:r>
        <w:r w:rsidR="005E3747">
          <w:rPr>
            <w:noProof/>
            <w:webHidden/>
          </w:rPr>
          <w:instrText xml:space="preserve"> PAGEREF _Toc62680394 \h </w:instrText>
        </w:r>
        <w:r w:rsidR="005E3747">
          <w:rPr>
            <w:noProof/>
            <w:webHidden/>
          </w:rPr>
        </w:r>
        <w:r w:rsidR="005E3747">
          <w:rPr>
            <w:noProof/>
            <w:webHidden/>
          </w:rPr>
          <w:fldChar w:fldCharType="separate"/>
        </w:r>
        <w:r w:rsidR="005E3747">
          <w:rPr>
            <w:noProof/>
            <w:webHidden/>
          </w:rPr>
          <w:t>6</w:t>
        </w:r>
        <w:r w:rsidR="005E3747">
          <w:rPr>
            <w:noProof/>
            <w:webHidden/>
          </w:rPr>
          <w:fldChar w:fldCharType="end"/>
        </w:r>
      </w:hyperlink>
    </w:p>
    <w:p w14:paraId="35520081" w14:textId="09A80CB1" w:rsidR="005E3747" w:rsidRDefault="00022E60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2680395" w:history="1">
        <w:r w:rsidR="005E3747" w:rsidRPr="00C62672">
          <w:rPr>
            <w:rStyle w:val="Hyperlink"/>
            <w:noProof/>
          </w:rPr>
          <w:t>2.10</w:t>
        </w:r>
        <w:r w:rsidR="005E374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5E3747" w:rsidRPr="00C62672">
          <w:rPr>
            <w:rStyle w:val="Hyperlink"/>
            <w:noProof/>
          </w:rPr>
          <w:t>Table DaylyWorking</w:t>
        </w:r>
        <w:r w:rsidR="005E3747">
          <w:rPr>
            <w:noProof/>
            <w:webHidden/>
          </w:rPr>
          <w:tab/>
        </w:r>
        <w:r w:rsidR="005E3747">
          <w:rPr>
            <w:noProof/>
            <w:webHidden/>
          </w:rPr>
          <w:fldChar w:fldCharType="begin"/>
        </w:r>
        <w:r w:rsidR="005E3747">
          <w:rPr>
            <w:noProof/>
            <w:webHidden/>
          </w:rPr>
          <w:instrText xml:space="preserve"> PAGEREF _Toc62680395 \h </w:instrText>
        </w:r>
        <w:r w:rsidR="005E3747">
          <w:rPr>
            <w:noProof/>
            <w:webHidden/>
          </w:rPr>
        </w:r>
        <w:r w:rsidR="005E3747">
          <w:rPr>
            <w:noProof/>
            <w:webHidden/>
          </w:rPr>
          <w:fldChar w:fldCharType="separate"/>
        </w:r>
        <w:r w:rsidR="005E3747">
          <w:rPr>
            <w:noProof/>
            <w:webHidden/>
          </w:rPr>
          <w:t>7</w:t>
        </w:r>
        <w:r w:rsidR="005E3747">
          <w:rPr>
            <w:noProof/>
            <w:webHidden/>
          </w:rPr>
          <w:fldChar w:fldCharType="end"/>
        </w:r>
      </w:hyperlink>
    </w:p>
    <w:p w14:paraId="3F710E6F" w14:textId="25EA1740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6F438905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6692DB30" w14:textId="723568FD" w:rsidR="00C14AB8" w:rsidRPr="00C14AB8" w:rsidRDefault="00C14AB8" w:rsidP="00C14AB8">
      <w:pPr>
        <w:pStyle w:val="BodyText"/>
        <w:jc w:val="both"/>
        <w:rPr>
          <w:i/>
          <w:color w:val="0000FF"/>
          <w:lang w:val="en-US"/>
        </w:rPr>
      </w:pPr>
    </w:p>
    <w:p w14:paraId="39834FFF" w14:textId="58E2CAA1" w:rsidR="002F7ABE" w:rsidRPr="001E196B" w:rsidRDefault="00C14AB8" w:rsidP="00C14AB8">
      <w:pPr>
        <w:pStyle w:val="Heading1"/>
        <w:spacing w:line="360" w:lineRule="auto"/>
        <w:jc w:val="both"/>
      </w:pPr>
      <w:bookmarkStart w:id="0" w:name="_Toc176928159"/>
      <w:bookmarkStart w:id="1" w:name="_Toc62680384"/>
      <w:r w:rsidRPr="005F2DFA">
        <w:t>Sơ đồ logic</w:t>
      </w:r>
      <w:bookmarkEnd w:id="0"/>
      <w:bookmarkEnd w:id="1"/>
    </w:p>
    <w:p w14:paraId="225AC61F" w14:textId="1AEC136B" w:rsidR="00B17BFF" w:rsidRDefault="00B17BFF" w:rsidP="00C14AB8">
      <w:pPr>
        <w:pStyle w:val="BodyText"/>
        <w:rPr>
          <w:i/>
          <w:color w:val="0000FF"/>
        </w:rPr>
      </w:pPr>
    </w:p>
    <w:p w14:paraId="6DB1BFAB" w14:textId="33A5D765" w:rsidR="00B17BFF" w:rsidRDefault="00902D79" w:rsidP="00C14AB8">
      <w:pPr>
        <w:pStyle w:val="BodyText"/>
        <w:rPr>
          <w:iCs/>
          <w:color w:val="0000FF"/>
        </w:rPr>
      </w:pPr>
      <w:r>
        <w:rPr>
          <w:noProof/>
        </w:rPr>
        <w:drawing>
          <wp:inline distT="0" distB="0" distL="0" distR="0" wp14:anchorId="42187B58" wp14:editId="1D098495">
            <wp:extent cx="5732145" cy="379793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08C4" w14:textId="7F6E478D" w:rsidR="00DF77AE" w:rsidRDefault="00DF77AE" w:rsidP="00C14AB8">
      <w:pPr>
        <w:pStyle w:val="BodyText"/>
        <w:rPr>
          <w:iCs/>
          <w:color w:val="0000FF"/>
        </w:rPr>
      </w:pPr>
    </w:p>
    <w:p w14:paraId="44BBF245" w14:textId="67EBDB6F" w:rsidR="00DF77AE" w:rsidRPr="00DF77AE" w:rsidRDefault="00DF77AE" w:rsidP="00C14AB8">
      <w:pPr>
        <w:pStyle w:val="BodyText"/>
        <w:rPr>
          <w:iCs/>
          <w:color w:val="0000FF"/>
          <w:lang w:val="en-US"/>
        </w:rPr>
      </w:pPr>
      <w:r>
        <w:rPr>
          <w:iCs/>
          <w:color w:val="0000FF"/>
          <w:lang w:val="en-US"/>
        </w:rPr>
        <w:lastRenderedPageBreak/>
        <w:t xml:space="preserve"> </w:t>
      </w:r>
      <w:r>
        <w:rPr>
          <w:iCs/>
          <w:noProof/>
          <w:color w:val="0000FF"/>
          <w:lang w:val="en-US"/>
        </w:rPr>
        <w:drawing>
          <wp:inline distT="0" distB="0" distL="0" distR="0" wp14:anchorId="5E4E1DAB" wp14:editId="505BB0F6">
            <wp:extent cx="5732145" cy="6038215"/>
            <wp:effectExtent l="0" t="0" r="1905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DBA0" w14:textId="77777777" w:rsidR="00902D79" w:rsidRPr="00B17BFF" w:rsidRDefault="00902D79" w:rsidP="00C14AB8">
      <w:pPr>
        <w:pStyle w:val="BodyText"/>
        <w:rPr>
          <w:iCs/>
          <w:color w:val="0000FF"/>
        </w:rPr>
      </w:pPr>
    </w:p>
    <w:p w14:paraId="5E1DB83B" w14:textId="2331D9EF" w:rsidR="00C14AB8" w:rsidRDefault="00C14AB8" w:rsidP="00C14AB8">
      <w:pPr>
        <w:pStyle w:val="Heading1"/>
        <w:spacing w:line="360" w:lineRule="auto"/>
        <w:jc w:val="both"/>
      </w:pPr>
      <w:bookmarkStart w:id="2" w:name="_Toc176928160"/>
      <w:bookmarkStart w:id="3" w:name="_Toc62680385"/>
      <w:r w:rsidRPr="005F2DFA">
        <w:t>Mô tả chi tiết các kiểu dữ liệu trong sơ đồ logic</w:t>
      </w:r>
      <w:bookmarkEnd w:id="2"/>
      <w:bookmarkEnd w:id="3"/>
    </w:p>
    <w:p w14:paraId="4A825807" w14:textId="4E4A7F62" w:rsidR="003768C5" w:rsidRPr="003768C5" w:rsidRDefault="0038170D" w:rsidP="00F92A13">
      <w:pPr>
        <w:pStyle w:val="Heading2"/>
        <w:rPr>
          <w:lang w:val="en-US"/>
        </w:rPr>
      </w:pPr>
      <w:bookmarkStart w:id="4" w:name="_Toc62680386"/>
      <w:r>
        <w:rPr>
          <w:lang w:val="en-US"/>
        </w:rPr>
        <w:t>Table Staff</w:t>
      </w:r>
      <w:bookmarkEnd w:id="4"/>
    </w:p>
    <w:p w14:paraId="3531AB24" w14:textId="11C30C85" w:rsidR="003C2F0F" w:rsidRDefault="003C2F0F" w:rsidP="003C2F0F">
      <w:pPr>
        <w:pStyle w:val="BodyText"/>
        <w:rPr>
          <w:i/>
          <w:color w:val="0000FF"/>
          <w:lang w:val="en-US"/>
        </w:rPr>
      </w:pP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56"/>
        <w:gridCol w:w="1820"/>
        <w:gridCol w:w="1635"/>
        <w:gridCol w:w="1638"/>
        <w:gridCol w:w="2719"/>
      </w:tblGrid>
      <w:tr w:rsidR="0039754C" w:rsidRPr="005F2DFA" w14:paraId="073395E6" w14:textId="77777777" w:rsidTr="00F10F04">
        <w:tc>
          <w:tcPr>
            <w:tcW w:w="801" w:type="dxa"/>
          </w:tcPr>
          <w:p w14:paraId="4D7F59A5" w14:textId="77777777" w:rsidR="003C2F0F" w:rsidRPr="005F2DFA" w:rsidRDefault="003C2F0F" w:rsidP="00F10F04">
            <w:r w:rsidRPr="005F2DFA">
              <w:t>STT</w:t>
            </w:r>
          </w:p>
        </w:tc>
        <w:tc>
          <w:tcPr>
            <w:tcW w:w="1833" w:type="dxa"/>
          </w:tcPr>
          <w:p w14:paraId="299EF96B" w14:textId="77777777" w:rsidR="003C2F0F" w:rsidRPr="005F2DFA" w:rsidRDefault="003C2F0F" w:rsidP="00F10F04">
            <w:r w:rsidRPr="005F2DFA">
              <w:t>Tên thuộc tính</w:t>
            </w:r>
          </w:p>
        </w:tc>
        <w:tc>
          <w:tcPr>
            <w:tcW w:w="1688" w:type="dxa"/>
          </w:tcPr>
          <w:p w14:paraId="52D3359E" w14:textId="77777777" w:rsidR="003C2F0F" w:rsidRPr="005F2DFA" w:rsidRDefault="003C2F0F" w:rsidP="00F10F04">
            <w:r w:rsidRPr="005F2DFA">
              <w:t>Kiểu</w:t>
            </w:r>
          </w:p>
        </w:tc>
        <w:tc>
          <w:tcPr>
            <w:tcW w:w="1688" w:type="dxa"/>
          </w:tcPr>
          <w:p w14:paraId="0BBCCDA3" w14:textId="77777777" w:rsidR="003C2F0F" w:rsidRPr="005F2DFA" w:rsidRDefault="003C2F0F" w:rsidP="00F10F04">
            <w:r w:rsidRPr="005F2DFA">
              <w:t>Ràng buộc</w:t>
            </w:r>
          </w:p>
        </w:tc>
        <w:tc>
          <w:tcPr>
            <w:tcW w:w="2858" w:type="dxa"/>
          </w:tcPr>
          <w:p w14:paraId="65299485" w14:textId="77777777" w:rsidR="003C2F0F" w:rsidRPr="005F2DFA" w:rsidRDefault="003C2F0F" w:rsidP="00F10F04">
            <w:r w:rsidRPr="005F2DFA">
              <w:t>Ý nghĩa/ghi chú</w:t>
            </w:r>
          </w:p>
        </w:tc>
      </w:tr>
      <w:tr w:rsidR="0039754C" w:rsidRPr="005F2DFA" w14:paraId="730DCC3A" w14:textId="77777777" w:rsidTr="00F10F04">
        <w:tc>
          <w:tcPr>
            <w:tcW w:w="801" w:type="dxa"/>
          </w:tcPr>
          <w:p w14:paraId="610A5B64" w14:textId="74991D0B" w:rsidR="003C2F0F" w:rsidRPr="00791131" w:rsidRDefault="00791131" w:rsidP="00B33BB7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833" w:type="dxa"/>
          </w:tcPr>
          <w:p w14:paraId="6560E610" w14:textId="463ABF96" w:rsidR="003C2F0F" w:rsidRPr="005C50E9" w:rsidRDefault="005C50E9" w:rsidP="00786582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IdStaff</w:t>
            </w:r>
            <w:proofErr w:type="spellEnd"/>
          </w:p>
        </w:tc>
        <w:tc>
          <w:tcPr>
            <w:tcW w:w="1688" w:type="dxa"/>
          </w:tcPr>
          <w:p w14:paraId="5166F2BE" w14:textId="5B915C6B" w:rsidR="003C2F0F" w:rsidRPr="005C50E9" w:rsidRDefault="005C50E9" w:rsidP="00B33BB7">
            <w:pPr>
              <w:pStyle w:val="BodyText"/>
              <w:spacing w:after="0" w:line="240" w:lineRule="auto"/>
              <w:ind w:left="-47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Varchar </w:t>
            </w:r>
            <w:r w:rsidR="0039754C">
              <w:rPr>
                <w:color w:val="0000FF"/>
                <w:lang w:val="en-US"/>
              </w:rPr>
              <w:t>(50)</w:t>
            </w:r>
          </w:p>
        </w:tc>
        <w:tc>
          <w:tcPr>
            <w:tcW w:w="1688" w:type="dxa"/>
          </w:tcPr>
          <w:p w14:paraId="757B3152" w14:textId="77CC73F3" w:rsidR="003C2F0F" w:rsidRPr="005C50E9" w:rsidRDefault="005C50E9" w:rsidP="00B33BB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858" w:type="dxa"/>
          </w:tcPr>
          <w:p w14:paraId="12200FE0" w14:textId="321B6B52" w:rsidR="003C2F0F" w:rsidRPr="005C50E9" w:rsidRDefault="005C50E9" w:rsidP="00B33BB7">
            <w:pPr>
              <w:pStyle w:val="BodyText"/>
              <w:spacing w:after="0" w:line="240" w:lineRule="auto"/>
              <w:ind w:left="-66"/>
              <w:rPr>
                <w:color w:val="0000FF"/>
              </w:rPr>
            </w:pPr>
            <w:r>
              <w:rPr>
                <w:color w:val="0000FF"/>
              </w:rPr>
              <w:t>Mỗi nhân viên tồn tại duy nhất 1 mã</w:t>
            </w:r>
          </w:p>
        </w:tc>
      </w:tr>
      <w:tr w:rsidR="0039754C" w:rsidRPr="005F2DFA" w14:paraId="2067457D" w14:textId="77777777" w:rsidTr="00F10F04">
        <w:tc>
          <w:tcPr>
            <w:tcW w:w="801" w:type="dxa"/>
          </w:tcPr>
          <w:p w14:paraId="7360D4B0" w14:textId="37819E53" w:rsidR="003C2F0F" w:rsidRPr="005F2DFA" w:rsidRDefault="00DD18ED" w:rsidP="00B33BB7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  <w:tc>
          <w:tcPr>
            <w:tcW w:w="1833" w:type="dxa"/>
          </w:tcPr>
          <w:p w14:paraId="64CC5B72" w14:textId="7ACC7D3E" w:rsidR="003C2F0F" w:rsidRPr="00DD18ED" w:rsidRDefault="00DD18ED" w:rsidP="00B33BB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</w:rPr>
              <w:t>U</w:t>
            </w:r>
            <w:proofErr w:type="spellStart"/>
            <w:r>
              <w:rPr>
                <w:color w:val="0000FF"/>
                <w:lang w:val="en-US"/>
              </w:rPr>
              <w:t>serName</w:t>
            </w:r>
            <w:proofErr w:type="spellEnd"/>
          </w:p>
        </w:tc>
        <w:tc>
          <w:tcPr>
            <w:tcW w:w="1688" w:type="dxa"/>
          </w:tcPr>
          <w:p w14:paraId="0EDD19D4" w14:textId="762FB9D8" w:rsidR="003C2F0F" w:rsidRPr="00A60AFD" w:rsidRDefault="00A60AFD" w:rsidP="00DD18ED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</w:t>
            </w:r>
            <w:r w:rsidR="0039754C">
              <w:rPr>
                <w:color w:val="0000FF"/>
                <w:lang w:val="en-US"/>
              </w:rPr>
              <w:t xml:space="preserve"> (255)</w:t>
            </w:r>
          </w:p>
        </w:tc>
        <w:tc>
          <w:tcPr>
            <w:tcW w:w="1688" w:type="dxa"/>
          </w:tcPr>
          <w:p w14:paraId="5334A5B1" w14:textId="57C4840D" w:rsidR="003C2F0F" w:rsidRPr="0001667E" w:rsidRDefault="0001667E" w:rsidP="0001667E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858" w:type="dxa"/>
          </w:tcPr>
          <w:p w14:paraId="25C562AD" w14:textId="39941682" w:rsidR="003C2F0F" w:rsidRPr="00217085" w:rsidRDefault="00217085" w:rsidP="00567B0B">
            <w:pPr>
              <w:pStyle w:val="BodyText"/>
              <w:spacing w:after="0" w:line="240" w:lineRule="auto"/>
              <w:ind w:left="-98"/>
              <w:rPr>
                <w:color w:val="0000FF"/>
              </w:rPr>
            </w:pPr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Dùng</w:t>
            </w:r>
            <w:proofErr w:type="spellEnd"/>
            <w:r>
              <w:rPr>
                <w:color w:val="0000FF"/>
              </w:rPr>
              <w:t xml:space="preserve"> để đăng nhập </w:t>
            </w:r>
            <w:r w:rsidR="00ED514D">
              <w:rPr>
                <w:color w:val="0000FF"/>
              </w:rPr>
              <w:t xml:space="preserve">vào </w:t>
            </w:r>
            <w:r>
              <w:rPr>
                <w:color w:val="0000FF"/>
              </w:rPr>
              <w:t>hệ thống</w:t>
            </w:r>
          </w:p>
        </w:tc>
      </w:tr>
      <w:tr w:rsidR="001B157C" w:rsidRPr="005F2DFA" w14:paraId="778F172A" w14:textId="77777777" w:rsidTr="00F10F04">
        <w:tc>
          <w:tcPr>
            <w:tcW w:w="801" w:type="dxa"/>
          </w:tcPr>
          <w:p w14:paraId="26B1E1A7" w14:textId="10A2231F" w:rsidR="001B157C" w:rsidRDefault="001B157C" w:rsidP="00B33BB7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  <w:tc>
          <w:tcPr>
            <w:tcW w:w="1833" w:type="dxa"/>
          </w:tcPr>
          <w:p w14:paraId="112A9950" w14:textId="6044AA93" w:rsidR="001B157C" w:rsidRDefault="001B157C" w:rsidP="00B33BB7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Pass</w:t>
            </w:r>
          </w:p>
        </w:tc>
        <w:tc>
          <w:tcPr>
            <w:tcW w:w="1688" w:type="dxa"/>
          </w:tcPr>
          <w:p w14:paraId="2A485D24" w14:textId="78543BAF" w:rsidR="001B157C" w:rsidRPr="001B157C" w:rsidRDefault="001B157C" w:rsidP="00DD18ED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>Varchar</w:t>
            </w:r>
            <w:r>
              <w:rPr>
                <w:color w:val="0000FF"/>
              </w:rPr>
              <w:t xml:space="preserve"> (10)</w:t>
            </w:r>
          </w:p>
        </w:tc>
        <w:tc>
          <w:tcPr>
            <w:tcW w:w="1688" w:type="dxa"/>
          </w:tcPr>
          <w:p w14:paraId="352A0811" w14:textId="02246452" w:rsidR="001B157C" w:rsidRDefault="001B157C" w:rsidP="0001667E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858" w:type="dxa"/>
          </w:tcPr>
          <w:p w14:paraId="288453C9" w14:textId="1FCA9C9B" w:rsidR="001B157C" w:rsidRPr="00ED514D" w:rsidRDefault="00ED514D" w:rsidP="00ED514D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 xml:space="preserve"> Dùng để nhập vào trường pasword lúc đăng </w:t>
            </w:r>
            <w:r>
              <w:rPr>
                <w:color w:val="0000FF"/>
              </w:rPr>
              <w:lastRenderedPageBreak/>
              <w:t>nhập</w:t>
            </w:r>
          </w:p>
        </w:tc>
      </w:tr>
      <w:tr w:rsidR="00475783" w:rsidRPr="005F2DFA" w14:paraId="576C202D" w14:textId="77777777" w:rsidTr="00F10F04">
        <w:tc>
          <w:tcPr>
            <w:tcW w:w="801" w:type="dxa"/>
          </w:tcPr>
          <w:p w14:paraId="468621C6" w14:textId="1CD06E44" w:rsidR="00475783" w:rsidRDefault="00475783" w:rsidP="00B33BB7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lastRenderedPageBreak/>
              <w:t>4</w:t>
            </w:r>
          </w:p>
        </w:tc>
        <w:tc>
          <w:tcPr>
            <w:tcW w:w="1833" w:type="dxa"/>
          </w:tcPr>
          <w:p w14:paraId="22CA8BD6" w14:textId="5A4944AF" w:rsidR="00475783" w:rsidRDefault="00516C46" w:rsidP="00B33BB7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Role</w:t>
            </w:r>
          </w:p>
        </w:tc>
        <w:tc>
          <w:tcPr>
            <w:tcW w:w="1688" w:type="dxa"/>
          </w:tcPr>
          <w:p w14:paraId="4F636197" w14:textId="41BC84EB" w:rsidR="00475783" w:rsidRPr="00516C46" w:rsidRDefault="00516C46" w:rsidP="00DD18ED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>Varchar</w:t>
            </w:r>
            <w:r>
              <w:rPr>
                <w:color w:val="0000FF"/>
              </w:rPr>
              <w:t xml:space="preserve"> (10)</w:t>
            </w:r>
          </w:p>
        </w:tc>
        <w:tc>
          <w:tcPr>
            <w:tcW w:w="1688" w:type="dxa"/>
          </w:tcPr>
          <w:p w14:paraId="32A3B752" w14:textId="4BCF6669" w:rsidR="00475783" w:rsidRDefault="00860592" w:rsidP="0001667E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</w:t>
            </w:r>
            <w:r w:rsidR="00DE71DC">
              <w:rPr>
                <w:color w:val="0000FF"/>
                <w:lang w:val="en-US"/>
              </w:rPr>
              <w:t>ull</w:t>
            </w:r>
            <w:proofErr w:type="spellEnd"/>
          </w:p>
        </w:tc>
        <w:tc>
          <w:tcPr>
            <w:tcW w:w="2858" w:type="dxa"/>
          </w:tcPr>
          <w:p w14:paraId="4DBC99FB" w14:textId="22999F35" w:rsidR="00475783" w:rsidRDefault="00DE71DC" w:rsidP="00ED514D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Phân quyền hệ thống</w:t>
            </w:r>
          </w:p>
        </w:tc>
      </w:tr>
      <w:tr w:rsidR="007B797E" w:rsidRPr="005F2DFA" w14:paraId="5EBF26BB" w14:textId="77777777" w:rsidTr="00F10F04">
        <w:tc>
          <w:tcPr>
            <w:tcW w:w="801" w:type="dxa"/>
          </w:tcPr>
          <w:p w14:paraId="08422252" w14:textId="4B769AB7" w:rsidR="007B797E" w:rsidRDefault="0079197F" w:rsidP="00B33BB7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1833" w:type="dxa"/>
          </w:tcPr>
          <w:p w14:paraId="6C2B5D7B" w14:textId="6DD10D90" w:rsidR="007B797E" w:rsidRDefault="00D77141" w:rsidP="00B33BB7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D</w:t>
            </w:r>
            <w:r w:rsidR="0079197F">
              <w:rPr>
                <w:color w:val="0000FF"/>
              </w:rPr>
              <w:t>ateStartWork</w:t>
            </w:r>
          </w:p>
        </w:tc>
        <w:tc>
          <w:tcPr>
            <w:tcW w:w="1688" w:type="dxa"/>
          </w:tcPr>
          <w:p w14:paraId="56AE32A4" w14:textId="4FE59AAD" w:rsidR="007B797E" w:rsidRDefault="0026659F" w:rsidP="00DD18ED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Date</w:t>
            </w:r>
          </w:p>
        </w:tc>
        <w:tc>
          <w:tcPr>
            <w:tcW w:w="1688" w:type="dxa"/>
          </w:tcPr>
          <w:p w14:paraId="73D99A43" w14:textId="48F9D688" w:rsidR="007B797E" w:rsidRDefault="0026659F" w:rsidP="0001667E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858" w:type="dxa"/>
          </w:tcPr>
          <w:p w14:paraId="7DFFF0A0" w14:textId="246F32F9" w:rsidR="007B797E" w:rsidRDefault="0026659F" w:rsidP="00ED514D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Ngày bắt đầu đi làm</w:t>
            </w:r>
          </w:p>
        </w:tc>
      </w:tr>
      <w:tr w:rsidR="0020126A" w:rsidRPr="005F2DFA" w14:paraId="4C82F36D" w14:textId="77777777" w:rsidTr="00F10F04">
        <w:tc>
          <w:tcPr>
            <w:tcW w:w="801" w:type="dxa"/>
          </w:tcPr>
          <w:p w14:paraId="0AF3A568" w14:textId="23847C5B" w:rsidR="0020126A" w:rsidRDefault="0020126A" w:rsidP="00B33BB7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6</w:t>
            </w:r>
          </w:p>
        </w:tc>
        <w:tc>
          <w:tcPr>
            <w:tcW w:w="1833" w:type="dxa"/>
          </w:tcPr>
          <w:p w14:paraId="401D48A5" w14:textId="1C01CDF0" w:rsidR="0020126A" w:rsidRDefault="00D77141" w:rsidP="00B33BB7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S</w:t>
            </w:r>
            <w:r w:rsidR="0020126A">
              <w:rPr>
                <w:color w:val="0000FF"/>
              </w:rPr>
              <w:t>alaryMonth</w:t>
            </w:r>
          </w:p>
        </w:tc>
        <w:tc>
          <w:tcPr>
            <w:tcW w:w="1688" w:type="dxa"/>
          </w:tcPr>
          <w:p w14:paraId="3E78AED1" w14:textId="7588A0C0" w:rsidR="0020126A" w:rsidRDefault="00B92209" w:rsidP="00DD18ED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Decimal</w:t>
            </w:r>
          </w:p>
        </w:tc>
        <w:tc>
          <w:tcPr>
            <w:tcW w:w="1688" w:type="dxa"/>
          </w:tcPr>
          <w:p w14:paraId="36D76FB4" w14:textId="242280C7" w:rsidR="0020126A" w:rsidRDefault="0042425B" w:rsidP="0001667E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858" w:type="dxa"/>
          </w:tcPr>
          <w:p w14:paraId="01E515D3" w14:textId="6B2B5C57" w:rsidR="0020126A" w:rsidRDefault="005F71EE" w:rsidP="00ED514D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Lương tính theo tháng</w:t>
            </w:r>
          </w:p>
        </w:tc>
      </w:tr>
      <w:tr w:rsidR="007E2985" w:rsidRPr="005F2DFA" w14:paraId="044AC251" w14:textId="77777777" w:rsidTr="00F10F04">
        <w:tc>
          <w:tcPr>
            <w:tcW w:w="801" w:type="dxa"/>
          </w:tcPr>
          <w:p w14:paraId="70F23059" w14:textId="18E664F0" w:rsidR="007E2985" w:rsidRDefault="00427D87" w:rsidP="00B33BB7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7</w:t>
            </w:r>
          </w:p>
        </w:tc>
        <w:tc>
          <w:tcPr>
            <w:tcW w:w="1833" w:type="dxa"/>
          </w:tcPr>
          <w:p w14:paraId="1635AFE9" w14:textId="082B5D95" w:rsidR="007E2985" w:rsidRDefault="00427D87" w:rsidP="00B33BB7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BonusSalary</w:t>
            </w:r>
          </w:p>
        </w:tc>
        <w:tc>
          <w:tcPr>
            <w:tcW w:w="1688" w:type="dxa"/>
          </w:tcPr>
          <w:p w14:paraId="24AA2E93" w14:textId="4FFE9DE5" w:rsidR="007E2985" w:rsidRDefault="00C23E78" w:rsidP="00DD18ED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Decimal</w:t>
            </w:r>
          </w:p>
        </w:tc>
        <w:tc>
          <w:tcPr>
            <w:tcW w:w="1688" w:type="dxa"/>
          </w:tcPr>
          <w:p w14:paraId="2FC98855" w14:textId="5A20AF6E" w:rsidR="007E2985" w:rsidRDefault="0016440A" w:rsidP="0001667E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858" w:type="dxa"/>
          </w:tcPr>
          <w:p w14:paraId="617FF0EE" w14:textId="5942A6EC" w:rsidR="007E2985" w:rsidRDefault="00A946FD" w:rsidP="00ED514D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Thưởng</w:t>
            </w:r>
          </w:p>
        </w:tc>
      </w:tr>
    </w:tbl>
    <w:p w14:paraId="34E1A08E" w14:textId="6F7CD3D0" w:rsidR="003C2F0F" w:rsidRDefault="003C2F0F" w:rsidP="003C2F0F">
      <w:pPr>
        <w:pStyle w:val="BodyText"/>
        <w:ind w:left="0"/>
        <w:rPr>
          <w:i/>
          <w:color w:val="0000FF"/>
          <w:lang w:val="en-US"/>
        </w:rPr>
      </w:pPr>
    </w:p>
    <w:p w14:paraId="22D6C7E7" w14:textId="72ED2984" w:rsidR="00895838" w:rsidRDefault="00895838" w:rsidP="00895838">
      <w:pPr>
        <w:pStyle w:val="Heading2"/>
      </w:pPr>
      <w:bookmarkStart w:id="5" w:name="_Toc62680387"/>
      <w:r>
        <w:rPr>
          <w:lang w:val="en-US"/>
        </w:rPr>
        <w:t>Table</w:t>
      </w:r>
      <w:r>
        <w:t xml:space="preserve"> </w:t>
      </w:r>
      <w:r w:rsidRPr="00895838">
        <w:t>TicketBooking</w:t>
      </w:r>
      <w:bookmarkEnd w:id="5"/>
    </w:p>
    <w:p w14:paraId="0F5EAA89" w14:textId="3DC10DBB" w:rsidR="00746552" w:rsidRDefault="00746552" w:rsidP="00746552"/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56"/>
        <w:gridCol w:w="2283"/>
        <w:gridCol w:w="1743"/>
        <w:gridCol w:w="1489"/>
        <w:gridCol w:w="2297"/>
      </w:tblGrid>
      <w:tr w:rsidR="006C5C13" w:rsidRPr="005F2DFA" w14:paraId="54ED76AC" w14:textId="77777777" w:rsidTr="009C2A43">
        <w:tc>
          <w:tcPr>
            <w:tcW w:w="1056" w:type="dxa"/>
          </w:tcPr>
          <w:p w14:paraId="40CC00AE" w14:textId="77777777" w:rsidR="006C5C13" w:rsidRPr="005F2DFA" w:rsidRDefault="006C5C13" w:rsidP="007366D1">
            <w:r w:rsidRPr="005F2DFA">
              <w:t>STT</w:t>
            </w:r>
          </w:p>
        </w:tc>
        <w:tc>
          <w:tcPr>
            <w:tcW w:w="2283" w:type="dxa"/>
          </w:tcPr>
          <w:p w14:paraId="6D42DF8F" w14:textId="77777777" w:rsidR="006C5C13" w:rsidRPr="005F2DFA" w:rsidRDefault="006C5C13" w:rsidP="007366D1">
            <w:r w:rsidRPr="005F2DFA">
              <w:t>Tên thuộc tính</w:t>
            </w:r>
          </w:p>
        </w:tc>
        <w:tc>
          <w:tcPr>
            <w:tcW w:w="1743" w:type="dxa"/>
          </w:tcPr>
          <w:p w14:paraId="398774AD" w14:textId="77777777" w:rsidR="006C5C13" w:rsidRPr="005F2DFA" w:rsidRDefault="006C5C13" w:rsidP="007366D1">
            <w:r w:rsidRPr="005F2DFA">
              <w:t>Kiểu</w:t>
            </w:r>
          </w:p>
        </w:tc>
        <w:tc>
          <w:tcPr>
            <w:tcW w:w="1489" w:type="dxa"/>
          </w:tcPr>
          <w:p w14:paraId="1C93D0EA" w14:textId="77777777" w:rsidR="006C5C13" w:rsidRPr="005F2DFA" w:rsidRDefault="006C5C13" w:rsidP="007366D1">
            <w:r w:rsidRPr="005F2DFA">
              <w:t>Ràng buộc</w:t>
            </w:r>
          </w:p>
        </w:tc>
        <w:tc>
          <w:tcPr>
            <w:tcW w:w="2297" w:type="dxa"/>
          </w:tcPr>
          <w:p w14:paraId="6DC26018" w14:textId="77777777" w:rsidR="006C5C13" w:rsidRPr="005F2DFA" w:rsidRDefault="006C5C13" w:rsidP="007366D1">
            <w:r w:rsidRPr="005F2DFA">
              <w:t>Ý nghĩa/ghi chú</w:t>
            </w:r>
          </w:p>
        </w:tc>
      </w:tr>
      <w:tr w:rsidR="006C5C13" w:rsidRPr="005F2DFA" w14:paraId="27D755A4" w14:textId="77777777" w:rsidTr="009C2A43">
        <w:tc>
          <w:tcPr>
            <w:tcW w:w="1056" w:type="dxa"/>
          </w:tcPr>
          <w:p w14:paraId="34EE8B5D" w14:textId="77777777" w:rsidR="006C5C13" w:rsidRPr="00791131" w:rsidRDefault="006C5C13" w:rsidP="007366D1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2283" w:type="dxa"/>
          </w:tcPr>
          <w:p w14:paraId="3E653152" w14:textId="66F5D37C" w:rsidR="006C5C13" w:rsidRPr="006C5C13" w:rsidRDefault="006C5C13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 w:rsidRPr="006C5C13">
              <w:rPr>
                <w:color w:val="0000FF"/>
                <w:lang w:val="en-US"/>
              </w:rPr>
              <w:t>IDTicketBooking</w:t>
            </w:r>
            <w:proofErr w:type="spellEnd"/>
            <w:r>
              <w:rPr>
                <w:color w:val="0000FF"/>
              </w:rPr>
              <w:t xml:space="preserve"> </w:t>
            </w:r>
          </w:p>
        </w:tc>
        <w:tc>
          <w:tcPr>
            <w:tcW w:w="1743" w:type="dxa"/>
          </w:tcPr>
          <w:p w14:paraId="4B21FC04" w14:textId="5184B591" w:rsidR="006C5C13" w:rsidRPr="005C50E9" w:rsidRDefault="00696B04" w:rsidP="007366D1">
            <w:pPr>
              <w:pStyle w:val="BodyText"/>
              <w:spacing w:after="0" w:line="240" w:lineRule="auto"/>
              <w:ind w:left="-47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Varchar </w:t>
            </w:r>
            <w:r w:rsidR="006C5C13" w:rsidRPr="006C5C13">
              <w:rPr>
                <w:color w:val="0000FF"/>
                <w:lang w:val="en-US"/>
              </w:rPr>
              <w:t>(50)</w:t>
            </w:r>
          </w:p>
        </w:tc>
        <w:tc>
          <w:tcPr>
            <w:tcW w:w="1489" w:type="dxa"/>
          </w:tcPr>
          <w:p w14:paraId="71CE0E80" w14:textId="77777777" w:rsidR="006C5C13" w:rsidRPr="005C50E9" w:rsidRDefault="006C5C13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297" w:type="dxa"/>
          </w:tcPr>
          <w:p w14:paraId="090F37AB" w14:textId="4F77721D" w:rsidR="006C5C13" w:rsidRPr="005C50E9" w:rsidRDefault="006C5C13" w:rsidP="007366D1">
            <w:pPr>
              <w:pStyle w:val="BodyText"/>
              <w:spacing w:after="0" w:line="240" w:lineRule="auto"/>
              <w:ind w:left="-66"/>
              <w:rPr>
                <w:color w:val="0000FF"/>
              </w:rPr>
            </w:pPr>
            <w:r>
              <w:rPr>
                <w:color w:val="0000FF"/>
              </w:rPr>
              <w:t xml:space="preserve">Mỗi </w:t>
            </w:r>
            <w:r w:rsidR="00326772">
              <w:rPr>
                <w:color w:val="0000FF"/>
              </w:rPr>
              <w:t>vé thuê phòng đều có một mã định danh duy nhất</w:t>
            </w:r>
          </w:p>
        </w:tc>
      </w:tr>
      <w:tr w:rsidR="006C5C13" w:rsidRPr="005F2DFA" w14:paraId="72D47393" w14:textId="77777777" w:rsidTr="009C2A43">
        <w:tc>
          <w:tcPr>
            <w:tcW w:w="1056" w:type="dxa"/>
          </w:tcPr>
          <w:p w14:paraId="0AFD491A" w14:textId="77777777" w:rsidR="006C5C13" w:rsidRPr="005F2DFA" w:rsidRDefault="006C5C13" w:rsidP="007366D1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  <w:tc>
          <w:tcPr>
            <w:tcW w:w="2283" w:type="dxa"/>
          </w:tcPr>
          <w:p w14:paraId="31EA19BA" w14:textId="1DA419F4" w:rsidR="006C5C13" w:rsidRPr="00DD18ED" w:rsidRDefault="00BE282B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</w:rPr>
              <w:t>IDUserRentRoom</w:t>
            </w:r>
          </w:p>
        </w:tc>
        <w:tc>
          <w:tcPr>
            <w:tcW w:w="1743" w:type="dxa"/>
          </w:tcPr>
          <w:p w14:paraId="7CE9BFA5" w14:textId="3FD8535C" w:rsidR="006C5C13" w:rsidRPr="00A60AFD" w:rsidRDefault="006C5C13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 (</w:t>
            </w:r>
            <w:r w:rsidR="0052376B">
              <w:rPr>
                <w:color w:val="0000FF"/>
                <w:lang w:val="en-US"/>
              </w:rPr>
              <w:t>20</w:t>
            </w:r>
            <w:r>
              <w:rPr>
                <w:color w:val="0000FF"/>
                <w:lang w:val="en-US"/>
              </w:rPr>
              <w:t>)</w:t>
            </w:r>
          </w:p>
        </w:tc>
        <w:tc>
          <w:tcPr>
            <w:tcW w:w="1489" w:type="dxa"/>
          </w:tcPr>
          <w:p w14:paraId="2E6A1D4C" w14:textId="77777777" w:rsidR="006C5C13" w:rsidRPr="0001667E" w:rsidRDefault="006C5C13" w:rsidP="007366D1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297" w:type="dxa"/>
          </w:tcPr>
          <w:p w14:paraId="37F2A5EE" w14:textId="32D46025" w:rsidR="006C5C13" w:rsidRPr="00D21B9A" w:rsidRDefault="00D21B9A" w:rsidP="007366D1">
            <w:pPr>
              <w:pStyle w:val="BodyText"/>
              <w:spacing w:after="0" w:line="240" w:lineRule="auto"/>
              <w:ind w:left="-98"/>
              <w:rPr>
                <w:color w:val="0000FF"/>
              </w:rPr>
            </w:pPr>
            <w:r>
              <w:rPr>
                <w:color w:val="0000FF"/>
              </w:rPr>
              <w:t xml:space="preserve"> Lưu lại số chứng minh thư của user thuê phòng</w:t>
            </w:r>
          </w:p>
        </w:tc>
      </w:tr>
      <w:tr w:rsidR="006C5C13" w:rsidRPr="005F2DFA" w14:paraId="2332745D" w14:textId="77777777" w:rsidTr="009C2A43">
        <w:tc>
          <w:tcPr>
            <w:tcW w:w="1056" w:type="dxa"/>
          </w:tcPr>
          <w:p w14:paraId="5B62BF9E" w14:textId="77777777" w:rsidR="006C5C13" w:rsidRDefault="006C5C13" w:rsidP="007366D1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  <w:tc>
          <w:tcPr>
            <w:tcW w:w="2283" w:type="dxa"/>
          </w:tcPr>
          <w:p w14:paraId="765DFBEB" w14:textId="5057076E" w:rsidR="006C5C13" w:rsidRPr="008706AA" w:rsidRDefault="008706AA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</w:rPr>
              <w:t>U</w:t>
            </w:r>
            <w:proofErr w:type="spellStart"/>
            <w:r>
              <w:rPr>
                <w:color w:val="0000FF"/>
                <w:lang w:val="en-US"/>
              </w:rPr>
              <w:t>serNameRentRoom</w:t>
            </w:r>
            <w:proofErr w:type="spellEnd"/>
          </w:p>
        </w:tc>
        <w:tc>
          <w:tcPr>
            <w:tcW w:w="1743" w:type="dxa"/>
          </w:tcPr>
          <w:p w14:paraId="0E965950" w14:textId="79746809" w:rsidR="006C5C13" w:rsidRPr="001B157C" w:rsidRDefault="006C5C13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>Varchar</w:t>
            </w:r>
            <w:r>
              <w:rPr>
                <w:color w:val="0000FF"/>
              </w:rPr>
              <w:t xml:space="preserve"> (</w:t>
            </w:r>
            <w:r w:rsidR="00E731F0">
              <w:rPr>
                <w:color w:val="0000FF"/>
                <w:lang w:val="en-US"/>
              </w:rPr>
              <w:t>255</w:t>
            </w:r>
            <w:r>
              <w:rPr>
                <w:color w:val="0000FF"/>
              </w:rPr>
              <w:t>)</w:t>
            </w:r>
          </w:p>
        </w:tc>
        <w:tc>
          <w:tcPr>
            <w:tcW w:w="1489" w:type="dxa"/>
          </w:tcPr>
          <w:p w14:paraId="38ED1E1E" w14:textId="77777777" w:rsidR="006C5C13" w:rsidRDefault="006C5C13" w:rsidP="007366D1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297" w:type="dxa"/>
          </w:tcPr>
          <w:p w14:paraId="7BA92662" w14:textId="145343AE" w:rsidR="006C5C13" w:rsidRPr="00560255" w:rsidRDefault="00560255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>
              <w:rPr>
                <w:color w:val="0000FF"/>
                <w:lang w:val="en-US"/>
              </w:rPr>
              <w:t>Tên</w:t>
            </w:r>
            <w:proofErr w:type="spellEnd"/>
            <w:r>
              <w:rPr>
                <w:color w:val="0000FF"/>
              </w:rPr>
              <w:t xml:space="preserve"> người thuê phòng</w:t>
            </w:r>
          </w:p>
        </w:tc>
      </w:tr>
      <w:tr w:rsidR="006C5C13" w:rsidRPr="005F2DFA" w14:paraId="5A2E60CE" w14:textId="77777777" w:rsidTr="009C2A43">
        <w:tc>
          <w:tcPr>
            <w:tcW w:w="1056" w:type="dxa"/>
          </w:tcPr>
          <w:p w14:paraId="61A6E9E0" w14:textId="77777777" w:rsidR="006C5C13" w:rsidRDefault="006C5C13" w:rsidP="007366D1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4</w:t>
            </w:r>
          </w:p>
        </w:tc>
        <w:tc>
          <w:tcPr>
            <w:tcW w:w="2283" w:type="dxa"/>
          </w:tcPr>
          <w:p w14:paraId="5B672B43" w14:textId="5B596EE7" w:rsidR="006C5C13" w:rsidRDefault="00CD60C8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TimeStartRent</w:t>
            </w:r>
          </w:p>
        </w:tc>
        <w:tc>
          <w:tcPr>
            <w:tcW w:w="1743" w:type="dxa"/>
          </w:tcPr>
          <w:p w14:paraId="1FF390F8" w14:textId="1ECAAA9C" w:rsidR="006C5C13" w:rsidRPr="00516C46" w:rsidRDefault="007C64B3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>
              <w:rPr>
                <w:color w:val="0000FF"/>
                <w:lang w:val="en-US"/>
              </w:rPr>
              <w:t>TimeStamp</w:t>
            </w:r>
            <w:proofErr w:type="spellEnd"/>
          </w:p>
        </w:tc>
        <w:tc>
          <w:tcPr>
            <w:tcW w:w="1489" w:type="dxa"/>
          </w:tcPr>
          <w:p w14:paraId="5E0D3596" w14:textId="77777777" w:rsidR="006C5C13" w:rsidRDefault="006C5C13" w:rsidP="007366D1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297" w:type="dxa"/>
          </w:tcPr>
          <w:p w14:paraId="3BCD9DE0" w14:textId="3DA89091" w:rsidR="006C5C13" w:rsidRDefault="0097210F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Giờ bắt đầu thuê phòng</w:t>
            </w:r>
          </w:p>
        </w:tc>
      </w:tr>
      <w:tr w:rsidR="006C5C13" w:rsidRPr="005F2DFA" w14:paraId="675DA99C" w14:textId="77777777" w:rsidTr="009C2A43">
        <w:tc>
          <w:tcPr>
            <w:tcW w:w="1056" w:type="dxa"/>
          </w:tcPr>
          <w:p w14:paraId="4044B526" w14:textId="77777777" w:rsidR="006C5C13" w:rsidRDefault="006C5C13" w:rsidP="007366D1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283" w:type="dxa"/>
          </w:tcPr>
          <w:p w14:paraId="26E64561" w14:textId="5605552E" w:rsidR="006C5C13" w:rsidRDefault="006F7D8B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IdStaffReception</w:t>
            </w:r>
          </w:p>
        </w:tc>
        <w:tc>
          <w:tcPr>
            <w:tcW w:w="1743" w:type="dxa"/>
          </w:tcPr>
          <w:p w14:paraId="6B005428" w14:textId="1975CAFF" w:rsidR="006C5C13" w:rsidRDefault="00896A18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gramStart"/>
            <w:r>
              <w:rPr>
                <w:color w:val="0000FF"/>
                <w:lang w:val="en-US"/>
              </w:rPr>
              <w:t>Varchar(</w:t>
            </w:r>
            <w:proofErr w:type="gramEnd"/>
            <w:r w:rsidR="00237750">
              <w:rPr>
                <w:color w:val="0000FF"/>
                <w:lang w:val="en-US"/>
              </w:rPr>
              <w:t>50</w:t>
            </w:r>
            <w:r>
              <w:rPr>
                <w:color w:val="0000FF"/>
                <w:lang w:val="en-US"/>
              </w:rPr>
              <w:t>)</w:t>
            </w:r>
          </w:p>
        </w:tc>
        <w:tc>
          <w:tcPr>
            <w:tcW w:w="1489" w:type="dxa"/>
          </w:tcPr>
          <w:p w14:paraId="06A96C09" w14:textId="77777777" w:rsidR="006C5C13" w:rsidRDefault="006C5C13" w:rsidP="007366D1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297" w:type="dxa"/>
          </w:tcPr>
          <w:p w14:paraId="2CA23F28" w14:textId="1CA9589A" w:rsidR="006C5C13" w:rsidRPr="00902F77" w:rsidRDefault="00902F77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Lưu lại mã nhân viên tiếp tân đã làm vé thuê phòng</w:t>
            </w:r>
          </w:p>
        </w:tc>
      </w:tr>
      <w:tr w:rsidR="006C5C13" w:rsidRPr="005F2DFA" w14:paraId="06625FA9" w14:textId="77777777" w:rsidTr="009C2A43">
        <w:tc>
          <w:tcPr>
            <w:tcW w:w="1056" w:type="dxa"/>
          </w:tcPr>
          <w:p w14:paraId="0F40BBD6" w14:textId="77777777" w:rsidR="006C5C13" w:rsidRDefault="006C5C13" w:rsidP="007366D1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6</w:t>
            </w:r>
          </w:p>
        </w:tc>
        <w:tc>
          <w:tcPr>
            <w:tcW w:w="2283" w:type="dxa"/>
          </w:tcPr>
          <w:p w14:paraId="4172C560" w14:textId="2BADE079" w:rsidR="006C5C13" w:rsidRDefault="00F95194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NumberRoomRent</w:t>
            </w:r>
          </w:p>
        </w:tc>
        <w:tc>
          <w:tcPr>
            <w:tcW w:w="1743" w:type="dxa"/>
          </w:tcPr>
          <w:p w14:paraId="6B0ADC66" w14:textId="26D03866" w:rsidR="006C5C13" w:rsidRPr="00CB48D8" w:rsidRDefault="00CB48D8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>Integer</w:t>
            </w:r>
            <w:r w:rsidR="00AE7469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(1000)</w:t>
            </w:r>
          </w:p>
        </w:tc>
        <w:tc>
          <w:tcPr>
            <w:tcW w:w="1489" w:type="dxa"/>
          </w:tcPr>
          <w:p w14:paraId="1AB61DCF" w14:textId="77777777" w:rsidR="006C5C13" w:rsidRDefault="006C5C13" w:rsidP="007366D1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297" w:type="dxa"/>
          </w:tcPr>
          <w:p w14:paraId="57A23F47" w14:textId="5CF5CE19" w:rsidR="006C5C13" w:rsidRDefault="00F62EC2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Mã số phòng thuê</w:t>
            </w:r>
          </w:p>
        </w:tc>
      </w:tr>
    </w:tbl>
    <w:p w14:paraId="2882B5DC" w14:textId="39879310" w:rsidR="00E846A5" w:rsidRDefault="00E846A5" w:rsidP="00746552"/>
    <w:p w14:paraId="212193FF" w14:textId="278E1B3D" w:rsidR="00E846A5" w:rsidRDefault="00E846A5" w:rsidP="00E846A5">
      <w:pPr>
        <w:pStyle w:val="Heading2"/>
      </w:pPr>
      <w:bookmarkStart w:id="6" w:name="_Toc62680388"/>
      <w:r>
        <w:t xml:space="preserve">Table </w:t>
      </w:r>
      <w:r w:rsidRPr="00E846A5">
        <w:t>Room</w:t>
      </w:r>
      <w:bookmarkEnd w:id="6"/>
    </w:p>
    <w:p w14:paraId="11B7CB6E" w14:textId="5303ED63" w:rsidR="00E846A5" w:rsidRDefault="00E846A5" w:rsidP="00E846A5"/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56"/>
        <w:gridCol w:w="2271"/>
        <w:gridCol w:w="1836"/>
        <w:gridCol w:w="1468"/>
        <w:gridCol w:w="2237"/>
      </w:tblGrid>
      <w:tr w:rsidR="00A33A32" w:rsidRPr="005F2DFA" w14:paraId="7F37D98C" w14:textId="77777777" w:rsidTr="0019425D">
        <w:tc>
          <w:tcPr>
            <w:tcW w:w="1056" w:type="dxa"/>
          </w:tcPr>
          <w:p w14:paraId="0A503FCF" w14:textId="77777777" w:rsidR="00A33A32" w:rsidRPr="005F2DFA" w:rsidRDefault="00A33A32" w:rsidP="007366D1">
            <w:r w:rsidRPr="005F2DFA">
              <w:t>STT</w:t>
            </w:r>
          </w:p>
        </w:tc>
        <w:tc>
          <w:tcPr>
            <w:tcW w:w="2271" w:type="dxa"/>
          </w:tcPr>
          <w:p w14:paraId="43ACA078" w14:textId="77777777" w:rsidR="00A33A32" w:rsidRPr="005F2DFA" w:rsidRDefault="00A33A32" w:rsidP="007366D1">
            <w:r w:rsidRPr="005F2DFA">
              <w:t>Tên thuộc tính</w:t>
            </w:r>
          </w:p>
        </w:tc>
        <w:tc>
          <w:tcPr>
            <w:tcW w:w="1836" w:type="dxa"/>
          </w:tcPr>
          <w:p w14:paraId="5095053E" w14:textId="77777777" w:rsidR="00A33A32" w:rsidRPr="005F2DFA" w:rsidRDefault="00A33A32" w:rsidP="007366D1">
            <w:r w:rsidRPr="005F2DFA">
              <w:t>Kiểu</w:t>
            </w:r>
          </w:p>
        </w:tc>
        <w:tc>
          <w:tcPr>
            <w:tcW w:w="1468" w:type="dxa"/>
          </w:tcPr>
          <w:p w14:paraId="7FF6F9B4" w14:textId="77777777" w:rsidR="00A33A32" w:rsidRPr="005F2DFA" w:rsidRDefault="00A33A32" w:rsidP="007366D1">
            <w:r w:rsidRPr="005F2DFA">
              <w:t>Ràng buộc</w:t>
            </w:r>
          </w:p>
        </w:tc>
        <w:tc>
          <w:tcPr>
            <w:tcW w:w="2237" w:type="dxa"/>
          </w:tcPr>
          <w:p w14:paraId="40D67AF5" w14:textId="77777777" w:rsidR="00A33A32" w:rsidRPr="005F2DFA" w:rsidRDefault="00A33A32" w:rsidP="007366D1">
            <w:r w:rsidRPr="005F2DFA">
              <w:t>Ý nghĩa/ghi chú</w:t>
            </w:r>
          </w:p>
        </w:tc>
      </w:tr>
      <w:tr w:rsidR="00A33A32" w:rsidRPr="005F2DFA" w14:paraId="6A072ACB" w14:textId="77777777" w:rsidTr="0019425D">
        <w:tc>
          <w:tcPr>
            <w:tcW w:w="1056" w:type="dxa"/>
          </w:tcPr>
          <w:p w14:paraId="1CA1DA2E" w14:textId="77777777" w:rsidR="00A33A32" w:rsidRPr="00791131" w:rsidRDefault="00A33A32" w:rsidP="007366D1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2271" w:type="dxa"/>
          </w:tcPr>
          <w:p w14:paraId="083BD62E" w14:textId="771F5A4A" w:rsidR="00A33A32" w:rsidRPr="006C5C13" w:rsidRDefault="00A23281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 w:rsidRPr="00A23281">
              <w:rPr>
                <w:color w:val="0000FF"/>
                <w:lang w:val="en-US"/>
              </w:rPr>
              <w:t>NumberRoom</w:t>
            </w:r>
            <w:proofErr w:type="spellEnd"/>
            <w:r w:rsidRPr="00A23281">
              <w:rPr>
                <w:color w:val="0000FF"/>
                <w:lang w:val="en-US"/>
              </w:rPr>
              <w:t xml:space="preserve">: </w:t>
            </w:r>
          </w:p>
        </w:tc>
        <w:tc>
          <w:tcPr>
            <w:tcW w:w="1836" w:type="dxa"/>
          </w:tcPr>
          <w:p w14:paraId="7A94506A" w14:textId="6A378BB3" w:rsidR="00A33A32" w:rsidRPr="005C50E9" w:rsidRDefault="00B46B6D" w:rsidP="007366D1">
            <w:pPr>
              <w:pStyle w:val="BodyText"/>
              <w:spacing w:after="0" w:line="240" w:lineRule="auto"/>
              <w:ind w:left="-47"/>
              <w:rPr>
                <w:color w:val="0000FF"/>
                <w:lang w:val="en-US"/>
              </w:rPr>
            </w:pPr>
            <w:proofErr w:type="gramStart"/>
            <w:r>
              <w:rPr>
                <w:color w:val="0000FF"/>
                <w:lang w:val="en-US"/>
              </w:rPr>
              <w:t>Integer</w:t>
            </w:r>
            <w:r w:rsidR="00A23281" w:rsidRPr="00A23281">
              <w:rPr>
                <w:color w:val="0000FF"/>
                <w:lang w:val="en-US"/>
              </w:rPr>
              <w:t>(</w:t>
            </w:r>
            <w:proofErr w:type="gramEnd"/>
            <w:r w:rsidR="00A23281" w:rsidRPr="00A23281">
              <w:rPr>
                <w:color w:val="0000FF"/>
                <w:lang w:val="en-US"/>
              </w:rPr>
              <w:t>1000)</w:t>
            </w:r>
          </w:p>
        </w:tc>
        <w:tc>
          <w:tcPr>
            <w:tcW w:w="1468" w:type="dxa"/>
          </w:tcPr>
          <w:p w14:paraId="26DDEB12" w14:textId="77777777" w:rsidR="00A33A32" w:rsidRPr="005C50E9" w:rsidRDefault="00A33A32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237" w:type="dxa"/>
          </w:tcPr>
          <w:p w14:paraId="2A8FCF0F" w14:textId="1F755FBA" w:rsidR="00A33A32" w:rsidRPr="005C50E9" w:rsidRDefault="00A23281" w:rsidP="007366D1">
            <w:pPr>
              <w:pStyle w:val="BodyText"/>
              <w:spacing w:after="0" w:line="240" w:lineRule="auto"/>
              <w:ind w:left="-66"/>
              <w:rPr>
                <w:color w:val="0000FF"/>
              </w:rPr>
            </w:pPr>
            <w:r>
              <w:rPr>
                <w:color w:val="0000FF"/>
              </w:rPr>
              <w:t>Số phòng</w:t>
            </w:r>
          </w:p>
        </w:tc>
      </w:tr>
      <w:tr w:rsidR="00A33A32" w:rsidRPr="005F2DFA" w14:paraId="25BC166F" w14:textId="77777777" w:rsidTr="0019425D">
        <w:tc>
          <w:tcPr>
            <w:tcW w:w="1056" w:type="dxa"/>
          </w:tcPr>
          <w:p w14:paraId="30019E5D" w14:textId="77777777" w:rsidR="00A33A32" w:rsidRPr="005F2DFA" w:rsidRDefault="00A33A32" w:rsidP="007366D1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  <w:tc>
          <w:tcPr>
            <w:tcW w:w="2271" w:type="dxa"/>
          </w:tcPr>
          <w:p w14:paraId="49252FD9" w14:textId="182E8A95" w:rsidR="00A33A32" w:rsidRPr="00DD18ED" w:rsidRDefault="0052363B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</w:rPr>
              <w:t>Status</w:t>
            </w:r>
          </w:p>
        </w:tc>
        <w:tc>
          <w:tcPr>
            <w:tcW w:w="1836" w:type="dxa"/>
          </w:tcPr>
          <w:p w14:paraId="32A97E69" w14:textId="77777777" w:rsidR="00A33A32" w:rsidRPr="00A60AFD" w:rsidRDefault="00A33A32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 (20)</w:t>
            </w:r>
          </w:p>
        </w:tc>
        <w:tc>
          <w:tcPr>
            <w:tcW w:w="1468" w:type="dxa"/>
          </w:tcPr>
          <w:p w14:paraId="2B634F2C" w14:textId="77777777" w:rsidR="00A33A32" w:rsidRPr="0001667E" w:rsidRDefault="00A33A32" w:rsidP="007366D1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237" w:type="dxa"/>
          </w:tcPr>
          <w:p w14:paraId="1BE11A56" w14:textId="09A3B365" w:rsidR="00A33A32" w:rsidRPr="00D21B9A" w:rsidRDefault="005145E8" w:rsidP="007366D1">
            <w:pPr>
              <w:pStyle w:val="BodyText"/>
              <w:spacing w:after="0" w:line="240" w:lineRule="auto"/>
              <w:ind w:left="-98"/>
              <w:rPr>
                <w:color w:val="0000FF"/>
              </w:rPr>
            </w:pPr>
            <w:r>
              <w:rPr>
                <w:color w:val="0000FF"/>
              </w:rPr>
              <w:t>Trống, đang dọn, Đầy</w:t>
            </w:r>
          </w:p>
        </w:tc>
      </w:tr>
      <w:tr w:rsidR="00A33A32" w:rsidRPr="005F2DFA" w14:paraId="45B2BE7B" w14:textId="77777777" w:rsidTr="0019425D">
        <w:tc>
          <w:tcPr>
            <w:tcW w:w="1056" w:type="dxa"/>
          </w:tcPr>
          <w:p w14:paraId="3BB554D9" w14:textId="77777777" w:rsidR="00A33A32" w:rsidRDefault="00A33A32" w:rsidP="007366D1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  <w:tc>
          <w:tcPr>
            <w:tcW w:w="2271" w:type="dxa"/>
          </w:tcPr>
          <w:p w14:paraId="3684EF56" w14:textId="7865DCD7" w:rsidR="00A33A32" w:rsidRPr="008706AA" w:rsidRDefault="0017082F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</w:rPr>
              <w:t>N</w:t>
            </w:r>
            <w:r w:rsidR="00232B08">
              <w:rPr>
                <w:color w:val="0000FF"/>
              </w:rPr>
              <w:t>ameTypeRoom</w:t>
            </w:r>
          </w:p>
        </w:tc>
        <w:tc>
          <w:tcPr>
            <w:tcW w:w="1836" w:type="dxa"/>
          </w:tcPr>
          <w:p w14:paraId="24DE7C4D" w14:textId="77777777" w:rsidR="00A33A32" w:rsidRPr="001B157C" w:rsidRDefault="00A33A32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>Varchar</w:t>
            </w:r>
            <w:r>
              <w:rPr>
                <w:color w:val="0000FF"/>
              </w:rPr>
              <w:t xml:space="preserve"> (</w:t>
            </w:r>
            <w:r>
              <w:rPr>
                <w:color w:val="0000FF"/>
                <w:lang w:val="en-US"/>
              </w:rPr>
              <w:t>255</w:t>
            </w:r>
            <w:r>
              <w:rPr>
                <w:color w:val="0000FF"/>
              </w:rPr>
              <w:t>)</w:t>
            </w:r>
          </w:p>
        </w:tc>
        <w:tc>
          <w:tcPr>
            <w:tcW w:w="1468" w:type="dxa"/>
          </w:tcPr>
          <w:p w14:paraId="06536972" w14:textId="77777777" w:rsidR="00A33A32" w:rsidRDefault="00A33A32" w:rsidP="007366D1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237" w:type="dxa"/>
          </w:tcPr>
          <w:p w14:paraId="4900FB3A" w14:textId="14D2CB37" w:rsidR="00A33A32" w:rsidRPr="00DB7184" w:rsidRDefault="00DB7184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>
              <w:rPr>
                <w:color w:val="0000FF"/>
                <w:lang w:val="en-US"/>
              </w:rPr>
              <w:t>Loại</w:t>
            </w:r>
            <w:proofErr w:type="spellEnd"/>
            <w:r>
              <w:rPr>
                <w:color w:val="0000FF"/>
              </w:rPr>
              <w:t xml:space="preserve"> phòng</w:t>
            </w:r>
          </w:p>
        </w:tc>
      </w:tr>
    </w:tbl>
    <w:p w14:paraId="58B6D22B" w14:textId="14FC1445" w:rsidR="00E846A5" w:rsidRDefault="00E846A5" w:rsidP="00E846A5"/>
    <w:p w14:paraId="25A269AB" w14:textId="05FA5B13" w:rsidR="003A7A6C" w:rsidRDefault="003A7A6C" w:rsidP="003A7A6C">
      <w:pPr>
        <w:pStyle w:val="Heading2"/>
      </w:pPr>
      <w:bookmarkStart w:id="7" w:name="_Toc62680389"/>
      <w:r>
        <w:t xml:space="preserve">Table </w:t>
      </w:r>
      <w:r w:rsidRPr="003A7A6C">
        <w:t>TypeOfRoom</w:t>
      </w:r>
      <w:bookmarkEnd w:id="7"/>
    </w:p>
    <w:p w14:paraId="7084A0FF" w14:textId="2B214036" w:rsidR="00F879A4" w:rsidRDefault="00F879A4" w:rsidP="00F879A4"/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56"/>
        <w:gridCol w:w="2403"/>
        <w:gridCol w:w="1863"/>
        <w:gridCol w:w="1426"/>
        <w:gridCol w:w="2120"/>
      </w:tblGrid>
      <w:tr w:rsidR="0084360E" w:rsidRPr="005F2DFA" w14:paraId="7A57B9E2" w14:textId="77777777" w:rsidTr="0084360E">
        <w:tc>
          <w:tcPr>
            <w:tcW w:w="1056" w:type="dxa"/>
          </w:tcPr>
          <w:p w14:paraId="0EB31CF2" w14:textId="77777777" w:rsidR="008633CD" w:rsidRPr="005F2DFA" w:rsidRDefault="008633CD" w:rsidP="007366D1">
            <w:r w:rsidRPr="005F2DFA">
              <w:t>STT</w:t>
            </w:r>
          </w:p>
        </w:tc>
        <w:tc>
          <w:tcPr>
            <w:tcW w:w="2403" w:type="dxa"/>
          </w:tcPr>
          <w:p w14:paraId="086A3706" w14:textId="77777777" w:rsidR="008633CD" w:rsidRPr="005F2DFA" w:rsidRDefault="008633CD" w:rsidP="007366D1">
            <w:r w:rsidRPr="005F2DFA">
              <w:t>Tên thuộc tính</w:t>
            </w:r>
          </w:p>
        </w:tc>
        <w:tc>
          <w:tcPr>
            <w:tcW w:w="1863" w:type="dxa"/>
          </w:tcPr>
          <w:p w14:paraId="6DCDA31D" w14:textId="77777777" w:rsidR="008633CD" w:rsidRPr="005F2DFA" w:rsidRDefault="008633CD" w:rsidP="007366D1">
            <w:r w:rsidRPr="005F2DFA">
              <w:t>Kiểu</w:t>
            </w:r>
          </w:p>
        </w:tc>
        <w:tc>
          <w:tcPr>
            <w:tcW w:w="1426" w:type="dxa"/>
          </w:tcPr>
          <w:p w14:paraId="04F789BF" w14:textId="77777777" w:rsidR="008633CD" w:rsidRPr="005F2DFA" w:rsidRDefault="008633CD" w:rsidP="007366D1">
            <w:r w:rsidRPr="005F2DFA">
              <w:t>Ràng buộc</w:t>
            </w:r>
          </w:p>
        </w:tc>
        <w:tc>
          <w:tcPr>
            <w:tcW w:w="2120" w:type="dxa"/>
          </w:tcPr>
          <w:p w14:paraId="276C21C1" w14:textId="77777777" w:rsidR="008633CD" w:rsidRPr="005F2DFA" w:rsidRDefault="008633CD" w:rsidP="007366D1">
            <w:r w:rsidRPr="005F2DFA">
              <w:t>Ý nghĩa/ghi chú</w:t>
            </w:r>
          </w:p>
        </w:tc>
      </w:tr>
      <w:tr w:rsidR="0084360E" w:rsidRPr="005F2DFA" w14:paraId="7F6156C0" w14:textId="77777777" w:rsidTr="0084360E">
        <w:tc>
          <w:tcPr>
            <w:tcW w:w="1056" w:type="dxa"/>
          </w:tcPr>
          <w:p w14:paraId="12830BF7" w14:textId="77777777" w:rsidR="008633CD" w:rsidRPr="00791131" w:rsidRDefault="008633CD" w:rsidP="007366D1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2403" w:type="dxa"/>
          </w:tcPr>
          <w:p w14:paraId="486EB5C2" w14:textId="79EF8934" w:rsidR="008633CD" w:rsidRPr="006C5C13" w:rsidRDefault="00162093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>
              <w:rPr>
                <w:color w:val="0000FF"/>
                <w:lang w:val="en-US"/>
              </w:rPr>
              <w:t>N</w:t>
            </w:r>
            <w:r w:rsidR="002304CA" w:rsidRPr="002304CA">
              <w:rPr>
                <w:color w:val="0000FF"/>
                <w:lang w:val="en-US"/>
              </w:rPr>
              <w:t>ameTypeOfRoom</w:t>
            </w:r>
            <w:proofErr w:type="spellEnd"/>
          </w:p>
        </w:tc>
        <w:tc>
          <w:tcPr>
            <w:tcW w:w="1863" w:type="dxa"/>
          </w:tcPr>
          <w:p w14:paraId="5A3FA1B3" w14:textId="2375DD75" w:rsidR="008633CD" w:rsidRPr="005C50E9" w:rsidRDefault="009436B9" w:rsidP="007366D1">
            <w:pPr>
              <w:pStyle w:val="BodyText"/>
              <w:spacing w:after="0" w:line="240" w:lineRule="auto"/>
              <w:ind w:left="-47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Varchar </w:t>
            </w:r>
            <w:r w:rsidR="002304CA" w:rsidRPr="002304CA">
              <w:rPr>
                <w:color w:val="0000FF"/>
                <w:lang w:val="en-US"/>
              </w:rPr>
              <w:t>(255)</w:t>
            </w:r>
          </w:p>
        </w:tc>
        <w:tc>
          <w:tcPr>
            <w:tcW w:w="1426" w:type="dxa"/>
          </w:tcPr>
          <w:p w14:paraId="562B4224" w14:textId="77777777" w:rsidR="008633CD" w:rsidRPr="005C50E9" w:rsidRDefault="008633CD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120" w:type="dxa"/>
          </w:tcPr>
          <w:p w14:paraId="5495516B" w14:textId="50947792" w:rsidR="008633CD" w:rsidRPr="005C50E9" w:rsidRDefault="00A32DC2" w:rsidP="007366D1">
            <w:pPr>
              <w:pStyle w:val="BodyText"/>
              <w:spacing w:after="0" w:line="240" w:lineRule="auto"/>
              <w:ind w:left="-66"/>
              <w:rPr>
                <w:color w:val="0000FF"/>
              </w:rPr>
            </w:pPr>
            <w:r>
              <w:rPr>
                <w:color w:val="0000FF"/>
              </w:rPr>
              <w:t>Tên loại phòng là gì</w:t>
            </w:r>
          </w:p>
        </w:tc>
      </w:tr>
      <w:tr w:rsidR="0084360E" w:rsidRPr="005F2DFA" w14:paraId="50443F8A" w14:textId="77777777" w:rsidTr="0084360E">
        <w:tc>
          <w:tcPr>
            <w:tcW w:w="1056" w:type="dxa"/>
          </w:tcPr>
          <w:p w14:paraId="5449FEA2" w14:textId="77777777" w:rsidR="008633CD" w:rsidRPr="005F2DFA" w:rsidRDefault="008633CD" w:rsidP="007366D1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  <w:tc>
          <w:tcPr>
            <w:tcW w:w="2403" w:type="dxa"/>
          </w:tcPr>
          <w:p w14:paraId="35BA627F" w14:textId="25F6BE8D" w:rsidR="008633CD" w:rsidRPr="00DD18ED" w:rsidRDefault="00162093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RoomRatesHours</w:t>
            </w:r>
            <w:proofErr w:type="spellEnd"/>
          </w:p>
        </w:tc>
        <w:tc>
          <w:tcPr>
            <w:tcW w:w="1863" w:type="dxa"/>
          </w:tcPr>
          <w:p w14:paraId="4A616D37" w14:textId="1F16112A" w:rsidR="008633CD" w:rsidRPr="00A60AFD" w:rsidRDefault="00616713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Decimal</w:t>
            </w:r>
          </w:p>
        </w:tc>
        <w:tc>
          <w:tcPr>
            <w:tcW w:w="1426" w:type="dxa"/>
          </w:tcPr>
          <w:p w14:paraId="16A7B0F9" w14:textId="77777777" w:rsidR="008633CD" w:rsidRPr="0001667E" w:rsidRDefault="008633CD" w:rsidP="007366D1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120" w:type="dxa"/>
          </w:tcPr>
          <w:p w14:paraId="3A3CF9B4" w14:textId="683DAEAF" w:rsidR="008633CD" w:rsidRPr="00F1166F" w:rsidRDefault="00F1166F" w:rsidP="007366D1">
            <w:pPr>
              <w:pStyle w:val="BodyText"/>
              <w:spacing w:after="0" w:line="240" w:lineRule="auto"/>
              <w:ind w:left="-98"/>
              <w:rPr>
                <w:color w:val="0000FF"/>
              </w:rPr>
            </w:pPr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Giá</w:t>
            </w:r>
            <w:proofErr w:type="spellEnd"/>
            <w:r>
              <w:rPr>
                <w:color w:val="0000FF"/>
              </w:rPr>
              <w:t xml:space="preserve"> phòng thuê theo giờ</w:t>
            </w:r>
          </w:p>
        </w:tc>
      </w:tr>
      <w:tr w:rsidR="0084360E" w:rsidRPr="005F2DFA" w14:paraId="426DF417" w14:textId="77777777" w:rsidTr="0084360E">
        <w:tc>
          <w:tcPr>
            <w:tcW w:w="1056" w:type="dxa"/>
          </w:tcPr>
          <w:p w14:paraId="6546601B" w14:textId="77777777" w:rsidR="008633CD" w:rsidRDefault="008633CD" w:rsidP="007366D1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  <w:tc>
          <w:tcPr>
            <w:tcW w:w="2403" w:type="dxa"/>
          </w:tcPr>
          <w:p w14:paraId="57E1D6E1" w14:textId="5C671CC4" w:rsidR="008633CD" w:rsidRPr="008706AA" w:rsidRDefault="00320BBB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Roo</w:t>
            </w:r>
            <w:r w:rsidR="00365337">
              <w:rPr>
                <w:color w:val="0000FF"/>
                <w:lang w:val="en-US"/>
              </w:rPr>
              <w:t>mRatesDates</w:t>
            </w:r>
            <w:proofErr w:type="spellEnd"/>
          </w:p>
        </w:tc>
        <w:tc>
          <w:tcPr>
            <w:tcW w:w="1863" w:type="dxa"/>
          </w:tcPr>
          <w:p w14:paraId="0DFD653C" w14:textId="69F802C3" w:rsidR="008633CD" w:rsidRPr="001B157C" w:rsidRDefault="004313A5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>Decim</w:t>
            </w:r>
            <w:r w:rsidR="00914B21">
              <w:rPr>
                <w:color w:val="0000FF"/>
                <w:lang w:val="en-US"/>
              </w:rPr>
              <w:t>al</w:t>
            </w:r>
          </w:p>
        </w:tc>
        <w:tc>
          <w:tcPr>
            <w:tcW w:w="1426" w:type="dxa"/>
          </w:tcPr>
          <w:p w14:paraId="4D216D10" w14:textId="77777777" w:rsidR="008633CD" w:rsidRDefault="008633CD" w:rsidP="007366D1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120" w:type="dxa"/>
          </w:tcPr>
          <w:p w14:paraId="1661D67B" w14:textId="084524EB" w:rsidR="008633CD" w:rsidRPr="00FD1525" w:rsidRDefault="00FD1525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>
              <w:rPr>
                <w:color w:val="0000FF"/>
                <w:lang w:val="en-US"/>
              </w:rPr>
              <w:t>Giá</w:t>
            </w:r>
            <w:proofErr w:type="spellEnd"/>
            <w:r>
              <w:rPr>
                <w:color w:val="0000FF"/>
              </w:rPr>
              <w:t xml:space="preserve"> phòng thuê theo ngày</w:t>
            </w:r>
          </w:p>
        </w:tc>
      </w:tr>
      <w:tr w:rsidR="0084360E" w:rsidRPr="005F2DFA" w14:paraId="738BE555" w14:textId="77777777" w:rsidTr="0084360E">
        <w:tc>
          <w:tcPr>
            <w:tcW w:w="1056" w:type="dxa"/>
          </w:tcPr>
          <w:p w14:paraId="0F39F42B" w14:textId="77777777" w:rsidR="008633CD" w:rsidRDefault="008633CD" w:rsidP="007366D1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4</w:t>
            </w:r>
          </w:p>
        </w:tc>
        <w:tc>
          <w:tcPr>
            <w:tcW w:w="2403" w:type="dxa"/>
          </w:tcPr>
          <w:p w14:paraId="3D58D8FB" w14:textId="6D807F56" w:rsidR="008633CD" w:rsidRDefault="0094337C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NumberInRoom</w:t>
            </w:r>
          </w:p>
        </w:tc>
        <w:tc>
          <w:tcPr>
            <w:tcW w:w="1863" w:type="dxa"/>
          </w:tcPr>
          <w:p w14:paraId="1488FA57" w14:textId="368D027B" w:rsidR="008633CD" w:rsidRPr="00516C46" w:rsidRDefault="002D1ED9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>Integer</w:t>
            </w:r>
          </w:p>
        </w:tc>
        <w:tc>
          <w:tcPr>
            <w:tcW w:w="1426" w:type="dxa"/>
          </w:tcPr>
          <w:p w14:paraId="65F89752" w14:textId="3887F3B1" w:rsidR="008633CD" w:rsidRDefault="00081241" w:rsidP="007366D1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</w:t>
            </w:r>
            <w:r w:rsidR="008633CD">
              <w:rPr>
                <w:color w:val="0000FF"/>
                <w:lang w:val="en-US"/>
              </w:rPr>
              <w:t>ull</w:t>
            </w:r>
            <w:proofErr w:type="spellEnd"/>
          </w:p>
        </w:tc>
        <w:tc>
          <w:tcPr>
            <w:tcW w:w="2120" w:type="dxa"/>
          </w:tcPr>
          <w:p w14:paraId="0CD21C14" w14:textId="68756497" w:rsidR="008633CD" w:rsidRDefault="00F5568A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 xml:space="preserve">Quy định </w:t>
            </w:r>
            <w:r w:rsidR="00CB3E2C">
              <w:rPr>
                <w:color w:val="0000FF"/>
              </w:rPr>
              <w:t>Số người ở trong phòng</w:t>
            </w:r>
            <w:r w:rsidR="001319C4">
              <w:rPr>
                <w:color w:val="0000FF"/>
              </w:rPr>
              <w:t xml:space="preserve"> </w:t>
            </w:r>
          </w:p>
        </w:tc>
      </w:tr>
      <w:tr w:rsidR="0084360E" w:rsidRPr="005F2DFA" w14:paraId="1692C501" w14:textId="77777777" w:rsidTr="0084360E">
        <w:tc>
          <w:tcPr>
            <w:tcW w:w="1056" w:type="dxa"/>
          </w:tcPr>
          <w:p w14:paraId="58E9E550" w14:textId="77777777" w:rsidR="008633CD" w:rsidRDefault="008633CD" w:rsidP="007366D1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403" w:type="dxa"/>
          </w:tcPr>
          <w:p w14:paraId="200F1C96" w14:textId="4A7442F7" w:rsidR="008633CD" w:rsidRPr="009A1B8B" w:rsidRDefault="009A1B8B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</w:rPr>
              <w:t>R</w:t>
            </w:r>
            <w:proofErr w:type="spellStart"/>
            <w:r>
              <w:rPr>
                <w:color w:val="0000FF"/>
                <w:lang w:val="en-US"/>
              </w:rPr>
              <w:t>oomRatesSubCharge</w:t>
            </w:r>
            <w:proofErr w:type="spellEnd"/>
          </w:p>
        </w:tc>
        <w:tc>
          <w:tcPr>
            <w:tcW w:w="1863" w:type="dxa"/>
          </w:tcPr>
          <w:p w14:paraId="7EC856E4" w14:textId="3B9B3A89" w:rsidR="008633CD" w:rsidRDefault="00375DFC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Decimal</w:t>
            </w:r>
          </w:p>
        </w:tc>
        <w:tc>
          <w:tcPr>
            <w:tcW w:w="1426" w:type="dxa"/>
          </w:tcPr>
          <w:p w14:paraId="66BA7611" w14:textId="77777777" w:rsidR="008633CD" w:rsidRDefault="008633CD" w:rsidP="007366D1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120" w:type="dxa"/>
          </w:tcPr>
          <w:p w14:paraId="1A505327" w14:textId="0C5FE1B3" w:rsidR="008633CD" w:rsidRPr="00A04172" w:rsidRDefault="00A04172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>
              <w:rPr>
                <w:color w:val="0000FF"/>
                <w:lang w:val="en-US"/>
              </w:rPr>
              <w:t>Số</w:t>
            </w:r>
            <w:proofErr w:type="spellEnd"/>
            <w:r>
              <w:rPr>
                <w:color w:val="0000FF"/>
              </w:rPr>
              <w:t xml:space="preserve"> tiềng phạt phụ thu nếu ở quá người trong phòng</w:t>
            </w:r>
          </w:p>
        </w:tc>
      </w:tr>
    </w:tbl>
    <w:p w14:paraId="35A92EE9" w14:textId="6B4D5960" w:rsidR="00F879A4" w:rsidRDefault="00F879A4" w:rsidP="00F879A4"/>
    <w:p w14:paraId="116A9BC2" w14:textId="58D4159D" w:rsidR="00005F0B" w:rsidRDefault="0038508C" w:rsidP="00BC4AF2">
      <w:pPr>
        <w:pStyle w:val="Heading2"/>
      </w:pPr>
      <w:bookmarkStart w:id="8" w:name="_Toc62680390"/>
      <w:r>
        <w:lastRenderedPageBreak/>
        <w:t>Table DetailServices</w:t>
      </w:r>
      <w:bookmarkEnd w:id="8"/>
    </w:p>
    <w:p w14:paraId="5B4E13B5" w14:textId="77777777" w:rsidR="00E8348F" w:rsidRPr="00E8348F" w:rsidRDefault="00E8348F" w:rsidP="00E8348F"/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56"/>
        <w:gridCol w:w="2403"/>
        <w:gridCol w:w="1863"/>
        <w:gridCol w:w="1426"/>
        <w:gridCol w:w="2120"/>
      </w:tblGrid>
      <w:tr w:rsidR="00391301" w:rsidRPr="005F2DFA" w14:paraId="0A0D351F" w14:textId="77777777" w:rsidTr="007366D1">
        <w:tc>
          <w:tcPr>
            <w:tcW w:w="1056" w:type="dxa"/>
          </w:tcPr>
          <w:p w14:paraId="1195EE2E" w14:textId="77777777" w:rsidR="00391301" w:rsidRPr="005F2DFA" w:rsidRDefault="00391301" w:rsidP="007366D1">
            <w:r w:rsidRPr="005F2DFA">
              <w:t>STT</w:t>
            </w:r>
          </w:p>
        </w:tc>
        <w:tc>
          <w:tcPr>
            <w:tcW w:w="2403" w:type="dxa"/>
          </w:tcPr>
          <w:p w14:paraId="3FDF25CA" w14:textId="77777777" w:rsidR="00391301" w:rsidRPr="005F2DFA" w:rsidRDefault="00391301" w:rsidP="007366D1">
            <w:r w:rsidRPr="005F2DFA">
              <w:t>Tên thuộc tính</w:t>
            </w:r>
          </w:p>
        </w:tc>
        <w:tc>
          <w:tcPr>
            <w:tcW w:w="1863" w:type="dxa"/>
          </w:tcPr>
          <w:p w14:paraId="6EB9905F" w14:textId="77777777" w:rsidR="00391301" w:rsidRPr="005F2DFA" w:rsidRDefault="00391301" w:rsidP="007366D1">
            <w:r w:rsidRPr="005F2DFA">
              <w:t>Kiểu</w:t>
            </w:r>
          </w:p>
        </w:tc>
        <w:tc>
          <w:tcPr>
            <w:tcW w:w="1426" w:type="dxa"/>
          </w:tcPr>
          <w:p w14:paraId="5FE46C1E" w14:textId="77777777" w:rsidR="00391301" w:rsidRPr="005F2DFA" w:rsidRDefault="00391301" w:rsidP="007366D1">
            <w:r w:rsidRPr="005F2DFA">
              <w:t>Ràng buộc</w:t>
            </w:r>
          </w:p>
        </w:tc>
        <w:tc>
          <w:tcPr>
            <w:tcW w:w="2120" w:type="dxa"/>
          </w:tcPr>
          <w:p w14:paraId="5914B268" w14:textId="77777777" w:rsidR="00391301" w:rsidRPr="005F2DFA" w:rsidRDefault="00391301" w:rsidP="007366D1">
            <w:r w:rsidRPr="005F2DFA">
              <w:t>Ý nghĩa/ghi chú</w:t>
            </w:r>
          </w:p>
        </w:tc>
      </w:tr>
      <w:tr w:rsidR="00391301" w:rsidRPr="005F2DFA" w14:paraId="42463175" w14:textId="77777777" w:rsidTr="007366D1">
        <w:tc>
          <w:tcPr>
            <w:tcW w:w="1056" w:type="dxa"/>
          </w:tcPr>
          <w:p w14:paraId="37BBAAF9" w14:textId="77777777" w:rsidR="00391301" w:rsidRPr="00791131" w:rsidRDefault="00391301" w:rsidP="007366D1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2403" w:type="dxa"/>
          </w:tcPr>
          <w:p w14:paraId="359ADB97" w14:textId="10107264" w:rsidR="00391301" w:rsidRPr="006C5C13" w:rsidRDefault="001C7FFD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 w:rsidRPr="001C7FFD">
              <w:rPr>
                <w:color w:val="0000FF"/>
                <w:lang w:val="en-US"/>
              </w:rPr>
              <w:t>IDTicketBooking</w:t>
            </w:r>
            <w:proofErr w:type="spellEnd"/>
          </w:p>
        </w:tc>
        <w:tc>
          <w:tcPr>
            <w:tcW w:w="1863" w:type="dxa"/>
          </w:tcPr>
          <w:p w14:paraId="10E6EE20" w14:textId="4FE4B066" w:rsidR="00391301" w:rsidRPr="005C50E9" w:rsidRDefault="004E776C" w:rsidP="007366D1">
            <w:pPr>
              <w:pStyle w:val="BodyText"/>
              <w:spacing w:after="0" w:line="240" w:lineRule="auto"/>
              <w:ind w:left="-47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Varchar </w:t>
            </w:r>
            <w:r w:rsidR="00792D41" w:rsidRPr="001C7FFD">
              <w:rPr>
                <w:color w:val="0000FF"/>
                <w:lang w:val="en-US"/>
              </w:rPr>
              <w:t>(50)</w:t>
            </w:r>
          </w:p>
        </w:tc>
        <w:tc>
          <w:tcPr>
            <w:tcW w:w="1426" w:type="dxa"/>
          </w:tcPr>
          <w:p w14:paraId="0649F2EF" w14:textId="77777777" w:rsidR="00391301" w:rsidRPr="005C50E9" w:rsidRDefault="00391301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120" w:type="dxa"/>
          </w:tcPr>
          <w:p w14:paraId="5DF95BDE" w14:textId="4CD8300B" w:rsidR="00391301" w:rsidRPr="005C50E9" w:rsidRDefault="005E6C5A" w:rsidP="007366D1">
            <w:pPr>
              <w:pStyle w:val="BodyText"/>
              <w:spacing w:after="0" w:line="240" w:lineRule="auto"/>
              <w:ind w:left="-66"/>
              <w:rPr>
                <w:color w:val="0000FF"/>
              </w:rPr>
            </w:pPr>
            <w:r>
              <w:rPr>
                <w:color w:val="0000FF"/>
              </w:rPr>
              <w:t>Định đanh của vé đặt phòng</w:t>
            </w:r>
          </w:p>
        </w:tc>
      </w:tr>
      <w:tr w:rsidR="00391301" w:rsidRPr="005F2DFA" w14:paraId="62DFD1B6" w14:textId="77777777" w:rsidTr="007366D1">
        <w:tc>
          <w:tcPr>
            <w:tcW w:w="1056" w:type="dxa"/>
          </w:tcPr>
          <w:p w14:paraId="19E43F3B" w14:textId="77777777" w:rsidR="00391301" w:rsidRPr="005F2DFA" w:rsidRDefault="00391301" w:rsidP="007366D1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  <w:tc>
          <w:tcPr>
            <w:tcW w:w="2403" w:type="dxa"/>
          </w:tcPr>
          <w:p w14:paraId="645A7939" w14:textId="6918EC7F" w:rsidR="00391301" w:rsidRPr="00DD18ED" w:rsidRDefault="003E3A9D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 w:rsidRPr="003E3A9D">
              <w:rPr>
                <w:color w:val="0000FF"/>
                <w:lang w:val="en-US"/>
              </w:rPr>
              <w:t>IDProduct</w:t>
            </w:r>
            <w:proofErr w:type="spellEnd"/>
          </w:p>
        </w:tc>
        <w:tc>
          <w:tcPr>
            <w:tcW w:w="1863" w:type="dxa"/>
          </w:tcPr>
          <w:p w14:paraId="7DE961C9" w14:textId="27692B62" w:rsidR="00391301" w:rsidRPr="00A60AFD" w:rsidRDefault="004E776C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Varchar </w:t>
            </w:r>
            <w:r w:rsidR="00400283" w:rsidRPr="003E3A9D">
              <w:rPr>
                <w:color w:val="0000FF"/>
                <w:lang w:val="en-US"/>
              </w:rPr>
              <w:t>(50)</w:t>
            </w:r>
          </w:p>
        </w:tc>
        <w:tc>
          <w:tcPr>
            <w:tcW w:w="1426" w:type="dxa"/>
          </w:tcPr>
          <w:p w14:paraId="7D59534D" w14:textId="77777777" w:rsidR="00391301" w:rsidRPr="0001667E" w:rsidRDefault="00391301" w:rsidP="007366D1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120" w:type="dxa"/>
          </w:tcPr>
          <w:p w14:paraId="66DDB7C4" w14:textId="520B97A3" w:rsidR="00391301" w:rsidRPr="00366D5A" w:rsidRDefault="00391301" w:rsidP="007366D1">
            <w:pPr>
              <w:pStyle w:val="BodyText"/>
              <w:spacing w:after="0" w:line="240" w:lineRule="auto"/>
              <w:ind w:left="-98"/>
              <w:rPr>
                <w:color w:val="0000FF"/>
              </w:rPr>
            </w:pPr>
            <w:r>
              <w:rPr>
                <w:color w:val="0000FF"/>
                <w:lang w:val="en-US"/>
              </w:rPr>
              <w:t xml:space="preserve"> </w:t>
            </w:r>
            <w:proofErr w:type="spellStart"/>
            <w:r w:rsidR="00366D5A">
              <w:rPr>
                <w:color w:val="0000FF"/>
                <w:lang w:val="en-US"/>
              </w:rPr>
              <w:t>Định</w:t>
            </w:r>
            <w:proofErr w:type="spellEnd"/>
            <w:r w:rsidR="00366D5A">
              <w:rPr>
                <w:color w:val="0000FF"/>
              </w:rPr>
              <w:t xml:space="preserve"> danh của sản phẩm</w:t>
            </w:r>
          </w:p>
        </w:tc>
      </w:tr>
      <w:tr w:rsidR="00391301" w:rsidRPr="005F2DFA" w14:paraId="47C4CA7C" w14:textId="77777777" w:rsidTr="007366D1">
        <w:tc>
          <w:tcPr>
            <w:tcW w:w="1056" w:type="dxa"/>
          </w:tcPr>
          <w:p w14:paraId="3F7D2875" w14:textId="77777777" w:rsidR="00391301" w:rsidRDefault="00391301" w:rsidP="007366D1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  <w:tc>
          <w:tcPr>
            <w:tcW w:w="2403" w:type="dxa"/>
          </w:tcPr>
          <w:p w14:paraId="3F85D537" w14:textId="7EB599CD" w:rsidR="00391301" w:rsidRPr="008706AA" w:rsidRDefault="00DA262E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IDStaffServices</w:t>
            </w:r>
            <w:proofErr w:type="spellEnd"/>
          </w:p>
        </w:tc>
        <w:tc>
          <w:tcPr>
            <w:tcW w:w="1863" w:type="dxa"/>
          </w:tcPr>
          <w:p w14:paraId="0C51681D" w14:textId="77777777" w:rsidR="00391301" w:rsidRPr="001B157C" w:rsidRDefault="00391301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>Decimal</w:t>
            </w:r>
          </w:p>
        </w:tc>
        <w:tc>
          <w:tcPr>
            <w:tcW w:w="1426" w:type="dxa"/>
          </w:tcPr>
          <w:p w14:paraId="2A13DECD" w14:textId="77777777" w:rsidR="00391301" w:rsidRDefault="00391301" w:rsidP="007366D1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120" w:type="dxa"/>
          </w:tcPr>
          <w:p w14:paraId="57573623" w14:textId="3405AA04" w:rsidR="00391301" w:rsidRPr="00FD1525" w:rsidRDefault="00880F87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Nhân viên hỗ trợ dịch vụ giao thức ăn, cho thuê xe cho khách</w:t>
            </w:r>
          </w:p>
        </w:tc>
      </w:tr>
      <w:tr w:rsidR="00391301" w:rsidRPr="005F2DFA" w14:paraId="424198DA" w14:textId="77777777" w:rsidTr="007366D1">
        <w:tc>
          <w:tcPr>
            <w:tcW w:w="1056" w:type="dxa"/>
          </w:tcPr>
          <w:p w14:paraId="6398D4DB" w14:textId="77777777" w:rsidR="00391301" w:rsidRDefault="00391301" w:rsidP="007366D1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4</w:t>
            </w:r>
          </w:p>
        </w:tc>
        <w:tc>
          <w:tcPr>
            <w:tcW w:w="2403" w:type="dxa"/>
          </w:tcPr>
          <w:p w14:paraId="792ABF47" w14:textId="0170A565" w:rsidR="00391301" w:rsidRDefault="006E34AF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Amount</w:t>
            </w:r>
          </w:p>
        </w:tc>
        <w:tc>
          <w:tcPr>
            <w:tcW w:w="1863" w:type="dxa"/>
          </w:tcPr>
          <w:p w14:paraId="77F9124E" w14:textId="77777777" w:rsidR="00391301" w:rsidRPr="00516C46" w:rsidRDefault="00391301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>Integer</w:t>
            </w:r>
          </w:p>
        </w:tc>
        <w:tc>
          <w:tcPr>
            <w:tcW w:w="1426" w:type="dxa"/>
          </w:tcPr>
          <w:p w14:paraId="294042EF" w14:textId="77777777" w:rsidR="00391301" w:rsidRDefault="00391301" w:rsidP="007366D1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120" w:type="dxa"/>
          </w:tcPr>
          <w:p w14:paraId="21548366" w14:textId="420D005A" w:rsidR="00391301" w:rsidRDefault="006650C3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Số lượng sản phẩm dịch vụ</w:t>
            </w:r>
          </w:p>
        </w:tc>
      </w:tr>
      <w:tr w:rsidR="00391301" w:rsidRPr="005F2DFA" w14:paraId="14823B7F" w14:textId="77777777" w:rsidTr="007366D1">
        <w:tc>
          <w:tcPr>
            <w:tcW w:w="1056" w:type="dxa"/>
          </w:tcPr>
          <w:p w14:paraId="6991B0E5" w14:textId="77777777" w:rsidR="00391301" w:rsidRDefault="00391301" w:rsidP="007366D1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403" w:type="dxa"/>
          </w:tcPr>
          <w:p w14:paraId="153C28E5" w14:textId="5F848C4F" w:rsidR="00391301" w:rsidRPr="009A1B8B" w:rsidRDefault="0024196B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</w:rPr>
              <w:t>S</w:t>
            </w:r>
            <w:r w:rsidR="00041B9C">
              <w:rPr>
                <w:color w:val="0000FF"/>
              </w:rPr>
              <w:t>tartRent</w:t>
            </w:r>
          </w:p>
        </w:tc>
        <w:tc>
          <w:tcPr>
            <w:tcW w:w="1863" w:type="dxa"/>
          </w:tcPr>
          <w:p w14:paraId="3FF99BA7" w14:textId="429AD9E9" w:rsidR="00391301" w:rsidRDefault="00041B9C" w:rsidP="007366D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TimeStamp</w:t>
            </w:r>
            <w:proofErr w:type="spellEnd"/>
          </w:p>
        </w:tc>
        <w:tc>
          <w:tcPr>
            <w:tcW w:w="1426" w:type="dxa"/>
          </w:tcPr>
          <w:p w14:paraId="65D533ED" w14:textId="6CD660DA" w:rsidR="00391301" w:rsidRDefault="00041B9C" w:rsidP="007366D1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Null</w:t>
            </w:r>
          </w:p>
        </w:tc>
        <w:tc>
          <w:tcPr>
            <w:tcW w:w="2120" w:type="dxa"/>
          </w:tcPr>
          <w:p w14:paraId="3F35F845" w14:textId="78FD01DE" w:rsidR="00391301" w:rsidRPr="00A66335" w:rsidRDefault="00A66335" w:rsidP="007366D1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>
              <w:rPr>
                <w:color w:val="0000FF"/>
                <w:lang w:val="en-US"/>
              </w:rPr>
              <w:t>Thờ</w:t>
            </w:r>
            <w:proofErr w:type="spellEnd"/>
            <w:r>
              <w:rPr>
                <w:color w:val="0000FF"/>
              </w:rPr>
              <w:t xml:space="preserve"> gian bắt đầu thuê đối với dịch vụ thuê xe</w:t>
            </w:r>
          </w:p>
        </w:tc>
      </w:tr>
      <w:tr w:rsidR="006D5BED" w:rsidRPr="005F2DFA" w14:paraId="1412E9F7" w14:textId="77777777" w:rsidTr="007366D1">
        <w:tc>
          <w:tcPr>
            <w:tcW w:w="1056" w:type="dxa"/>
          </w:tcPr>
          <w:p w14:paraId="3B98D1D1" w14:textId="0FD96613" w:rsidR="006D5BED" w:rsidRDefault="006D5BED" w:rsidP="006D5BED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6</w:t>
            </w:r>
          </w:p>
        </w:tc>
        <w:tc>
          <w:tcPr>
            <w:tcW w:w="2403" w:type="dxa"/>
          </w:tcPr>
          <w:p w14:paraId="70B625A6" w14:textId="61682928" w:rsidR="006D5BED" w:rsidRDefault="006D5BED" w:rsidP="006D5BED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EndRent</w:t>
            </w:r>
          </w:p>
        </w:tc>
        <w:tc>
          <w:tcPr>
            <w:tcW w:w="1863" w:type="dxa"/>
          </w:tcPr>
          <w:p w14:paraId="16CF52A2" w14:textId="5FCAF84F" w:rsidR="006D5BED" w:rsidRDefault="006D5BED" w:rsidP="006D5BED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TimeStamp</w:t>
            </w:r>
            <w:proofErr w:type="spellEnd"/>
          </w:p>
        </w:tc>
        <w:tc>
          <w:tcPr>
            <w:tcW w:w="1426" w:type="dxa"/>
          </w:tcPr>
          <w:p w14:paraId="2AA1D81C" w14:textId="08A4E6F6" w:rsidR="006D5BED" w:rsidRDefault="006D5BED" w:rsidP="006D5BED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Null</w:t>
            </w:r>
          </w:p>
        </w:tc>
        <w:tc>
          <w:tcPr>
            <w:tcW w:w="2120" w:type="dxa"/>
          </w:tcPr>
          <w:p w14:paraId="1DEC7A0C" w14:textId="0DF5B904" w:rsidR="006D5BED" w:rsidRDefault="006D5BED" w:rsidP="006D5BED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Thờ</w:t>
            </w:r>
            <w:proofErr w:type="spellEnd"/>
            <w:r>
              <w:rPr>
                <w:color w:val="0000FF"/>
              </w:rPr>
              <w:t xml:space="preserve"> gian </w:t>
            </w:r>
            <w:r w:rsidR="00F0622A">
              <w:rPr>
                <w:color w:val="0000FF"/>
              </w:rPr>
              <w:t>kết thúc</w:t>
            </w:r>
            <w:r>
              <w:rPr>
                <w:color w:val="0000FF"/>
              </w:rPr>
              <w:t xml:space="preserve"> thuê đối với dịch vụ thuê xe</w:t>
            </w:r>
          </w:p>
        </w:tc>
      </w:tr>
      <w:tr w:rsidR="006D5BED" w:rsidRPr="005F2DFA" w14:paraId="500B71B2" w14:textId="77777777" w:rsidTr="007366D1">
        <w:tc>
          <w:tcPr>
            <w:tcW w:w="1056" w:type="dxa"/>
          </w:tcPr>
          <w:p w14:paraId="25F860D2" w14:textId="59321580" w:rsidR="006D5BED" w:rsidRDefault="00653EB4" w:rsidP="006D5BED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7</w:t>
            </w:r>
          </w:p>
        </w:tc>
        <w:tc>
          <w:tcPr>
            <w:tcW w:w="2403" w:type="dxa"/>
          </w:tcPr>
          <w:p w14:paraId="44A724F1" w14:textId="75B4D5FB" w:rsidR="006D5BED" w:rsidRDefault="006D5BED" w:rsidP="006D5BED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Status</w:t>
            </w:r>
          </w:p>
        </w:tc>
        <w:tc>
          <w:tcPr>
            <w:tcW w:w="1863" w:type="dxa"/>
          </w:tcPr>
          <w:p w14:paraId="5B41046C" w14:textId="11A26C41" w:rsidR="006D5BED" w:rsidRPr="006A0E0E" w:rsidRDefault="006D5BED" w:rsidP="006D5BED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>Varchar</w:t>
            </w:r>
            <w:r>
              <w:rPr>
                <w:color w:val="0000FF"/>
              </w:rPr>
              <w:t xml:space="preserve"> (50)</w:t>
            </w:r>
          </w:p>
        </w:tc>
        <w:tc>
          <w:tcPr>
            <w:tcW w:w="1426" w:type="dxa"/>
          </w:tcPr>
          <w:p w14:paraId="68537906" w14:textId="3DD707ED" w:rsidR="006D5BED" w:rsidRDefault="006D5BED" w:rsidP="006D5BED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120" w:type="dxa"/>
          </w:tcPr>
          <w:p w14:paraId="44883070" w14:textId="77777777" w:rsidR="006D5BED" w:rsidRDefault="006D5BED" w:rsidP="006D5BED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>
              <w:rPr>
                <w:color w:val="0000FF"/>
                <w:lang w:val="en-US"/>
              </w:rPr>
              <w:t>Đang</w:t>
            </w:r>
            <w:proofErr w:type="spellEnd"/>
            <w:r>
              <w:rPr>
                <w:color w:val="0000FF"/>
              </w:rPr>
              <w:t xml:space="preserve"> Thuê,</w:t>
            </w:r>
          </w:p>
          <w:p w14:paraId="6556DA8E" w14:textId="7857F48C" w:rsidR="006D5BED" w:rsidRPr="005219DD" w:rsidRDefault="006D5BED" w:rsidP="006D5BED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Đã Thuê</w:t>
            </w:r>
          </w:p>
        </w:tc>
      </w:tr>
      <w:tr w:rsidR="006D5BED" w:rsidRPr="005F2DFA" w14:paraId="2C350CAD" w14:textId="77777777" w:rsidTr="007366D1">
        <w:tc>
          <w:tcPr>
            <w:tcW w:w="1056" w:type="dxa"/>
          </w:tcPr>
          <w:p w14:paraId="6A0CE185" w14:textId="01800AF7" w:rsidR="006D5BED" w:rsidRDefault="00653EB4" w:rsidP="006D5BED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8</w:t>
            </w:r>
          </w:p>
        </w:tc>
        <w:tc>
          <w:tcPr>
            <w:tcW w:w="2403" w:type="dxa"/>
          </w:tcPr>
          <w:p w14:paraId="0B3488E8" w14:textId="08F0E287" w:rsidR="006D5BED" w:rsidRDefault="006D5BED" w:rsidP="006D5BED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SumaryServices</w:t>
            </w:r>
          </w:p>
        </w:tc>
        <w:tc>
          <w:tcPr>
            <w:tcW w:w="1863" w:type="dxa"/>
          </w:tcPr>
          <w:p w14:paraId="7974DABC" w14:textId="563F2AD9" w:rsidR="006D5BED" w:rsidRDefault="006D5BED" w:rsidP="006D5BED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Decimal</w:t>
            </w:r>
          </w:p>
        </w:tc>
        <w:tc>
          <w:tcPr>
            <w:tcW w:w="1426" w:type="dxa"/>
          </w:tcPr>
          <w:p w14:paraId="12F84FD1" w14:textId="3D00EE7F" w:rsidR="006D5BED" w:rsidRDefault="006D5BED" w:rsidP="006D5BED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120" w:type="dxa"/>
          </w:tcPr>
          <w:p w14:paraId="5B1ABF98" w14:textId="6FFFB595" w:rsidR="006D5BED" w:rsidRPr="00B55953" w:rsidRDefault="006D5BED" w:rsidP="006D5BED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>
              <w:rPr>
                <w:color w:val="0000FF"/>
                <w:lang w:val="en-US"/>
              </w:rPr>
              <w:t>Tổng</w:t>
            </w:r>
            <w:proofErr w:type="spellEnd"/>
            <w:r>
              <w:rPr>
                <w:color w:val="0000FF"/>
              </w:rPr>
              <w:t xml:space="preserve"> đơn tiền của dịch vụ này</w:t>
            </w:r>
          </w:p>
        </w:tc>
      </w:tr>
    </w:tbl>
    <w:p w14:paraId="41AD5968" w14:textId="30454C42" w:rsidR="009D0A35" w:rsidRDefault="009D0A35" w:rsidP="009D0A35"/>
    <w:p w14:paraId="6D8B45CF" w14:textId="73AD1A90" w:rsidR="001E16F3" w:rsidRDefault="001E3706" w:rsidP="004D00AC">
      <w:pPr>
        <w:pStyle w:val="Heading2"/>
      </w:pPr>
      <w:bookmarkStart w:id="9" w:name="_Toc62680391"/>
      <w:r>
        <w:t>Table Production</w:t>
      </w:r>
      <w:bookmarkEnd w:id="9"/>
    </w:p>
    <w:p w14:paraId="52E0F7AE" w14:textId="014D7980" w:rsidR="00417DF8" w:rsidRDefault="00417DF8" w:rsidP="00417DF8"/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56"/>
        <w:gridCol w:w="2390"/>
        <w:gridCol w:w="1910"/>
        <w:gridCol w:w="1416"/>
        <w:gridCol w:w="2096"/>
      </w:tblGrid>
      <w:tr w:rsidR="0064782E" w:rsidRPr="005F2DFA" w14:paraId="6D4AF8F7" w14:textId="77777777" w:rsidTr="00870F4B">
        <w:tc>
          <w:tcPr>
            <w:tcW w:w="1056" w:type="dxa"/>
          </w:tcPr>
          <w:p w14:paraId="2DF1C20B" w14:textId="77777777" w:rsidR="0064782E" w:rsidRPr="005F2DFA" w:rsidRDefault="0064782E" w:rsidP="00FC3AEA">
            <w:r w:rsidRPr="005F2DFA">
              <w:t>STT</w:t>
            </w:r>
          </w:p>
        </w:tc>
        <w:tc>
          <w:tcPr>
            <w:tcW w:w="2390" w:type="dxa"/>
          </w:tcPr>
          <w:p w14:paraId="2EADD9F4" w14:textId="77777777" w:rsidR="0064782E" w:rsidRPr="005F2DFA" w:rsidRDefault="0064782E" w:rsidP="00FC3AEA">
            <w:r w:rsidRPr="005F2DFA">
              <w:t>Tên thuộc tính</w:t>
            </w:r>
          </w:p>
        </w:tc>
        <w:tc>
          <w:tcPr>
            <w:tcW w:w="1910" w:type="dxa"/>
          </w:tcPr>
          <w:p w14:paraId="5E8F3F71" w14:textId="77777777" w:rsidR="0064782E" w:rsidRPr="005F2DFA" w:rsidRDefault="0064782E" w:rsidP="00FC3AEA">
            <w:r w:rsidRPr="005F2DFA">
              <w:t>Kiểu</w:t>
            </w:r>
          </w:p>
        </w:tc>
        <w:tc>
          <w:tcPr>
            <w:tcW w:w="1416" w:type="dxa"/>
          </w:tcPr>
          <w:p w14:paraId="3881B36C" w14:textId="77777777" w:rsidR="0064782E" w:rsidRPr="005F2DFA" w:rsidRDefault="0064782E" w:rsidP="00FC3AEA">
            <w:r w:rsidRPr="005F2DFA">
              <w:t>Ràng buộc</w:t>
            </w:r>
          </w:p>
        </w:tc>
        <w:tc>
          <w:tcPr>
            <w:tcW w:w="2096" w:type="dxa"/>
          </w:tcPr>
          <w:p w14:paraId="62CCFE77" w14:textId="77777777" w:rsidR="0064782E" w:rsidRPr="005F2DFA" w:rsidRDefault="0064782E" w:rsidP="00FC3AEA">
            <w:r w:rsidRPr="005F2DFA">
              <w:t>Ý nghĩa/ghi chú</w:t>
            </w:r>
          </w:p>
        </w:tc>
      </w:tr>
      <w:tr w:rsidR="0064782E" w:rsidRPr="005F2DFA" w14:paraId="7A629DF9" w14:textId="77777777" w:rsidTr="00870F4B">
        <w:tc>
          <w:tcPr>
            <w:tcW w:w="1056" w:type="dxa"/>
          </w:tcPr>
          <w:p w14:paraId="703DFE7C" w14:textId="77777777" w:rsidR="0064782E" w:rsidRPr="00791131" w:rsidRDefault="0064782E" w:rsidP="00FC3AEA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2390" w:type="dxa"/>
          </w:tcPr>
          <w:p w14:paraId="1558C479" w14:textId="20954303" w:rsidR="0064782E" w:rsidRPr="006C5C13" w:rsidRDefault="00DF4AF0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>
              <w:rPr>
                <w:color w:val="0000FF"/>
                <w:lang w:val="en-US"/>
              </w:rPr>
              <w:t>IDProduction</w:t>
            </w:r>
            <w:proofErr w:type="spellEnd"/>
          </w:p>
        </w:tc>
        <w:tc>
          <w:tcPr>
            <w:tcW w:w="1910" w:type="dxa"/>
          </w:tcPr>
          <w:p w14:paraId="09761F51" w14:textId="4C63DAD2" w:rsidR="0064782E" w:rsidRPr="005C50E9" w:rsidRDefault="00821C00" w:rsidP="00FC3AEA">
            <w:pPr>
              <w:pStyle w:val="BodyText"/>
              <w:spacing w:after="0" w:line="240" w:lineRule="auto"/>
              <w:ind w:left="-47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Varchar </w:t>
            </w:r>
            <w:r w:rsidR="0064782E" w:rsidRPr="001C7FFD">
              <w:rPr>
                <w:color w:val="0000FF"/>
                <w:lang w:val="en-US"/>
              </w:rPr>
              <w:t>(50)</w:t>
            </w:r>
          </w:p>
        </w:tc>
        <w:tc>
          <w:tcPr>
            <w:tcW w:w="1416" w:type="dxa"/>
          </w:tcPr>
          <w:p w14:paraId="139C133C" w14:textId="77777777" w:rsidR="0064782E" w:rsidRPr="005C50E9" w:rsidRDefault="0064782E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096" w:type="dxa"/>
          </w:tcPr>
          <w:p w14:paraId="659AB019" w14:textId="5DA5C972" w:rsidR="0064782E" w:rsidRPr="005C50E9" w:rsidRDefault="002A5A2D" w:rsidP="00FC3AEA">
            <w:pPr>
              <w:pStyle w:val="BodyText"/>
              <w:spacing w:after="0" w:line="240" w:lineRule="auto"/>
              <w:ind w:left="-66"/>
              <w:rPr>
                <w:color w:val="0000FF"/>
              </w:rPr>
            </w:pPr>
            <w:r>
              <w:rPr>
                <w:color w:val="0000FF"/>
              </w:rPr>
              <w:t>Đinh danh của sản phẩm dịch vụ</w:t>
            </w:r>
          </w:p>
        </w:tc>
      </w:tr>
      <w:tr w:rsidR="0064782E" w:rsidRPr="005F2DFA" w14:paraId="5E42BDD8" w14:textId="77777777" w:rsidTr="00870F4B">
        <w:tc>
          <w:tcPr>
            <w:tcW w:w="1056" w:type="dxa"/>
          </w:tcPr>
          <w:p w14:paraId="34535311" w14:textId="77777777" w:rsidR="0064782E" w:rsidRPr="005F2DFA" w:rsidRDefault="0064782E" w:rsidP="00FC3AEA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  <w:tc>
          <w:tcPr>
            <w:tcW w:w="2390" w:type="dxa"/>
          </w:tcPr>
          <w:p w14:paraId="7BA68585" w14:textId="2C67C3BD" w:rsidR="0064782E" w:rsidRPr="00DD18ED" w:rsidRDefault="00094A86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NameProduction</w:t>
            </w:r>
            <w:proofErr w:type="spellEnd"/>
          </w:p>
        </w:tc>
        <w:tc>
          <w:tcPr>
            <w:tcW w:w="1910" w:type="dxa"/>
          </w:tcPr>
          <w:p w14:paraId="3E5D310F" w14:textId="37E6BBDC" w:rsidR="0064782E" w:rsidRPr="00A60AFD" w:rsidRDefault="00821C00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Varchar </w:t>
            </w:r>
            <w:r w:rsidR="0064782E" w:rsidRPr="003E3A9D">
              <w:rPr>
                <w:color w:val="0000FF"/>
                <w:lang w:val="en-US"/>
              </w:rPr>
              <w:t>(</w:t>
            </w:r>
            <w:r w:rsidR="006B2665">
              <w:rPr>
                <w:color w:val="0000FF"/>
                <w:lang w:val="en-US"/>
              </w:rPr>
              <w:t>255</w:t>
            </w:r>
            <w:r w:rsidR="0064782E" w:rsidRPr="003E3A9D">
              <w:rPr>
                <w:color w:val="0000FF"/>
                <w:lang w:val="en-US"/>
              </w:rPr>
              <w:t>)</w:t>
            </w:r>
          </w:p>
        </w:tc>
        <w:tc>
          <w:tcPr>
            <w:tcW w:w="1416" w:type="dxa"/>
          </w:tcPr>
          <w:p w14:paraId="182FDC1A" w14:textId="77777777" w:rsidR="0064782E" w:rsidRPr="0001667E" w:rsidRDefault="0064782E" w:rsidP="00FC3AEA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096" w:type="dxa"/>
          </w:tcPr>
          <w:p w14:paraId="7F1B8824" w14:textId="13C28451" w:rsidR="0064782E" w:rsidRPr="00A74573" w:rsidRDefault="00A74573" w:rsidP="00FC3AEA">
            <w:pPr>
              <w:pStyle w:val="BodyText"/>
              <w:spacing w:after="0" w:line="240" w:lineRule="auto"/>
              <w:ind w:left="-98"/>
              <w:rPr>
                <w:color w:val="0000FF"/>
              </w:rPr>
            </w:pPr>
            <w:proofErr w:type="spellStart"/>
            <w:r>
              <w:rPr>
                <w:color w:val="0000FF"/>
                <w:lang w:val="en-US"/>
              </w:rPr>
              <w:t>Tên</w:t>
            </w:r>
            <w:proofErr w:type="spellEnd"/>
            <w:r>
              <w:rPr>
                <w:color w:val="0000FF"/>
              </w:rPr>
              <w:t xml:space="preserve"> của dịch vụ</w:t>
            </w:r>
          </w:p>
        </w:tc>
      </w:tr>
      <w:tr w:rsidR="0064782E" w:rsidRPr="005F2DFA" w14:paraId="5985A141" w14:textId="77777777" w:rsidTr="00870F4B">
        <w:tc>
          <w:tcPr>
            <w:tcW w:w="1056" w:type="dxa"/>
          </w:tcPr>
          <w:p w14:paraId="4179EF8B" w14:textId="77777777" w:rsidR="0064782E" w:rsidRDefault="0064782E" w:rsidP="00FC3AEA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  <w:tc>
          <w:tcPr>
            <w:tcW w:w="2390" w:type="dxa"/>
          </w:tcPr>
          <w:p w14:paraId="7DE78CCC" w14:textId="7986EA6A" w:rsidR="0064782E" w:rsidRPr="008706AA" w:rsidRDefault="004F1BD2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ProductRates</w:t>
            </w:r>
            <w:proofErr w:type="spellEnd"/>
          </w:p>
        </w:tc>
        <w:tc>
          <w:tcPr>
            <w:tcW w:w="1910" w:type="dxa"/>
          </w:tcPr>
          <w:p w14:paraId="37115E21" w14:textId="77777777" w:rsidR="0064782E" w:rsidRPr="001B157C" w:rsidRDefault="0064782E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>Decimal</w:t>
            </w:r>
          </w:p>
        </w:tc>
        <w:tc>
          <w:tcPr>
            <w:tcW w:w="1416" w:type="dxa"/>
          </w:tcPr>
          <w:p w14:paraId="3054E0BF" w14:textId="77777777" w:rsidR="0064782E" w:rsidRDefault="0064782E" w:rsidP="00FC3AEA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2096" w:type="dxa"/>
          </w:tcPr>
          <w:p w14:paraId="1622E8C8" w14:textId="77777777" w:rsidR="0064782E" w:rsidRDefault="00DC0332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Giá tiềng dịch vụ</w:t>
            </w:r>
          </w:p>
          <w:p w14:paraId="607D799A" w14:textId="77777777" w:rsidR="002E57F0" w:rsidRDefault="002E57F0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 xml:space="preserve">Đơn vị </w:t>
            </w:r>
          </w:p>
          <w:p w14:paraId="2655942A" w14:textId="7404ED54" w:rsidR="002E57F0" w:rsidRDefault="002E57F0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1 xe / 1 ngày or</w:t>
            </w:r>
          </w:p>
          <w:p w14:paraId="433EC12D" w14:textId="0C427A33" w:rsidR="002E57F0" w:rsidRPr="00FD1525" w:rsidRDefault="002E57F0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1 sản phẩm</w:t>
            </w:r>
          </w:p>
        </w:tc>
      </w:tr>
    </w:tbl>
    <w:p w14:paraId="143AC705" w14:textId="5724F8B5" w:rsidR="0064782E" w:rsidRDefault="0064782E" w:rsidP="00417DF8"/>
    <w:p w14:paraId="40662393" w14:textId="5807D582" w:rsidR="00A76105" w:rsidRDefault="00A76105" w:rsidP="00A76105">
      <w:pPr>
        <w:pStyle w:val="Heading2"/>
      </w:pPr>
      <w:bookmarkStart w:id="10" w:name="_Toc62680392"/>
      <w:r>
        <w:t xml:space="preserve">Table </w:t>
      </w:r>
      <w:r w:rsidRPr="00A76105">
        <w:t>TicketCheckOutRoom</w:t>
      </w:r>
      <w:bookmarkEnd w:id="10"/>
    </w:p>
    <w:p w14:paraId="3F96BED5" w14:textId="1523CCB8" w:rsidR="00A76105" w:rsidRDefault="00A76105" w:rsidP="00A76105"/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56"/>
        <w:gridCol w:w="2723"/>
        <w:gridCol w:w="1790"/>
        <w:gridCol w:w="1361"/>
        <w:gridCol w:w="1938"/>
      </w:tblGrid>
      <w:tr w:rsidR="008A2837" w:rsidRPr="005F2DFA" w14:paraId="445E37ED" w14:textId="77777777" w:rsidTr="00391733">
        <w:tc>
          <w:tcPr>
            <w:tcW w:w="1056" w:type="dxa"/>
          </w:tcPr>
          <w:p w14:paraId="0FE21F36" w14:textId="77777777" w:rsidR="008A2837" w:rsidRPr="005F2DFA" w:rsidRDefault="008A2837" w:rsidP="00FC3AEA">
            <w:r w:rsidRPr="005F2DFA">
              <w:t>STT</w:t>
            </w:r>
          </w:p>
        </w:tc>
        <w:tc>
          <w:tcPr>
            <w:tcW w:w="2723" w:type="dxa"/>
          </w:tcPr>
          <w:p w14:paraId="70D415F5" w14:textId="77777777" w:rsidR="008A2837" w:rsidRPr="005F2DFA" w:rsidRDefault="008A2837" w:rsidP="00FC3AEA">
            <w:r w:rsidRPr="005F2DFA">
              <w:t>Tên thuộc tính</w:t>
            </w:r>
          </w:p>
        </w:tc>
        <w:tc>
          <w:tcPr>
            <w:tcW w:w="1790" w:type="dxa"/>
          </w:tcPr>
          <w:p w14:paraId="135B52D0" w14:textId="77777777" w:rsidR="008A2837" w:rsidRPr="005F2DFA" w:rsidRDefault="008A2837" w:rsidP="00FC3AEA">
            <w:r w:rsidRPr="005F2DFA">
              <w:t>Kiểu</w:t>
            </w:r>
          </w:p>
        </w:tc>
        <w:tc>
          <w:tcPr>
            <w:tcW w:w="1361" w:type="dxa"/>
          </w:tcPr>
          <w:p w14:paraId="3184C450" w14:textId="77777777" w:rsidR="008A2837" w:rsidRPr="005F2DFA" w:rsidRDefault="008A2837" w:rsidP="00FC3AEA">
            <w:r w:rsidRPr="005F2DFA">
              <w:t>Ràng buộc</w:t>
            </w:r>
          </w:p>
        </w:tc>
        <w:tc>
          <w:tcPr>
            <w:tcW w:w="1938" w:type="dxa"/>
          </w:tcPr>
          <w:p w14:paraId="4D6C073B" w14:textId="77777777" w:rsidR="008A2837" w:rsidRPr="005F2DFA" w:rsidRDefault="008A2837" w:rsidP="00FC3AEA">
            <w:r w:rsidRPr="005F2DFA">
              <w:t>Ý nghĩa/ghi chú</w:t>
            </w:r>
          </w:p>
        </w:tc>
      </w:tr>
      <w:tr w:rsidR="008A2837" w:rsidRPr="005F2DFA" w14:paraId="113D07B9" w14:textId="77777777" w:rsidTr="00391733">
        <w:tc>
          <w:tcPr>
            <w:tcW w:w="1056" w:type="dxa"/>
          </w:tcPr>
          <w:p w14:paraId="6D94629A" w14:textId="77777777" w:rsidR="008A2837" w:rsidRPr="00791131" w:rsidRDefault="008A2837" w:rsidP="00FC3AEA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2723" w:type="dxa"/>
          </w:tcPr>
          <w:p w14:paraId="7097902C" w14:textId="77777777" w:rsidR="008A2837" w:rsidRPr="006C5C13" w:rsidRDefault="008A2837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 w:rsidRPr="006C5C13">
              <w:rPr>
                <w:color w:val="0000FF"/>
                <w:lang w:val="en-US"/>
              </w:rPr>
              <w:t>IDTicketBooking</w:t>
            </w:r>
            <w:proofErr w:type="spellEnd"/>
            <w:r>
              <w:rPr>
                <w:color w:val="0000FF"/>
              </w:rPr>
              <w:t xml:space="preserve"> </w:t>
            </w:r>
          </w:p>
        </w:tc>
        <w:tc>
          <w:tcPr>
            <w:tcW w:w="1790" w:type="dxa"/>
          </w:tcPr>
          <w:p w14:paraId="0182ED49" w14:textId="6A4A9CA4" w:rsidR="008A2837" w:rsidRPr="005C50E9" w:rsidRDefault="00745D1F" w:rsidP="00FC3AEA">
            <w:pPr>
              <w:pStyle w:val="BodyText"/>
              <w:spacing w:after="0" w:line="240" w:lineRule="auto"/>
              <w:ind w:left="-47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Varchar </w:t>
            </w:r>
            <w:r w:rsidR="008A2837" w:rsidRPr="006C5C13">
              <w:rPr>
                <w:color w:val="0000FF"/>
                <w:lang w:val="en-US"/>
              </w:rPr>
              <w:t>(50)</w:t>
            </w:r>
          </w:p>
        </w:tc>
        <w:tc>
          <w:tcPr>
            <w:tcW w:w="1361" w:type="dxa"/>
          </w:tcPr>
          <w:p w14:paraId="16D5C265" w14:textId="77777777" w:rsidR="008A2837" w:rsidRPr="005C50E9" w:rsidRDefault="008A2837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1938" w:type="dxa"/>
          </w:tcPr>
          <w:p w14:paraId="218F4B00" w14:textId="77777777" w:rsidR="008A2837" w:rsidRPr="005C50E9" w:rsidRDefault="008A2837" w:rsidP="00FC3AEA">
            <w:pPr>
              <w:pStyle w:val="BodyText"/>
              <w:spacing w:after="0" w:line="240" w:lineRule="auto"/>
              <w:ind w:left="-66"/>
              <w:rPr>
                <w:color w:val="0000FF"/>
              </w:rPr>
            </w:pPr>
            <w:r>
              <w:rPr>
                <w:color w:val="0000FF"/>
              </w:rPr>
              <w:t>Mỗi vé thuê phòng đều có một mã định danh duy nhất</w:t>
            </w:r>
          </w:p>
        </w:tc>
      </w:tr>
      <w:tr w:rsidR="008A2837" w:rsidRPr="005F2DFA" w14:paraId="23991A41" w14:textId="77777777" w:rsidTr="00391733">
        <w:tc>
          <w:tcPr>
            <w:tcW w:w="1056" w:type="dxa"/>
          </w:tcPr>
          <w:p w14:paraId="6D5DEF53" w14:textId="77777777" w:rsidR="008A2837" w:rsidRPr="005F2DFA" w:rsidRDefault="008A2837" w:rsidP="00FC3AEA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  <w:tc>
          <w:tcPr>
            <w:tcW w:w="2723" w:type="dxa"/>
          </w:tcPr>
          <w:p w14:paraId="47B344AA" w14:textId="128A3E27" w:rsidR="008A2837" w:rsidRPr="00DD18ED" w:rsidRDefault="00AA0769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 w:rsidRPr="00AA0769">
              <w:rPr>
                <w:color w:val="0000FF"/>
              </w:rPr>
              <w:t xml:space="preserve">IDTicketCheckOutRoom </w:t>
            </w:r>
          </w:p>
        </w:tc>
        <w:tc>
          <w:tcPr>
            <w:tcW w:w="1790" w:type="dxa"/>
          </w:tcPr>
          <w:p w14:paraId="435E1994" w14:textId="53BA555A" w:rsidR="008A2837" w:rsidRPr="00A60AFD" w:rsidRDefault="00907FDD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Varchar </w:t>
            </w:r>
            <w:r w:rsidR="00AA0769" w:rsidRPr="00AA0769">
              <w:rPr>
                <w:color w:val="0000FF"/>
              </w:rPr>
              <w:t>(50)</w:t>
            </w:r>
          </w:p>
        </w:tc>
        <w:tc>
          <w:tcPr>
            <w:tcW w:w="1361" w:type="dxa"/>
          </w:tcPr>
          <w:p w14:paraId="0C082B38" w14:textId="77777777" w:rsidR="008A2837" w:rsidRPr="0001667E" w:rsidRDefault="008A2837" w:rsidP="00FC3AEA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1938" w:type="dxa"/>
          </w:tcPr>
          <w:p w14:paraId="306EBEC3" w14:textId="6EC4B581" w:rsidR="008A2837" w:rsidRPr="00D21B9A" w:rsidRDefault="008A2837" w:rsidP="00FC3AEA">
            <w:pPr>
              <w:pStyle w:val="BodyText"/>
              <w:spacing w:after="0" w:line="240" w:lineRule="auto"/>
              <w:ind w:left="-98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="00AA0769">
              <w:rPr>
                <w:color w:val="0000FF"/>
              </w:rPr>
              <w:t>Mã định danh của vé trả phòng</w:t>
            </w:r>
          </w:p>
        </w:tc>
      </w:tr>
      <w:tr w:rsidR="008A2837" w:rsidRPr="005F2DFA" w14:paraId="40A5C065" w14:textId="77777777" w:rsidTr="00391733">
        <w:tc>
          <w:tcPr>
            <w:tcW w:w="1056" w:type="dxa"/>
          </w:tcPr>
          <w:p w14:paraId="61661510" w14:textId="0B1B445B" w:rsidR="008A2837" w:rsidRDefault="0030128F" w:rsidP="00FC3AEA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  <w:tc>
          <w:tcPr>
            <w:tcW w:w="2723" w:type="dxa"/>
          </w:tcPr>
          <w:p w14:paraId="2442F39C" w14:textId="0D40660C" w:rsidR="008A2837" w:rsidRDefault="005B65BE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TimeEnd</w:t>
            </w:r>
            <w:r w:rsidR="008A2837">
              <w:rPr>
                <w:color w:val="0000FF"/>
              </w:rPr>
              <w:t>Rent</w:t>
            </w:r>
          </w:p>
        </w:tc>
        <w:tc>
          <w:tcPr>
            <w:tcW w:w="1790" w:type="dxa"/>
          </w:tcPr>
          <w:p w14:paraId="3788779F" w14:textId="77777777" w:rsidR="008A2837" w:rsidRPr="00516C46" w:rsidRDefault="008A2837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>
              <w:rPr>
                <w:color w:val="0000FF"/>
                <w:lang w:val="en-US"/>
              </w:rPr>
              <w:t>TimeStamp</w:t>
            </w:r>
            <w:proofErr w:type="spellEnd"/>
          </w:p>
        </w:tc>
        <w:tc>
          <w:tcPr>
            <w:tcW w:w="1361" w:type="dxa"/>
          </w:tcPr>
          <w:p w14:paraId="0961E156" w14:textId="77777777" w:rsidR="008A2837" w:rsidRDefault="008A2837" w:rsidP="00FC3AEA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1938" w:type="dxa"/>
          </w:tcPr>
          <w:p w14:paraId="0B0E5A2A" w14:textId="2110AA86" w:rsidR="008A2837" w:rsidRDefault="008A2837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 xml:space="preserve">Giờ </w:t>
            </w:r>
            <w:r w:rsidR="00EC2B35">
              <w:rPr>
                <w:color w:val="0000FF"/>
              </w:rPr>
              <w:t xml:space="preserve">trả </w:t>
            </w:r>
            <w:r>
              <w:rPr>
                <w:color w:val="0000FF"/>
              </w:rPr>
              <w:t>thuê phòng</w:t>
            </w:r>
          </w:p>
        </w:tc>
      </w:tr>
      <w:tr w:rsidR="008A2837" w:rsidRPr="005F2DFA" w14:paraId="277D54C7" w14:textId="77777777" w:rsidTr="00391733">
        <w:tc>
          <w:tcPr>
            <w:tcW w:w="1056" w:type="dxa"/>
          </w:tcPr>
          <w:p w14:paraId="31D2B2F1" w14:textId="3E096AE3" w:rsidR="008A2837" w:rsidRDefault="00684828" w:rsidP="00FC3AEA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4</w:t>
            </w:r>
          </w:p>
        </w:tc>
        <w:tc>
          <w:tcPr>
            <w:tcW w:w="2723" w:type="dxa"/>
          </w:tcPr>
          <w:p w14:paraId="7B278FA1" w14:textId="77777777" w:rsidR="008A2837" w:rsidRDefault="008A2837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IdStaffReception</w:t>
            </w:r>
          </w:p>
        </w:tc>
        <w:tc>
          <w:tcPr>
            <w:tcW w:w="1790" w:type="dxa"/>
          </w:tcPr>
          <w:p w14:paraId="37BE09A7" w14:textId="77777777" w:rsidR="008A2837" w:rsidRDefault="008A2837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gramStart"/>
            <w:r>
              <w:rPr>
                <w:color w:val="0000FF"/>
                <w:lang w:val="en-US"/>
              </w:rPr>
              <w:t>Varchar(</w:t>
            </w:r>
            <w:proofErr w:type="gramEnd"/>
            <w:r>
              <w:rPr>
                <w:color w:val="0000FF"/>
                <w:lang w:val="en-US"/>
              </w:rPr>
              <w:t>50)</w:t>
            </w:r>
          </w:p>
        </w:tc>
        <w:tc>
          <w:tcPr>
            <w:tcW w:w="1361" w:type="dxa"/>
          </w:tcPr>
          <w:p w14:paraId="10851061" w14:textId="77777777" w:rsidR="008A2837" w:rsidRDefault="008A2837" w:rsidP="00FC3AEA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1938" w:type="dxa"/>
          </w:tcPr>
          <w:p w14:paraId="5BD2225E" w14:textId="77777777" w:rsidR="008A2837" w:rsidRPr="00902F77" w:rsidRDefault="008A2837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 xml:space="preserve">Lưu lại mã nhân </w:t>
            </w:r>
            <w:r>
              <w:rPr>
                <w:color w:val="0000FF"/>
              </w:rPr>
              <w:lastRenderedPageBreak/>
              <w:t>viên tiếp tân đã làm vé thuê phòng</w:t>
            </w:r>
          </w:p>
        </w:tc>
      </w:tr>
      <w:tr w:rsidR="008A2837" w:rsidRPr="005F2DFA" w14:paraId="1EBC6092" w14:textId="77777777" w:rsidTr="00391733">
        <w:tc>
          <w:tcPr>
            <w:tcW w:w="1056" w:type="dxa"/>
          </w:tcPr>
          <w:p w14:paraId="0E2A2DF6" w14:textId="01733C22" w:rsidR="008A2837" w:rsidRDefault="00684828" w:rsidP="00FC3AEA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lastRenderedPageBreak/>
              <w:t>5</w:t>
            </w:r>
          </w:p>
        </w:tc>
        <w:tc>
          <w:tcPr>
            <w:tcW w:w="2723" w:type="dxa"/>
          </w:tcPr>
          <w:p w14:paraId="0331FDC7" w14:textId="77777777" w:rsidR="008A2837" w:rsidRDefault="008A2837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NumberRoomRent</w:t>
            </w:r>
          </w:p>
        </w:tc>
        <w:tc>
          <w:tcPr>
            <w:tcW w:w="1790" w:type="dxa"/>
          </w:tcPr>
          <w:p w14:paraId="2FE172BE" w14:textId="77777777" w:rsidR="008A2837" w:rsidRPr="00CB48D8" w:rsidRDefault="008A2837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>Integer</w:t>
            </w:r>
            <w:r>
              <w:rPr>
                <w:color w:val="0000FF"/>
              </w:rPr>
              <w:t xml:space="preserve"> (1000)</w:t>
            </w:r>
          </w:p>
        </w:tc>
        <w:tc>
          <w:tcPr>
            <w:tcW w:w="1361" w:type="dxa"/>
          </w:tcPr>
          <w:p w14:paraId="76FBA662" w14:textId="77777777" w:rsidR="008A2837" w:rsidRDefault="008A2837" w:rsidP="00FC3AEA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1938" w:type="dxa"/>
          </w:tcPr>
          <w:p w14:paraId="2F2AF9C2" w14:textId="77777777" w:rsidR="008A2837" w:rsidRDefault="008A2837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Mã số phòng thuê</w:t>
            </w:r>
          </w:p>
        </w:tc>
      </w:tr>
      <w:tr w:rsidR="0033169A" w:rsidRPr="005F2DFA" w14:paraId="6CB19878" w14:textId="77777777" w:rsidTr="00391733">
        <w:tc>
          <w:tcPr>
            <w:tcW w:w="1056" w:type="dxa"/>
          </w:tcPr>
          <w:p w14:paraId="1BB09CE7" w14:textId="5BA71F4C" w:rsidR="0033169A" w:rsidRDefault="0033169A" w:rsidP="00FC3AEA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6</w:t>
            </w:r>
          </w:p>
        </w:tc>
        <w:tc>
          <w:tcPr>
            <w:tcW w:w="2723" w:type="dxa"/>
          </w:tcPr>
          <w:p w14:paraId="617FFE71" w14:textId="1661F5C2" w:rsidR="0033169A" w:rsidRDefault="0033169A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SumaryRatesAndServices</w:t>
            </w:r>
          </w:p>
        </w:tc>
        <w:tc>
          <w:tcPr>
            <w:tcW w:w="1790" w:type="dxa"/>
          </w:tcPr>
          <w:p w14:paraId="06511B8E" w14:textId="1F39AD36" w:rsidR="0033169A" w:rsidRDefault="004F4CE3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Decimal</w:t>
            </w:r>
          </w:p>
        </w:tc>
        <w:tc>
          <w:tcPr>
            <w:tcW w:w="1361" w:type="dxa"/>
          </w:tcPr>
          <w:p w14:paraId="709ADCA4" w14:textId="63938145" w:rsidR="0033169A" w:rsidRDefault="004F4CE3" w:rsidP="00FC3AEA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1938" w:type="dxa"/>
          </w:tcPr>
          <w:p w14:paraId="000F796A" w14:textId="64EBBDF4" w:rsidR="0033169A" w:rsidRDefault="004F4CE3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Tổng giá tiền mà khách phải trả bao gồm dịch vụ và Hư hỏng</w:t>
            </w:r>
          </w:p>
        </w:tc>
      </w:tr>
    </w:tbl>
    <w:p w14:paraId="1971726F" w14:textId="453212A2" w:rsidR="00A76105" w:rsidRDefault="00A76105" w:rsidP="00A76105"/>
    <w:p w14:paraId="2D01BABA" w14:textId="74390437" w:rsidR="00516DD1" w:rsidRDefault="001F3E6D" w:rsidP="001F3E6D">
      <w:pPr>
        <w:pStyle w:val="Heading2"/>
      </w:pPr>
      <w:bookmarkStart w:id="11" w:name="_Toc62680393"/>
      <w:r>
        <w:t xml:space="preserve">Table </w:t>
      </w:r>
      <w:r w:rsidRPr="001F3E6D">
        <w:t>CheckingOutRoomDamaded</w:t>
      </w:r>
      <w:bookmarkEnd w:id="11"/>
    </w:p>
    <w:p w14:paraId="4A63ACB6" w14:textId="6CE5B056" w:rsidR="00541C00" w:rsidRDefault="00541C00" w:rsidP="00541C00"/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56"/>
        <w:gridCol w:w="3256"/>
        <w:gridCol w:w="2030"/>
        <w:gridCol w:w="1143"/>
        <w:gridCol w:w="1383"/>
      </w:tblGrid>
      <w:tr w:rsidR="00391733" w:rsidRPr="005F2DFA" w14:paraId="7E274B83" w14:textId="77777777" w:rsidTr="00FE790D">
        <w:tc>
          <w:tcPr>
            <w:tcW w:w="1056" w:type="dxa"/>
          </w:tcPr>
          <w:p w14:paraId="5DB26B25" w14:textId="77777777" w:rsidR="00391733" w:rsidRPr="005F2DFA" w:rsidRDefault="00391733" w:rsidP="00FC3AEA">
            <w:r w:rsidRPr="005F2DFA">
              <w:t>STT</w:t>
            </w:r>
          </w:p>
        </w:tc>
        <w:tc>
          <w:tcPr>
            <w:tcW w:w="3256" w:type="dxa"/>
          </w:tcPr>
          <w:p w14:paraId="20C55691" w14:textId="77777777" w:rsidR="00391733" w:rsidRPr="005F2DFA" w:rsidRDefault="00391733" w:rsidP="00FC3AEA">
            <w:r w:rsidRPr="005F2DFA">
              <w:t>Tên thuộc tính</w:t>
            </w:r>
          </w:p>
        </w:tc>
        <w:tc>
          <w:tcPr>
            <w:tcW w:w="2030" w:type="dxa"/>
          </w:tcPr>
          <w:p w14:paraId="4D96B046" w14:textId="77777777" w:rsidR="00391733" w:rsidRPr="005F2DFA" w:rsidRDefault="00391733" w:rsidP="00FC3AEA">
            <w:r w:rsidRPr="005F2DFA">
              <w:t>Kiểu</w:t>
            </w:r>
          </w:p>
        </w:tc>
        <w:tc>
          <w:tcPr>
            <w:tcW w:w="1143" w:type="dxa"/>
          </w:tcPr>
          <w:p w14:paraId="28F53EBB" w14:textId="77777777" w:rsidR="00391733" w:rsidRPr="005F2DFA" w:rsidRDefault="00391733" w:rsidP="00FC3AEA">
            <w:r w:rsidRPr="005F2DFA">
              <w:t>Ràng buộc</w:t>
            </w:r>
          </w:p>
        </w:tc>
        <w:tc>
          <w:tcPr>
            <w:tcW w:w="1383" w:type="dxa"/>
          </w:tcPr>
          <w:p w14:paraId="6374427B" w14:textId="77777777" w:rsidR="00391733" w:rsidRPr="005F2DFA" w:rsidRDefault="00391733" w:rsidP="00FC3AEA">
            <w:r w:rsidRPr="005F2DFA">
              <w:t>Ý nghĩa/ghi chú</w:t>
            </w:r>
          </w:p>
        </w:tc>
      </w:tr>
      <w:tr w:rsidR="00391733" w:rsidRPr="005F2DFA" w14:paraId="485A29DD" w14:textId="77777777" w:rsidTr="00FE790D">
        <w:tc>
          <w:tcPr>
            <w:tcW w:w="1056" w:type="dxa"/>
          </w:tcPr>
          <w:p w14:paraId="49D590FC" w14:textId="77777777" w:rsidR="00391733" w:rsidRPr="00791131" w:rsidRDefault="00391733" w:rsidP="00FC3AEA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3256" w:type="dxa"/>
          </w:tcPr>
          <w:p w14:paraId="2127E2E6" w14:textId="507507E4" w:rsidR="00391733" w:rsidRPr="006C5C13" w:rsidRDefault="00391733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 w:rsidRPr="00391733">
              <w:rPr>
                <w:color w:val="0000FF"/>
                <w:lang w:val="en-US"/>
              </w:rPr>
              <w:t>IDCheckingOutRoomDamaded</w:t>
            </w:r>
            <w:proofErr w:type="spellEnd"/>
          </w:p>
        </w:tc>
        <w:tc>
          <w:tcPr>
            <w:tcW w:w="2030" w:type="dxa"/>
          </w:tcPr>
          <w:p w14:paraId="123852BF" w14:textId="102A3572" w:rsidR="00391733" w:rsidRPr="005C50E9" w:rsidRDefault="00D735E2" w:rsidP="00FC3AEA">
            <w:pPr>
              <w:pStyle w:val="BodyText"/>
              <w:spacing w:after="0" w:line="240" w:lineRule="auto"/>
              <w:ind w:left="-47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Varchar </w:t>
            </w:r>
            <w:r w:rsidR="00391733" w:rsidRPr="006C5C13">
              <w:rPr>
                <w:color w:val="0000FF"/>
                <w:lang w:val="en-US"/>
              </w:rPr>
              <w:t>(50)</w:t>
            </w:r>
          </w:p>
        </w:tc>
        <w:tc>
          <w:tcPr>
            <w:tcW w:w="1143" w:type="dxa"/>
          </w:tcPr>
          <w:p w14:paraId="15CB1DEA" w14:textId="77777777" w:rsidR="00391733" w:rsidRPr="005C50E9" w:rsidRDefault="00391733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1383" w:type="dxa"/>
          </w:tcPr>
          <w:p w14:paraId="2C475A26" w14:textId="43140D80" w:rsidR="00391733" w:rsidRPr="005C50E9" w:rsidRDefault="005223DD" w:rsidP="00FC3AEA">
            <w:pPr>
              <w:pStyle w:val="BodyText"/>
              <w:spacing w:after="0" w:line="240" w:lineRule="auto"/>
              <w:ind w:left="-66"/>
              <w:rPr>
                <w:color w:val="0000FF"/>
              </w:rPr>
            </w:pPr>
            <w:r>
              <w:rPr>
                <w:color w:val="0000FF"/>
              </w:rPr>
              <w:t>Mã định doanh của bảng kiểm tra hư hỏng trong phòng khách đã thuê</w:t>
            </w:r>
          </w:p>
        </w:tc>
      </w:tr>
      <w:tr w:rsidR="00391733" w:rsidRPr="005F2DFA" w14:paraId="240BF496" w14:textId="77777777" w:rsidTr="00FE790D">
        <w:tc>
          <w:tcPr>
            <w:tcW w:w="1056" w:type="dxa"/>
          </w:tcPr>
          <w:p w14:paraId="4604D6C1" w14:textId="77777777" w:rsidR="00391733" w:rsidRPr="005F2DFA" w:rsidRDefault="00391733" w:rsidP="00FC3AEA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  <w:tc>
          <w:tcPr>
            <w:tcW w:w="3256" w:type="dxa"/>
          </w:tcPr>
          <w:p w14:paraId="42AF914A" w14:textId="77777777" w:rsidR="00391733" w:rsidRPr="00DD18ED" w:rsidRDefault="00391733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 w:rsidRPr="00AA0769">
              <w:rPr>
                <w:color w:val="0000FF"/>
              </w:rPr>
              <w:t xml:space="preserve">IDTicketCheckOutRoom </w:t>
            </w:r>
          </w:p>
        </w:tc>
        <w:tc>
          <w:tcPr>
            <w:tcW w:w="2030" w:type="dxa"/>
          </w:tcPr>
          <w:p w14:paraId="6465A24A" w14:textId="4452A33D" w:rsidR="00391733" w:rsidRPr="00A60AFD" w:rsidRDefault="00B23ED1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Varchar </w:t>
            </w:r>
            <w:r w:rsidR="00391733" w:rsidRPr="00AA0769">
              <w:rPr>
                <w:color w:val="0000FF"/>
              </w:rPr>
              <w:t>(50)</w:t>
            </w:r>
          </w:p>
        </w:tc>
        <w:tc>
          <w:tcPr>
            <w:tcW w:w="1143" w:type="dxa"/>
          </w:tcPr>
          <w:p w14:paraId="2A0FEBFE" w14:textId="77777777" w:rsidR="00391733" w:rsidRPr="0001667E" w:rsidRDefault="00391733" w:rsidP="00FC3AEA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1383" w:type="dxa"/>
          </w:tcPr>
          <w:p w14:paraId="3FDD3375" w14:textId="77777777" w:rsidR="00391733" w:rsidRPr="00D21B9A" w:rsidRDefault="00391733" w:rsidP="00FC3AEA">
            <w:pPr>
              <w:pStyle w:val="BodyText"/>
              <w:spacing w:after="0" w:line="240" w:lineRule="auto"/>
              <w:ind w:left="-98"/>
              <w:rPr>
                <w:color w:val="0000FF"/>
              </w:rPr>
            </w:pPr>
            <w:r>
              <w:rPr>
                <w:color w:val="0000FF"/>
              </w:rPr>
              <w:t xml:space="preserve"> Mã định danh của vé trả phòng</w:t>
            </w:r>
          </w:p>
        </w:tc>
      </w:tr>
      <w:tr w:rsidR="006523F5" w:rsidRPr="005F2DFA" w14:paraId="5AC13936" w14:textId="77777777" w:rsidTr="00FE790D">
        <w:tc>
          <w:tcPr>
            <w:tcW w:w="1056" w:type="dxa"/>
          </w:tcPr>
          <w:p w14:paraId="79B2D33D" w14:textId="77777777" w:rsidR="006523F5" w:rsidRDefault="006523F5" w:rsidP="006523F5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  <w:tc>
          <w:tcPr>
            <w:tcW w:w="3256" w:type="dxa"/>
          </w:tcPr>
          <w:p w14:paraId="5C5EC691" w14:textId="6058AF0E" w:rsidR="006523F5" w:rsidRDefault="006523F5" w:rsidP="006523F5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ListProductDamaded</w:t>
            </w:r>
          </w:p>
        </w:tc>
        <w:tc>
          <w:tcPr>
            <w:tcW w:w="2030" w:type="dxa"/>
          </w:tcPr>
          <w:p w14:paraId="3AF488CF" w14:textId="6E1266B3" w:rsidR="006523F5" w:rsidRPr="00516C46" w:rsidRDefault="00B23ED1" w:rsidP="006523F5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 xml:space="preserve">Varchar </w:t>
            </w:r>
            <w:r w:rsidR="006523F5" w:rsidRPr="006C5C13">
              <w:rPr>
                <w:color w:val="0000FF"/>
                <w:lang w:val="en-US"/>
              </w:rPr>
              <w:t>(</w:t>
            </w:r>
            <w:r w:rsidR="006523F5">
              <w:rPr>
                <w:color w:val="0000FF"/>
                <w:lang w:val="en-US"/>
              </w:rPr>
              <w:t>100</w:t>
            </w:r>
            <w:r w:rsidR="006523F5" w:rsidRPr="006C5C13">
              <w:rPr>
                <w:color w:val="0000FF"/>
                <w:lang w:val="en-US"/>
              </w:rPr>
              <w:t>0)</w:t>
            </w:r>
          </w:p>
        </w:tc>
        <w:tc>
          <w:tcPr>
            <w:tcW w:w="1143" w:type="dxa"/>
          </w:tcPr>
          <w:p w14:paraId="523148C3" w14:textId="352087A9" w:rsidR="006523F5" w:rsidRDefault="006523F5" w:rsidP="006523F5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null</w:t>
            </w:r>
          </w:p>
        </w:tc>
        <w:tc>
          <w:tcPr>
            <w:tcW w:w="1383" w:type="dxa"/>
          </w:tcPr>
          <w:p w14:paraId="47C13954" w14:textId="24D01A72" w:rsidR="006523F5" w:rsidRDefault="007A79A6" w:rsidP="006523F5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Danh sách các vật dụng bị hư hại trong phòng</w:t>
            </w:r>
          </w:p>
        </w:tc>
      </w:tr>
      <w:tr w:rsidR="006523F5" w:rsidRPr="005F2DFA" w14:paraId="3A14D0D3" w14:textId="77777777" w:rsidTr="00FE790D">
        <w:tc>
          <w:tcPr>
            <w:tcW w:w="1056" w:type="dxa"/>
          </w:tcPr>
          <w:p w14:paraId="41BCA376" w14:textId="77777777" w:rsidR="006523F5" w:rsidRDefault="006523F5" w:rsidP="006523F5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4</w:t>
            </w:r>
          </w:p>
        </w:tc>
        <w:tc>
          <w:tcPr>
            <w:tcW w:w="3256" w:type="dxa"/>
          </w:tcPr>
          <w:p w14:paraId="7CD7AD58" w14:textId="7C57FB8C" w:rsidR="006523F5" w:rsidRDefault="00376598" w:rsidP="006523F5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SumaryIndemnify</w:t>
            </w:r>
          </w:p>
        </w:tc>
        <w:tc>
          <w:tcPr>
            <w:tcW w:w="2030" w:type="dxa"/>
          </w:tcPr>
          <w:p w14:paraId="7922141C" w14:textId="5F53CF76" w:rsidR="006523F5" w:rsidRDefault="00376598" w:rsidP="006523F5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Decimal</w:t>
            </w:r>
          </w:p>
        </w:tc>
        <w:tc>
          <w:tcPr>
            <w:tcW w:w="1143" w:type="dxa"/>
          </w:tcPr>
          <w:p w14:paraId="2B6A5BDA" w14:textId="6ADADF78" w:rsidR="006523F5" w:rsidRDefault="006523F5" w:rsidP="006523F5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NUll</w:t>
            </w:r>
            <w:proofErr w:type="spellEnd"/>
          </w:p>
        </w:tc>
        <w:tc>
          <w:tcPr>
            <w:tcW w:w="1383" w:type="dxa"/>
          </w:tcPr>
          <w:p w14:paraId="2A528068" w14:textId="1B92161F" w:rsidR="006523F5" w:rsidRPr="00902F77" w:rsidRDefault="001F124A" w:rsidP="006523F5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Tổng số tiền bồi</w:t>
            </w:r>
          </w:p>
        </w:tc>
      </w:tr>
    </w:tbl>
    <w:p w14:paraId="42AAB480" w14:textId="38DB0AE6" w:rsidR="00541C00" w:rsidRDefault="00541C00" w:rsidP="00541C00"/>
    <w:p w14:paraId="463DDE30" w14:textId="63D8C74C" w:rsidR="002D5A68" w:rsidRDefault="002D5A68" w:rsidP="003134C8">
      <w:pPr>
        <w:pStyle w:val="Heading2"/>
      </w:pPr>
      <w:bookmarkStart w:id="12" w:name="_Toc62680394"/>
      <w:r>
        <w:t xml:space="preserve">Table </w:t>
      </w:r>
      <w:r w:rsidR="00DE281A">
        <w:t>DateWork</w:t>
      </w:r>
      <w:bookmarkEnd w:id="12"/>
    </w:p>
    <w:p w14:paraId="0E62A719" w14:textId="79B12C04" w:rsidR="00DE281A" w:rsidRDefault="00DE281A" w:rsidP="00DE281A"/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56"/>
        <w:gridCol w:w="3256"/>
        <w:gridCol w:w="2030"/>
        <w:gridCol w:w="1143"/>
        <w:gridCol w:w="1383"/>
      </w:tblGrid>
      <w:tr w:rsidR="003C35F7" w:rsidRPr="005F2DFA" w14:paraId="0C4B36CE" w14:textId="77777777" w:rsidTr="00FC3AEA">
        <w:tc>
          <w:tcPr>
            <w:tcW w:w="1056" w:type="dxa"/>
          </w:tcPr>
          <w:p w14:paraId="460FCE64" w14:textId="77777777" w:rsidR="003C35F7" w:rsidRPr="005F2DFA" w:rsidRDefault="003C35F7" w:rsidP="00FC3AEA">
            <w:r w:rsidRPr="005F2DFA">
              <w:t>STT</w:t>
            </w:r>
          </w:p>
        </w:tc>
        <w:tc>
          <w:tcPr>
            <w:tcW w:w="3256" w:type="dxa"/>
          </w:tcPr>
          <w:p w14:paraId="676DA13A" w14:textId="77777777" w:rsidR="003C35F7" w:rsidRPr="005F2DFA" w:rsidRDefault="003C35F7" w:rsidP="00FC3AEA">
            <w:r w:rsidRPr="005F2DFA">
              <w:t>Tên thuộc tính</w:t>
            </w:r>
          </w:p>
        </w:tc>
        <w:tc>
          <w:tcPr>
            <w:tcW w:w="2030" w:type="dxa"/>
          </w:tcPr>
          <w:p w14:paraId="73CF122C" w14:textId="77777777" w:rsidR="003C35F7" w:rsidRPr="005F2DFA" w:rsidRDefault="003C35F7" w:rsidP="00FC3AEA">
            <w:r w:rsidRPr="005F2DFA">
              <w:t>Kiểu</w:t>
            </w:r>
          </w:p>
        </w:tc>
        <w:tc>
          <w:tcPr>
            <w:tcW w:w="1143" w:type="dxa"/>
          </w:tcPr>
          <w:p w14:paraId="69F91599" w14:textId="77777777" w:rsidR="003C35F7" w:rsidRPr="005F2DFA" w:rsidRDefault="003C35F7" w:rsidP="00FC3AEA">
            <w:r w:rsidRPr="005F2DFA">
              <w:t>Ràng buộc</w:t>
            </w:r>
          </w:p>
        </w:tc>
        <w:tc>
          <w:tcPr>
            <w:tcW w:w="1383" w:type="dxa"/>
          </w:tcPr>
          <w:p w14:paraId="13BE72EA" w14:textId="77777777" w:rsidR="003C35F7" w:rsidRPr="005F2DFA" w:rsidRDefault="003C35F7" w:rsidP="00FC3AEA">
            <w:r w:rsidRPr="005F2DFA">
              <w:t>Ý nghĩa/ghi chú</w:t>
            </w:r>
          </w:p>
        </w:tc>
      </w:tr>
      <w:tr w:rsidR="003C35F7" w:rsidRPr="005F2DFA" w14:paraId="495AA393" w14:textId="77777777" w:rsidTr="00FC3AEA">
        <w:tc>
          <w:tcPr>
            <w:tcW w:w="1056" w:type="dxa"/>
          </w:tcPr>
          <w:p w14:paraId="3C822E5D" w14:textId="77777777" w:rsidR="003C35F7" w:rsidRPr="00791131" w:rsidRDefault="003C35F7" w:rsidP="00FC3AEA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3256" w:type="dxa"/>
          </w:tcPr>
          <w:p w14:paraId="69398218" w14:textId="391BA15E" w:rsidR="003C35F7" w:rsidRPr="006C5C13" w:rsidRDefault="00F77871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 w:rsidRPr="00F77871">
              <w:rPr>
                <w:color w:val="0000FF"/>
                <w:lang w:val="en-US"/>
              </w:rPr>
              <w:t>IDToDay</w:t>
            </w:r>
            <w:proofErr w:type="spellEnd"/>
          </w:p>
        </w:tc>
        <w:tc>
          <w:tcPr>
            <w:tcW w:w="2030" w:type="dxa"/>
          </w:tcPr>
          <w:p w14:paraId="5E40CA87" w14:textId="3BEDB004" w:rsidR="003C35F7" w:rsidRPr="005C50E9" w:rsidRDefault="0008277C" w:rsidP="00FC3AEA">
            <w:pPr>
              <w:pStyle w:val="BodyText"/>
              <w:spacing w:after="0" w:line="240" w:lineRule="auto"/>
              <w:ind w:left="-47"/>
              <w:rPr>
                <w:color w:val="0000FF"/>
                <w:lang w:val="en-US"/>
              </w:rPr>
            </w:pPr>
            <w:r w:rsidRPr="00F77871">
              <w:rPr>
                <w:color w:val="0000FF"/>
                <w:lang w:val="en-US"/>
              </w:rPr>
              <w:t>DATETIME</w:t>
            </w:r>
          </w:p>
        </w:tc>
        <w:tc>
          <w:tcPr>
            <w:tcW w:w="1143" w:type="dxa"/>
          </w:tcPr>
          <w:p w14:paraId="76A687E3" w14:textId="77777777" w:rsidR="003C35F7" w:rsidRPr="005C50E9" w:rsidRDefault="003C35F7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1383" w:type="dxa"/>
          </w:tcPr>
          <w:p w14:paraId="6DB8106A" w14:textId="7467064D" w:rsidR="003C35F7" w:rsidRPr="005C50E9" w:rsidRDefault="00451A9B" w:rsidP="00FC3AEA">
            <w:pPr>
              <w:pStyle w:val="BodyText"/>
              <w:spacing w:after="0" w:line="240" w:lineRule="auto"/>
              <w:ind w:left="-66"/>
              <w:rPr>
                <w:color w:val="0000FF"/>
              </w:rPr>
            </w:pPr>
            <w:r>
              <w:rPr>
                <w:color w:val="0000FF"/>
              </w:rPr>
              <w:t>Mã định doanh bảng lưu trữ điểm doanh nhân viên</w:t>
            </w:r>
          </w:p>
        </w:tc>
      </w:tr>
      <w:tr w:rsidR="003C35F7" w:rsidRPr="005F2DFA" w14:paraId="1176FFBA" w14:textId="77777777" w:rsidTr="00FC3AEA">
        <w:tc>
          <w:tcPr>
            <w:tcW w:w="1056" w:type="dxa"/>
          </w:tcPr>
          <w:p w14:paraId="35421BFD" w14:textId="77777777" w:rsidR="003C35F7" w:rsidRPr="005F2DFA" w:rsidRDefault="003C35F7" w:rsidP="00FC3AEA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  <w:tc>
          <w:tcPr>
            <w:tcW w:w="3256" w:type="dxa"/>
          </w:tcPr>
          <w:p w14:paraId="44388DBB" w14:textId="5A295F9D" w:rsidR="003C35F7" w:rsidRPr="00DD18ED" w:rsidRDefault="00DD7C28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L</w:t>
            </w:r>
            <w:r w:rsidR="001A5F8C">
              <w:rPr>
                <w:color w:val="0000FF"/>
              </w:rPr>
              <w:t>istUserWorkOneDay</w:t>
            </w:r>
          </w:p>
        </w:tc>
        <w:tc>
          <w:tcPr>
            <w:tcW w:w="2030" w:type="dxa"/>
          </w:tcPr>
          <w:p w14:paraId="48A20A16" w14:textId="1C103657" w:rsidR="003C35F7" w:rsidRPr="00A60AFD" w:rsidRDefault="00661875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Varchar </w:t>
            </w:r>
            <w:r w:rsidR="003C35F7" w:rsidRPr="00AA0769">
              <w:rPr>
                <w:color w:val="0000FF"/>
              </w:rPr>
              <w:t>(</w:t>
            </w:r>
            <w:r w:rsidR="001A5F8C">
              <w:rPr>
                <w:color w:val="0000FF"/>
              </w:rPr>
              <w:t>500</w:t>
            </w:r>
            <w:r w:rsidR="003C35F7" w:rsidRPr="00AA0769">
              <w:rPr>
                <w:color w:val="0000FF"/>
              </w:rPr>
              <w:t>0)</w:t>
            </w:r>
          </w:p>
        </w:tc>
        <w:tc>
          <w:tcPr>
            <w:tcW w:w="1143" w:type="dxa"/>
          </w:tcPr>
          <w:p w14:paraId="0B69CEF4" w14:textId="36EA4C95" w:rsidR="003C35F7" w:rsidRPr="0001667E" w:rsidRDefault="003C35F7" w:rsidP="00FC3AEA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Null</w:t>
            </w:r>
          </w:p>
        </w:tc>
        <w:tc>
          <w:tcPr>
            <w:tcW w:w="1383" w:type="dxa"/>
          </w:tcPr>
          <w:p w14:paraId="75351BC3" w14:textId="7F64443A" w:rsidR="003C35F7" w:rsidRPr="00D21B9A" w:rsidRDefault="006A7A72" w:rsidP="00FC3AEA">
            <w:pPr>
              <w:pStyle w:val="BodyText"/>
              <w:spacing w:after="0" w:line="240" w:lineRule="auto"/>
              <w:ind w:left="-98"/>
              <w:rPr>
                <w:color w:val="0000FF"/>
              </w:rPr>
            </w:pPr>
            <w:r>
              <w:rPr>
                <w:color w:val="0000FF"/>
              </w:rPr>
              <w:t>Lưu trữ số lượng nhân viên làm đủ 1 ngày tiện cho việc tính lương</w:t>
            </w:r>
          </w:p>
        </w:tc>
      </w:tr>
      <w:tr w:rsidR="003C35F7" w:rsidRPr="005F2DFA" w14:paraId="2AB37040" w14:textId="77777777" w:rsidTr="00FC3AEA">
        <w:tc>
          <w:tcPr>
            <w:tcW w:w="1056" w:type="dxa"/>
          </w:tcPr>
          <w:p w14:paraId="1D3D4E07" w14:textId="77777777" w:rsidR="003C35F7" w:rsidRDefault="003C35F7" w:rsidP="00FC3AEA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lastRenderedPageBreak/>
              <w:t>3</w:t>
            </w:r>
          </w:p>
        </w:tc>
        <w:tc>
          <w:tcPr>
            <w:tcW w:w="3256" w:type="dxa"/>
          </w:tcPr>
          <w:p w14:paraId="53E712A5" w14:textId="0EB2DD15" w:rsidR="003C35F7" w:rsidRPr="00A34DB6" w:rsidRDefault="00DD7C28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</w:rPr>
              <w:t>List</w:t>
            </w:r>
            <w:proofErr w:type="spellStart"/>
            <w:r w:rsidR="00A34DB6">
              <w:rPr>
                <w:color w:val="0000FF"/>
                <w:lang w:val="en-US"/>
              </w:rPr>
              <w:t>UserWorkHalfDay</w:t>
            </w:r>
            <w:proofErr w:type="spellEnd"/>
          </w:p>
        </w:tc>
        <w:tc>
          <w:tcPr>
            <w:tcW w:w="2030" w:type="dxa"/>
          </w:tcPr>
          <w:p w14:paraId="62C3354E" w14:textId="22D384F7" w:rsidR="003C35F7" w:rsidRPr="00516C46" w:rsidRDefault="00661875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 xml:space="preserve">Varchar </w:t>
            </w:r>
            <w:r w:rsidR="003C35F7" w:rsidRPr="006C5C13">
              <w:rPr>
                <w:color w:val="0000FF"/>
                <w:lang w:val="en-US"/>
              </w:rPr>
              <w:t>(</w:t>
            </w:r>
            <w:r w:rsidR="00A34DB6">
              <w:rPr>
                <w:color w:val="0000FF"/>
                <w:lang w:val="en-US"/>
              </w:rPr>
              <w:t>5</w:t>
            </w:r>
            <w:r w:rsidR="003C35F7">
              <w:rPr>
                <w:color w:val="0000FF"/>
                <w:lang w:val="en-US"/>
              </w:rPr>
              <w:t>00</w:t>
            </w:r>
            <w:r w:rsidR="003C35F7" w:rsidRPr="006C5C13">
              <w:rPr>
                <w:color w:val="0000FF"/>
                <w:lang w:val="en-US"/>
              </w:rPr>
              <w:t>0)</w:t>
            </w:r>
          </w:p>
        </w:tc>
        <w:tc>
          <w:tcPr>
            <w:tcW w:w="1143" w:type="dxa"/>
          </w:tcPr>
          <w:p w14:paraId="75E0EAB8" w14:textId="77777777" w:rsidR="003C35F7" w:rsidRDefault="003C35F7" w:rsidP="00FC3AEA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null</w:t>
            </w:r>
          </w:p>
        </w:tc>
        <w:tc>
          <w:tcPr>
            <w:tcW w:w="1383" w:type="dxa"/>
          </w:tcPr>
          <w:p w14:paraId="50997893" w14:textId="34581D1D" w:rsidR="003C35F7" w:rsidRPr="004878D5" w:rsidRDefault="004878D5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>
              <w:rPr>
                <w:color w:val="0000FF"/>
                <w:lang w:val="en-US"/>
              </w:rPr>
              <w:t>Lưu</w:t>
            </w:r>
            <w:proofErr w:type="spellEnd"/>
            <w:r>
              <w:rPr>
                <w:color w:val="0000FF"/>
              </w:rPr>
              <w:t xml:space="preserve"> trữ số nhân viên làm nửa ngày</w:t>
            </w:r>
            <w:r w:rsidR="00967785">
              <w:rPr>
                <w:color w:val="0000FF"/>
              </w:rPr>
              <w:t xml:space="preserve"> tiện cho việc tính lương</w:t>
            </w:r>
          </w:p>
        </w:tc>
      </w:tr>
      <w:tr w:rsidR="003C35F7" w:rsidRPr="005F2DFA" w14:paraId="5D582CC4" w14:textId="77777777" w:rsidTr="00FC3AEA">
        <w:tc>
          <w:tcPr>
            <w:tcW w:w="1056" w:type="dxa"/>
          </w:tcPr>
          <w:p w14:paraId="40E620B7" w14:textId="77777777" w:rsidR="003C35F7" w:rsidRDefault="003C35F7" w:rsidP="00FC3AEA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4</w:t>
            </w:r>
          </w:p>
        </w:tc>
        <w:tc>
          <w:tcPr>
            <w:tcW w:w="3256" w:type="dxa"/>
          </w:tcPr>
          <w:p w14:paraId="5781E1AC" w14:textId="0CC7EA90" w:rsidR="003C35F7" w:rsidRDefault="00084502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Regulation</w:t>
            </w:r>
          </w:p>
        </w:tc>
        <w:tc>
          <w:tcPr>
            <w:tcW w:w="2030" w:type="dxa"/>
          </w:tcPr>
          <w:p w14:paraId="2CBB717B" w14:textId="1DFBFC96" w:rsidR="003C35F7" w:rsidRPr="00782DAA" w:rsidRDefault="00782DAA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gramStart"/>
            <w:r>
              <w:rPr>
                <w:color w:val="0000FF"/>
                <w:lang w:val="en-US"/>
              </w:rPr>
              <w:t>Varchar</w:t>
            </w:r>
            <w:r>
              <w:rPr>
                <w:color w:val="0000FF"/>
              </w:rPr>
              <w:t>(</w:t>
            </w:r>
            <w:proofErr w:type="gramEnd"/>
            <w:r>
              <w:rPr>
                <w:color w:val="0000FF"/>
              </w:rPr>
              <w:t>255)</w:t>
            </w:r>
          </w:p>
        </w:tc>
        <w:tc>
          <w:tcPr>
            <w:tcW w:w="1143" w:type="dxa"/>
          </w:tcPr>
          <w:p w14:paraId="2DFD4809" w14:textId="6DF94B66" w:rsidR="003C35F7" w:rsidRDefault="0053723F" w:rsidP="00FC3AEA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Null</w:t>
            </w:r>
          </w:p>
        </w:tc>
        <w:tc>
          <w:tcPr>
            <w:tcW w:w="1383" w:type="dxa"/>
          </w:tcPr>
          <w:p w14:paraId="55869B23" w14:textId="77777777" w:rsidR="003C35F7" w:rsidRDefault="00595C16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Quy định thời gian đi làm mỗi ngày</w:t>
            </w:r>
          </w:p>
          <w:p w14:paraId="6EA95137" w14:textId="44B00661" w:rsidR="00AA3BE2" w:rsidRDefault="00A5767A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Ngày thường: 1</w:t>
            </w:r>
          </w:p>
          <w:p w14:paraId="2FF1913A" w14:textId="3CA51D91" w:rsidR="00A5767A" w:rsidRDefault="00A5767A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 xml:space="preserve">Thứ 7,CN: 1.5 </w:t>
            </w:r>
          </w:p>
          <w:p w14:paraId="68C15EA1" w14:textId="45F4AE91" w:rsidR="007858C8" w:rsidRPr="00902F77" w:rsidRDefault="00A5767A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Lương</w:t>
            </w:r>
          </w:p>
        </w:tc>
      </w:tr>
    </w:tbl>
    <w:p w14:paraId="1CF28FAA" w14:textId="7B9278B3" w:rsidR="00DE281A" w:rsidRDefault="00DE281A" w:rsidP="00DE281A"/>
    <w:p w14:paraId="3D2D54FA" w14:textId="3A488D5C" w:rsidR="007B2E75" w:rsidRDefault="0060627C" w:rsidP="00775EF0">
      <w:pPr>
        <w:pStyle w:val="Heading2"/>
      </w:pPr>
      <w:bookmarkStart w:id="13" w:name="_Toc62680395"/>
      <w:r>
        <w:t>Table</w:t>
      </w:r>
      <w:r w:rsidR="0035437F">
        <w:t xml:space="preserve"> Day</w:t>
      </w:r>
      <w:r w:rsidR="003C2054">
        <w:t>lyWorking</w:t>
      </w:r>
      <w:bookmarkEnd w:id="13"/>
    </w:p>
    <w:p w14:paraId="0C63CDBA" w14:textId="30F10A0B" w:rsidR="00BE39C7" w:rsidRDefault="00BE39C7" w:rsidP="00BE39C7"/>
    <w:p w14:paraId="2A1B1C5E" w14:textId="77777777" w:rsidR="001B1C98" w:rsidRPr="00BE39C7" w:rsidRDefault="001B1C98" w:rsidP="00BE39C7"/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56"/>
        <w:gridCol w:w="3256"/>
        <w:gridCol w:w="2030"/>
        <w:gridCol w:w="1143"/>
        <w:gridCol w:w="1383"/>
      </w:tblGrid>
      <w:tr w:rsidR="001C5B11" w:rsidRPr="005F2DFA" w14:paraId="6360AA1E" w14:textId="77777777" w:rsidTr="00FC3AEA">
        <w:tc>
          <w:tcPr>
            <w:tcW w:w="1056" w:type="dxa"/>
          </w:tcPr>
          <w:p w14:paraId="66D863C5" w14:textId="77777777" w:rsidR="001C5B11" w:rsidRPr="005F2DFA" w:rsidRDefault="001C5B11" w:rsidP="00FC3AEA">
            <w:r w:rsidRPr="005F2DFA">
              <w:t>STT</w:t>
            </w:r>
          </w:p>
        </w:tc>
        <w:tc>
          <w:tcPr>
            <w:tcW w:w="3256" w:type="dxa"/>
          </w:tcPr>
          <w:p w14:paraId="167862B2" w14:textId="77777777" w:rsidR="001C5B11" w:rsidRPr="005F2DFA" w:rsidRDefault="001C5B11" w:rsidP="00FC3AEA">
            <w:r w:rsidRPr="005F2DFA">
              <w:t>Tên thuộc tính</w:t>
            </w:r>
          </w:p>
        </w:tc>
        <w:tc>
          <w:tcPr>
            <w:tcW w:w="2030" w:type="dxa"/>
          </w:tcPr>
          <w:p w14:paraId="236F103F" w14:textId="77777777" w:rsidR="001C5B11" w:rsidRPr="005F2DFA" w:rsidRDefault="001C5B11" w:rsidP="00FC3AEA">
            <w:r w:rsidRPr="005F2DFA">
              <w:t>Kiểu</w:t>
            </w:r>
          </w:p>
        </w:tc>
        <w:tc>
          <w:tcPr>
            <w:tcW w:w="1143" w:type="dxa"/>
          </w:tcPr>
          <w:p w14:paraId="76CF0299" w14:textId="77777777" w:rsidR="001C5B11" w:rsidRPr="005F2DFA" w:rsidRDefault="001C5B11" w:rsidP="00FC3AEA">
            <w:r w:rsidRPr="005F2DFA">
              <w:t>Ràng buộc</w:t>
            </w:r>
          </w:p>
        </w:tc>
        <w:tc>
          <w:tcPr>
            <w:tcW w:w="1383" w:type="dxa"/>
          </w:tcPr>
          <w:p w14:paraId="7EA38CE2" w14:textId="77777777" w:rsidR="001C5B11" w:rsidRPr="005F2DFA" w:rsidRDefault="001C5B11" w:rsidP="00FC3AEA">
            <w:r w:rsidRPr="005F2DFA">
              <w:t>Ý nghĩa/ghi chú</w:t>
            </w:r>
          </w:p>
        </w:tc>
      </w:tr>
      <w:tr w:rsidR="001C5B11" w:rsidRPr="005F2DFA" w14:paraId="590EBB68" w14:textId="77777777" w:rsidTr="00FC3AEA">
        <w:tc>
          <w:tcPr>
            <w:tcW w:w="1056" w:type="dxa"/>
          </w:tcPr>
          <w:p w14:paraId="0E6B3005" w14:textId="77777777" w:rsidR="001C5B11" w:rsidRPr="00791131" w:rsidRDefault="001C5B11" w:rsidP="00FC3AEA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3256" w:type="dxa"/>
          </w:tcPr>
          <w:p w14:paraId="411DF19B" w14:textId="77777777" w:rsidR="001C5B11" w:rsidRPr="006C5C13" w:rsidRDefault="001C5B11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 w:rsidRPr="00F77871">
              <w:rPr>
                <w:color w:val="0000FF"/>
                <w:lang w:val="en-US"/>
              </w:rPr>
              <w:t>IDToDay</w:t>
            </w:r>
            <w:proofErr w:type="spellEnd"/>
          </w:p>
        </w:tc>
        <w:tc>
          <w:tcPr>
            <w:tcW w:w="2030" w:type="dxa"/>
          </w:tcPr>
          <w:p w14:paraId="34CA8D38" w14:textId="77777777" w:rsidR="001C5B11" w:rsidRPr="005C50E9" w:rsidRDefault="001C5B11" w:rsidP="00FC3AEA">
            <w:pPr>
              <w:pStyle w:val="BodyText"/>
              <w:spacing w:after="0" w:line="240" w:lineRule="auto"/>
              <w:ind w:left="-47"/>
              <w:rPr>
                <w:color w:val="0000FF"/>
                <w:lang w:val="en-US"/>
              </w:rPr>
            </w:pPr>
            <w:r w:rsidRPr="00F77871">
              <w:rPr>
                <w:color w:val="0000FF"/>
                <w:lang w:val="en-US"/>
              </w:rPr>
              <w:t>DATETIME</w:t>
            </w:r>
          </w:p>
        </w:tc>
        <w:tc>
          <w:tcPr>
            <w:tcW w:w="1143" w:type="dxa"/>
          </w:tcPr>
          <w:p w14:paraId="599862E0" w14:textId="77777777" w:rsidR="001C5B11" w:rsidRPr="005C50E9" w:rsidRDefault="001C5B11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1383" w:type="dxa"/>
          </w:tcPr>
          <w:p w14:paraId="46161ACB" w14:textId="77777777" w:rsidR="001C5B11" w:rsidRPr="005C50E9" w:rsidRDefault="001C5B11" w:rsidP="00FC3AEA">
            <w:pPr>
              <w:pStyle w:val="BodyText"/>
              <w:spacing w:after="0" w:line="240" w:lineRule="auto"/>
              <w:ind w:left="-66"/>
              <w:rPr>
                <w:color w:val="0000FF"/>
              </w:rPr>
            </w:pPr>
            <w:r>
              <w:rPr>
                <w:color w:val="0000FF"/>
              </w:rPr>
              <w:t>Mã định doanh bảng lưu trữ điểm doanh nhân viên</w:t>
            </w:r>
          </w:p>
        </w:tc>
      </w:tr>
      <w:tr w:rsidR="001C5B11" w:rsidRPr="005F2DFA" w14:paraId="2FC387AA" w14:textId="77777777" w:rsidTr="00FC3AEA">
        <w:tc>
          <w:tcPr>
            <w:tcW w:w="1056" w:type="dxa"/>
          </w:tcPr>
          <w:p w14:paraId="25386092" w14:textId="77777777" w:rsidR="001C5B11" w:rsidRPr="005F2DFA" w:rsidRDefault="001C5B11" w:rsidP="00FC3AEA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  <w:tc>
          <w:tcPr>
            <w:tcW w:w="3256" w:type="dxa"/>
          </w:tcPr>
          <w:p w14:paraId="7EDD8811" w14:textId="54941433" w:rsidR="001C5B11" w:rsidRPr="00DD18ED" w:rsidRDefault="00F2509B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IDStaff</w:t>
            </w:r>
            <w:proofErr w:type="spellEnd"/>
          </w:p>
        </w:tc>
        <w:tc>
          <w:tcPr>
            <w:tcW w:w="2030" w:type="dxa"/>
          </w:tcPr>
          <w:p w14:paraId="13B9FBE0" w14:textId="7910B50A" w:rsidR="001C5B11" w:rsidRPr="00A60AFD" w:rsidRDefault="00013D45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Varchar </w:t>
            </w:r>
            <w:r w:rsidR="001C5B11" w:rsidRPr="00AA0769">
              <w:rPr>
                <w:color w:val="0000FF"/>
              </w:rPr>
              <w:t>(</w:t>
            </w:r>
            <w:r w:rsidR="001C5B11">
              <w:rPr>
                <w:color w:val="0000FF"/>
              </w:rPr>
              <w:t>50</w:t>
            </w:r>
            <w:r w:rsidR="001C5B11" w:rsidRPr="00AA0769">
              <w:rPr>
                <w:color w:val="0000FF"/>
              </w:rPr>
              <w:t>)</w:t>
            </w:r>
          </w:p>
        </w:tc>
        <w:tc>
          <w:tcPr>
            <w:tcW w:w="1143" w:type="dxa"/>
          </w:tcPr>
          <w:p w14:paraId="6100720D" w14:textId="36414FD0" w:rsidR="001C5B11" w:rsidRPr="0001667E" w:rsidRDefault="008773A2" w:rsidP="00FC3AEA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</w:t>
            </w:r>
            <w:r w:rsidR="001C5B11">
              <w:rPr>
                <w:color w:val="0000FF"/>
                <w:lang w:val="en-US"/>
              </w:rPr>
              <w:t>Null</w:t>
            </w:r>
            <w:proofErr w:type="spellEnd"/>
          </w:p>
        </w:tc>
        <w:tc>
          <w:tcPr>
            <w:tcW w:w="1383" w:type="dxa"/>
          </w:tcPr>
          <w:p w14:paraId="692446F8" w14:textId="1E668C35" w:rsidR="001C5B11" w:rsidRPr="00D21B9A" w:rsidRDefault="00DA0529" w:rsidP="00FC3AEA">
            <w:pPr>
              <w:pStyle w:val="BodyText"/>
              <w:spacing w:after="0" w:line="240" w:lineRule="auto"/>
              <w:ind w:left="-98"/>
              <w:rPr>
                <w:color w:val="0000FF"/>
              </w:rPr>
            </w:pPr>
            <w:r>
              <w:rPr>
                <w:color w:val="0000FF"/>
              </w:rPr>
              <w:t xml:space="preserve">Mã số </w:t>
            </w:r>
            <w:r w:rsidR="002B0BE2">
              <w:rPr>
                <w:color w:val="0000FF"/>
              </w:rPr>
              <w:t xml:space="preserve">của </w:t>
            </w:r>
            <w:r>
              <w:rPr>
                <w:color w:val="0000FF"/>
              </w:rPr>
              <w:t>nhân viên đi làm hôm nay</w:t>
            </w:r>
          </w:p>
        </w:tc>
      </w:tr>
      <w:tr w:rsidR="001C5B11" w:rsidRPr="005F2DFA" w14:paraId="38745595" w14:textId="77777777" w:rsidTr="00FC3AEA">
        <w:tc>
          <w:tcPr>
            <w:tcW w:w="1056" w:type="dxa"/>
          </w:tcPr>
          <w:p w14:paraId="7B3849FD" w14:textId="77777777" w:rsidR="001C5B11" w:rsidRDefault="001C5B11" w:rsidP="00FC3AEA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3</w:t>
            </w:r>
          </w:p>
        </w:tc>
        <w:tc>
          <w:tcPr>
            <w:tcW w:w="3256" w:type="dxa"/>
          </w:tcPr>
          <w:p w14:paraId="397B68D2" w14:textId="343E777F" w:rsidR="001C5B11" w:rsidRPr="00A34DB6" w:rsidRDefault="001E38FF" w:rsidP="00FC3AEA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</w:rPr>
              <w:t>TimeStart</w:t>
            </w:r>
          </w:p>
        </w:tc>
        <w:tc>
          <w:tcPr>
            <w:tcW w:w="2030" w:type="dxa"/>
          </w:tcPr>
          <w:p w14:paraId="4E710825" w14:textId="700D8F9B" w:rsidR="001C5B11" w:rsidRPr="00516C46" w:rsidRDefault="0065021A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>Time</w:t>
            </w:r>
          </w:p>
        </w:tc>
        <w:tc>
          <w:tcPr>
            <w:tcW w:w="1143" w:type="dxa"/>
          </w:tcPr>
          <w:p w14:paraId="615254B2" w14:textId="0D0ED3C8" w:rsidR="001C5B11" w:rsidRDefault="0065021A" w:rsidP="00FC3AEA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1383" w:type="dxa"/>
          </w:tcPr>
          <w:p w14:paraId="2E882807" w14:textId="7F53E909" w:rsidR="001C5B11" w:rsidRPr="0065021A" w:rsidRDefault="0065021A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spellStart"/>
            <w:r>
              <w:rPr>
                <w:color w:val="0000FF"/>
                <w:lang w:val="en-US"/>
              </w:rPr>
              <w:t>Giờ</w:t>
            </w:r>
            <w:proofErr w:type="spellEnd"/>
            <w:r>
              <w:rPr>
                <w:color w:val="0000FF"/>
              </w:rPr>
              <w:t xml:space="preserve"> bắt đầu làm</w:t>
            </w:r>
          </w:p>
        </w:tc>
      </w:tr>
      <w:tr w:rsidR="001C5B11" w:rsidRPr="005F2DFA" w14:paraId="3993DCF3" w14:textId="77777777" w:rsidTr="00FC3AEA">
        <w:tc>
          <w:tcPr>
            <w:tcW w:w="1056" w:type="dxa"/>
          </w:tcPr>
          <w:p w14:paraId="62040214" w14:textId="77777777" w:rsidR="001C5B11" w:rsidRDefault="001C5B11" w:rsidP="00FC3AEA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4</w:t>
            </w:r>
          </w:p>
        </w:tc>
        <w:tc>
          <w:tcPr>
            <w:tcW w:w="3256" w:type="dxa"/>
          </w:tcPr>
          <w:p w14:paraId="4ED0A802" w14:textId="7EDAA56F" w:rsidR="001C5B11" w:rsidRDefault="00AD5777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TimeEnd</w:t>
            </w:r>
          </w:p>
        </w:tc>
        <w:tc>
          <w:tcPr>
            <w:tcW w:w="2030" w:type="dxa"/>
          </w:tcPr>
          <w:p w14:paraId="35CA4066" w14:textId="06EF2C7B" w:rsidR="001C5B11" w:rsidRPr="00782DAA" w:rsidRDefault="00D048FC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  <w:lang w:val="en-US"/>
              </w:rPr>
              <w:t>Time</w:t>
            </w:r>
          </w:p>
        </w:tc>
        <w:tc>
          <w:tcPr>
            <w:tcW w:w="1143" w:type="dxa"/>
          </w:tcPr>
          <w:p w14:paraId="2B156392" w14:textId="6A79C327" w:rsidR="001C5B11" w:rsidRDefault="00033473" w:rsidP="00FC3AEA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NotNull</w:t>
            </w:r>
            <w:proofErr w:type="spellEnd"/>
          </w:p>
        </w:tc>
        <w:tc>
          <w:tcPr>
            <w:tcW w:w="1383" w:type="dxa"/>
          </w:tcPr>
          <w:p w14:paraId="6A6180B7" w14:textId="5D43ED87" w:rsidR="001C5B11" w:rsidRPr="00902F77" w:rsidRDefault="002F46B1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Giờ kết thúc ca</w:t>
            </w:r>
          </w:p>
        </w:tc>
      </w:tr>
      <w:tr w:rsidR="0048324C" w:rsidRPr="005F2DFA" w14:paraId="4B4DA1E1" w14:textId="77777777" w:rsidTr="00FC3AEA">
        <w:tc>
          <w:tcPr>
            <w:tcW w:w="1056" w:type="dxa"/>
          </w:tcPr>
          <w:p w14:paraId="218E438C" w14:textId="7575F789" w:rsidR="0048324C" w:rsidRDefault="0048324C" w:rsidP="00FC3AEA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3256" w:type="dxa"/>
          </w:tcPr>
          <w:p w14:paraId="69C20F13" w14:textId="7A081CCB" w:rsidR="0048324C" w:rsidRDefault="0048324C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Note</w:t>
            </w:r>
          </w:p>
        </w:tc>
        <w:tc>
          <w:tcPr>
            <w:tcW w:w="2030" w:type="dxa"/>
          </w:tcPr>
          <w:p w14:paraId="54C9351A" w14:textId="02F180A5" w:rsidR="0048324C" w:rsidRPr="0048324C" w:rsidRDefault="0048324C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gramStart"/>
            <w:r>
              <w:rPr>
                <w:color w:val="0000FF"/>
                <w:lang w:val="en-US"/>
              </w:rPr>
              <w:t>Varchar</w:t>
            </w:r>
            <w:r>
              <w:rPr>
                <w:color w:val="0000FF"/>
              </w:rPr>
              <w:t>(</w:t>
            </w:r>
            <w:proofErr w:type="gramEnd"/>
            <w:r>
              <w:rPr>
                <w:color w:val="0000FF"/>
              </w:rPr>
              <w:t>255)</w:t>
            </w:r>
          </w:p>
        </w:tc>
        <w:tc>
          <w:tcPr>
            <w:tcW w:w="1143" w:type="dxa"/>
          </w:tcPr>
          <w:p w14:paraId="4607012F" w14:textId="61AAE706" w:rsidR="0048324C" w:rsidRDefault="009F46A1" w:rsidP="00FC3AEA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Null</w:t>
            </w:r>
          </w:p>
        </w:tc>
        <w:tc>
          <w:tcPr>
            <w:tcW w:w="1383" w:type="dxa"/>
          </w:tcPr>
          <w:p w14:paraId="15C540A4" w14:textId="06F74563" w:rsidR="0048324C" w:rsidRDefault="009F46A1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 xml:space="preserve">Ghi chú </w:t>
            </w:r>
          </w:p>
        </w:tc>
      </w:tr>
      <w:tr w:rsidR="009F46A1" w:rsidRPr="005F2DFA" w14:paraId="087FD6E0" w14:textId="77777777" w:rsidTr="00FC3AEA">
        <w:tc>
          <w:tcPr>
            <w:tcW w:w="1056" w:type="dxa"/>
          </w:tcPr>
          <w:p w14:paraId="668A3123" w14:textId="565552F0" w:rsidR="009F46A1" w:rsidRDefault="00EA64FF" w:rsidP="00FC3AEA">
            <w:pPr>
              <w:pStyle w:val="BodyText"/>
              <w:spacing w:after="0" w:line="240" w:lineRule="auto"/>
              <w:rPr>
                <w:color w:val="0000FF"/>
              </w:rPr>
            </w:pPr>
            <w:r>
              <w:rPr>
                <w:color w:val="0000FF"/>
              </w:rPr>
              <w:t>7</w:t>
            </w:r>
          </w:p>
        </w:tc>
        <w:tc>
          <w:tcPr>
            <w:tcW w:w="3256" w:type="dxa"/>
          </w:tcPr>
          <w:p w14:paraId="5E8BFE94" w14:textId="5692EB9B" w:rsidR="009F46A1" w:rsidRDefault="003E0C9A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IdStaffManagement</w:t>
            </w:r>
          </w:p>
        </w:tc>
        <w:tc>
          <w:tcPr>
            <w:tcW w:w="2030" w:type="dxa"/>
          </w:tcPr>
          <w:p w14:paraId="3BB25F10" w14:textId="6541A466" w:rsidR="009F46A1" w:rsidRPr="00CE5479" w:rsidRDefault="00CE5479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proofErr w:type="gramStart"/>
            <w:r>
              <w:rPr>
                <w:color w:val="0000FF"/>
                <w:lang w:val="en-US"/>
              </w:rPr>
              <w:t>Varchar</w:t>
            </w:r>
            <w:r>
              <w:rPr>
                <w:color w:val="0000FF"/>
              </w:rPr>
              <w:t>(</w:t>
            </w:r>
            <w:proofErr w:type="gramEnd"/>
            <w:r>
              <w:rPr>
                <w:color w:val="0000FF"/>
              </w:rPr>
              <w:t>50)</w:t>
            </w:r>
          </w:p>
        </w:tc>
        <w:tc>
          <w:tcPr>
            <w:tcW w:w="1143" w:type="dxa"/>
          </w:tcPr>
          <w:p w14:paraId="44F5C6D9" w14:textId="2B169FFF" w:rsidR="009F46A1" w:rsidRDefault="00792B6E" w:rsidP="00FC3AEA">
            <w:pPr>
              <w:pStyle w:val="BodyText"/>
              <w:spacing w:after="0" w:line="240" w:lineRule="auto"/>
              <w:ind w:left="15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Null</w:t>
            </w:r>
          </w:p>
        </w:tc>
        <w:tc>
          <w:tcPr>
            <w:tcW w:w="1383" w:type="dxa"/>
          </w:tcPr>
          <w:p w14:paraId="23DA4B19" w14:textId="0041E53C" w:rsidR="009F46A1" w:rsidRDefault="00792B6E" w:rsidP="00FC3AEA">
            <w:pPr>
              <w:pStyle w:val="BodyText"/>
              <w:spacing w:after="0" w:line="240" w:lineRule="auto"/>
              <w:ind w:left="0"/>
              <w:rPr>
                <w:color w:val="0000FF"/>
              </w:rPr>
            </w:pPr>
            <w:r>
              <w:rPr>
                <w:color w:val="0000FF"/>
              </w:rPr>
              <w:t>Mã nhân viên của quản lí đã điểm danh nhân viên</w:t>
            </w:r>
          </w:p>
        </w:tc>
      </w:tr>
    </w:tbl>
    <w:p w14:paraId="4E993EAE" w14:textId="77777777" w:rsidR="00CD5E13" w:rsidRPr="00DE281A" w:rsidRDefault="00CD5E13" w:rsidP="00DE281A"/>
    <w:sectPr w:rsidR="00CD5E13" w:rsidRPr="00DE281A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BF250" w14:textId="77777777" w:rsidR="00022E60" w:rsidRDefault="00022E60">
      <w:r>
        <w:separator/>
      </w:r>
    </w:p>
  </w:endnote>
  <w:endnote w:type="continuationSeparator" w:id="0">
    <w:p w14:paraId="5B7FBFA0" w14:textId="77777777" w:rsidR="00022E60" w:rsidRDefault="00022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B8414" w14:textId="77777777" w:rsidR="006D084D" w:rsidRDefault="00D04A68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C2A46BA" wp14:editId="4CE80265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4AD93C93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6883CD0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3FC8448F" wp14:editId="00FB0203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4391C902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25BB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AF5ADFF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40E339" w14:textId="77777777" w:rsidR="00022E60" w:rsidRDefault="00022E60">
      <w:r>
        <w:separator/>
      </w:r>
    </w:p>
  </w:footnote>
  <w:footnote w:type="continuationSeparator" w:id="0">
    <w:p w14:paraId="32005341" w14:textId="77777777" w:rsidR="00022E60" w:rsidRDefault="00022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472ED" w14:textId="77777777" w:rsidR="006D084D" w:rsidRDefault="006D084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672FD7" wp14:editId="44A31A01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85FAE" id="Freeform 1" o:spid="_x0000_s1026" style="position:absolute;margin-left:0;margin-top:0;width:93.15pt;height:813.3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40297C78" wp14:editId="1298D4D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29A180" w14:textId="77777777" w:rsidR="006D084D" w:rsidRDefault="006D084D" w:rsidP="006D084D">
    <w:pPr>
      <w:pStyle w:val="Title"/>
      <w:rPr>
        <w:lang w:val="en-US"/>
      </w:rPr>
    </w:pPr>
  </w:p>
  <w:p w14:paraId="11257635" w14:textId="77777777" w:rsidR="006D084D" w:rsidRPr="003B1A2B" w:rsidRDefault="006D084D" w:rsidP="006D084D">
    <w:pPr>
      <w:rPr>
        <w:lang w:val="en-US"/>
      </w:rPr>
    </w:pPr>
  </w:p>
  <w:p w14:paraId="65348666" w14:textId="77777777" w:rsidR="006D084D" w:rsidRPr="00F53DBB" w:rsidRDefault="006D084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2B14EB45" w14:textId="77777777" w:rsidR="006D084D" w:rsidRPr="0040293A" w:rsidRDefault="006D084D" w:rsidP="006D084D">
    <w:pPr>
      <w:pStyle w:val="Header"/>
      <w:rPr>
        <w:rFonts w:eastAsia="Tahoma"/>
      </w:rPr>
    </w:pPr>
  </w:p>
  <w:p w14:paraId="5C928557" w14:textId="77777777" w:rsidR="003701D7" w:rsidRPr="006D084D" w:rsidRDefault="003701D7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742DF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78720" behindDoc="1" locked="0" layoutInCell="1" allowOverlap="1" wp14:anchorId="7BB0B8B3" wp14:editId="45AAAD54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5BC90206" w14:textId="77777777" w:rsidTr="008D3541">
      <w:tc>
        <w:tcPr>
          <w:tcW w:w="6623" w:type="dxa"/>
          <w:shd w:val="clear" w:color="auto" w:fill="auto"/>
        </w:tcPr>
        <w:p w14:paraId="4E2D2214" w14:textId="2B358CC6" w:rsidR="00E95D0C" w:rsidRPr="00DE5E07" w:rsidRDefault="00DE5E07">
          <w:pPr>
            <w:pStyle w:val="Header"/>
            <w:rPr>
              <w:color w:val="0000FF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</w:rPr>
            <w:t xml:space="preserve"> lí khách sạn</w:t>
          </w:r>
        </w:p>
      </w:tc>
      <w:tc>
        <w:tcPr>
          <w:tcW w:w="2845" w:type="dxa"/>
          <w:shd w:val="clear" w:color="auto" w:fill="auto"/>
        </w:tcPr>
        <w:p w14:paraId="34813488" w14:textId="0B3DF0B6" w:rsidR="00E95D0C" w:rsidRPr="00121BDD" w:rsidRDefault="00E95D0C">
          <w:pPr>
            <w:pStyle w:val="Header"/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121BDD">
            <w:rPr>
              <w:lang w:val="en-US"/>
            </w:rPr>
            <w:t>1</w:t>
          </w:r>
          <w:r w:rsidR="00121BDD">
            <w:t>.0</w:t>
          </w:r>
        </w:p>
      </w:tc>
    </w:tr>
    <w:tr w:rsidR="00E95D0C" w14:paraId="702EE0C0" w14:textId="77777777" w:rsidTr="008D3541">
      <w:tc>
        <w:tcPr>
          <w:tcW w:w="6623" w:type="dxa"/>
          <w:shd w:val="clear" w:color="auto" w:fill="auto"/>
        </w:tcPr>
        <w:p w14:paraId="495F77FF" w14:textId="77777777" w:rsidR="00E95D0C" w:rsidRPr="008D3541" w:rsidRDefault="00C14AB8" w:rsidP="00D328EA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dữ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14:paraId="6E8B46FA" w14:textId="41909A9C" w:rsidR="00E95D0C" w:rsidRPr="006E6291" w:rsidRDefault="00E95D0C">
          <w:pPr>
            <w:pStyle w:val="Header"/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6E6291">
            <w:rPr>
              <w:lang w:val="en-US"/>
            </w:rPr>
            <w:t>27</w:t>
          </w:r>
          <w:r w:rsidR="006E6291">
            <w:t>/01/2021</w:t>
          </w:r>
        </w:p>
      </w:tc>
    </w:tr>
  </w:tbl>
  <w:p w14:paraId="5171105F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05F0B"/>
    <w:rsid w:val="00013D45"/>
    <w:rsid w:val="0001667E"/>
    <w:rsid w:val="00022E60"/>
    <w:rsid w:val="00033473"/>
    <w:rsid w:val="00041B9C"/>
    <w:rsid w:val="00043CFC"/>
    <w:rsid w:val="00050C93"/>
    <w:rsid w:val="000519D9"/>
    <w:rsid w:val="0007568B"/>
    <w:rsid w:val="00081241"/>
    <w:rsid w:val="0008277C"/>
    <w:rsid w:val="00084502"/>
    <w:rsid w:val="00091BAC"/>
    <w:rsid w:val="00094A86"/>
    <w:rsid w:val="000C0CA8"/>
    <w:rsid w:val="000F379A"/>
    <w:rsid w:val="000F763C"/>
    <w:rsid w:val="00121BDD"/>
    <w:rsid w:val="001319C4"/>
    <w:rsid w:val="00162093"/>
    <w:rsid w:val="0016440A"/>
    <w:rsid w:val="0017082F"/>
    <w:rsid w:val="0019425D"/>
    <w:rsid w:val="001A5F8C"/>
    <w:rsid w:val="001B157C"/>
    <w:rsid w:val="001B1C98"/>
    <w:rsid w:val="001C5B11"/>
    <w:rsid w:val="001C7FFD"/>
    <w:rsid w:val="001E16F3"/>
    <w:rsid w:val="001E196B"/>
    <w:rsid w:val="001E3706"/>
    <w:rsid w:val="001E38FF"/>
    <w:rsid w:val="001F124A"/>
    <w:rsid w:val="001F2EC1"/>
    <w:rsid w:val="001F3E6D"/>
    <w:rsid w:val="0020126A"/>
    <w:rsid w:val="00213ECB"/>
    <w:rsid w:val="002160F2"/>
    <w:rsid w:val="00217085"/>
    <w:rsid w:val="00221A67"/>
    <w:rsid w:val="002304CA"/>
    <w:rsid w:val="00232B08"/>
    <w:rsid w:val="00237750"/>
    <w:rsid w:val="0024196B"/>
    <w:rsid w:val="0026659F"/>
    <w:rsid w:val="002A5A2D"/>
    <w:rsid w:val="002B0BE2"/>
    <w:rsid w:val="002B43AB"/>
    <w:rsid w:val="002C2277"/>
    <w:rsid w:val="002D1ED9"/>
    <w:rsid w:val="002D5A68"/>
    <w:rsid w:val="002E57F0"/>
    <w:rsid w:val="002F46B1"/>
    <w:rsid w:val="002F7ABE"/>
    <w:rsid w:val="0030128F"/>
    <w:rsid w:val="00301562"/>
    <w:rsid w:val="00305FA6"/>
    <w:rsid w:val="003134C8"/>
    <w:rsid w:val="0031511D"/>
    <w:rsid w:val="00320BBB"/>
    <w:rsid w:val="00321A1B"/>
    <w:rsid w:val="00321C25"/>
    <w:rsid w:val="00326772"/>
    <w:rsid w:val="0033169A"/>
    <w:rsid w:val="00347696"/>
    <w:rsid w:val="0035437F"/>
    <w:rsid w:val="003548A8"/>
    <w:rsid w:val="00365337"/>
    <w:rsid w:val="00366D5A"/>
    <w:rsid w:val="003701D7"/>
    <w:rsid w:val="003747E6"/>
    <w:rsid w:val="00375DFC"/>
    <w:rsid w:val="00376598"/>
    <w:rsid w:val="003768C5"/>
    <w:rsid w:val="003816C0"/>
    <w:rsid w:val="0038170D"/>
    <w:rsid w:val="0038508C"/>
    <w:rsid w:val="00391301"/>
    <w:rsid w:val="00391733"/>
    <w:rsid w:val="00395219"/>
    <w:rsid w:val="00396698"/>
    <w:rsid w:val="0039754C"/>
    <w:rsid w:val="003A7A6C"/>
    <w:rsid w:val="003C2054"/>
    <w:rsid w:val="003C2F0F"/>
    <w:rsid w:val="003C35F7"/>
    <w:rsid w:val="003E0C9A"/>
    <w:rsid w:val="003E3A9D"/>
    <w:rsid w:val="00400283"/>
    <w:rsid w:val="004176B5"/>
    <w:rsid w:val="00417DF8"/>
    <w:rsid w:val="0042425B"/>
    <w:rsid w:val="00425E12"/>
    <w:rsid w:val="00427D87"/>
    <w:rsid w:val="004313A5"/>
    <w:rsid w:val="00435847"/>
    <w:rsid w:val="004476AD"/>
    <w:rsid w:val="00451A9B"/>
    <w:rsid w:val="00453CDD"/>
    <w:rsid w:val="00475783"/>
    <w:rsid w:val="0048324C"/>
    <w:rsid w:val="004878D5"/>
    <w:rsid w:val="004B7CC9"/>
    <w:rsid w:val="004C1D43"/>
    <w:rsid w:val="004D00AC"/>
    <w:rsid w:val="004E4257"/>
    <w:rsid w:val="004E776C"/>
    <w:rsid w:val="004F1BD2"/>
    <w:rsid w:val="004F4CE3"/>
    <w:rsid w:val="00504D8D"/>
    <w:rsid w:val="005145E8"/>
    <w:rsid w:val="00516C46"/>
    <w:rsid w:val="00516DD1"/>
    <w:rsid w:val="005219DD"/>
    <w:rsid w:val="005223DD"/>
    <w:rsid w:val="0052363B"/>
    <w:rsid w:val="0052376B"/>
    <w:rsid w:val="005242C5"/>
    <w:rsid w:val="0053723F"/>
    <w:rsid w:val="00541C00"/>
    <w:rsid w:val="0054359C"/>
    <w:rsid w:val="00560255"/>
    <w:rsid w:val="00567B0B"/>
    <w:rsid w:val="005802A5"/>
    <w:rsid w:val="00595C16"/>
    <w:rsid w:val="005A3FF6"/>
    <w:rsid w:val="005B65BE"/>
    <w:rsid w:val="005C50E9"/>
    <w:rsid w:val="005C65A7"/>
    <w:rsid w:val="005E3747"/>
    <w:rsid w:val="005E6C5A"/>
    <w:rsid w:val="005F71EE"/>
    <w:rsid w:val="0060493B"/>
    <w:rsid w:val="0060627C"/>
    <w:rsid w:val="00616713"/>
    <w:rsid w:val="00617CDD"/>
    <w:rsid w:val="006227D7"/>
    <w:rsid w:val="006257BE"/>
    <w:rsid w:val="00633E51"/>
    <w:rsid w:val="0064782E"/>
    <w:rsid w:val="0065021A"/>
    <w:rsid w:val="006523F5"/>
    <w:rsid w:val="00653EB4"/>
    <w:rsid w:val="00661381"/>
    <w:rsid w:val="00661875"/>
    <w:rsid w:val="006650C3"/>
    <w:rsid w:val="00672D2F"/>
    <w:rsid w:val="00680751"/>
    <w:rsid w:val="00684828"/>
    <w:rsid w:val="006855DC"/>
    <w:rsid w:val="00696B04"/>
    <w:rsid w:val="006A0E0E"/>
    <w:rsid w:val="006A7A72"/>
    <w:rsid w:val="006B2665"/>
    <w:rsid w:val="006C5C13"/>
    <w:rsid w:val="006D084D"/>
    <w:rsid w:val="006D5BED"/>
    <w:rsid w:val="006E34AF"/>
    <w:rsid w:val="006E420F"/>
    <w:rsid w:val="006E56E2"/>
    <w:rsid w:val="006E6291"/>
    <w:rsid w:val="006F3A77"/>
    <w:rsid w:val="006F7D8B"/>
    <w:rsid w:val="00725FEC"/>
    <w:rsid w:val="007338F6"/>
    <w:rsid w:val="00734AE8"/>
    <w:rsid w:val="00745D1F"/>
    <w:rsid w:val="00746552"/>
    <w:rsid w:val="00765ED3"/>
    <w:rsid w:val="00775EF0"/>
    <w:rsid w:val="00782DAA"/>
    <w:rsid w:val="00784ECA"/>
    <w:rsid w:val="007858C8"/>
    <w:rsid w:val="00786582"/>
    <w:rsid w:val="00791131"/>
    <w:rsid w:val="0079197F"/>
    <w:rsid w:val="00792B6E"/>
    <w:rsid w:val="00792D41"/>
    <w:rsid w:val="00796907"/>
    <w:rsid w:val="007A1DE8"/>
    <w:rsid w:val="007A79A6"/>
    <w:rsid w:val="007B2E75"/>
    <w:rsid w:val="007B797E"/>
    <w:rsid w:val="007C64B3"/>
    <w:rsid w:val="007D1937"/>
    <w:rsid w:val="007E2985"/>
    <w:rsid w:val="007F21C9"/>
    <w:rsid w:val="007F4D76"/>
    <w:rsid w:val="00821C00"/>
    <w:rsid w:val="008243D9"/>
    <w:rsid w:val="0084360E"/>
    <w:rsid w:val="00860592"/>
    <w:rsid w:val="008633CD"/>
    <w:rsid w:val="008706AA"/>
    <w:rsid w:val="00870F4B"/>
    <w:rsid w:val="00872B0C"/>
    <w:rsid w:val="008773A2"/>
    <w:rsid w:val="00880F87"/>
    <w:rsid w:val="008833DB"/>
    <w:rsid w:val="00895838"/>
    <w:rsid w:val="00896A18"/>
    <w:rsid w:val="0089721F"/>
    <w:rsid w:val="008A2837"/>
    <w:rsid w:val="008A2D08"/>
    <w:rsid w:val="008A77C9"/>
    <w:rsid w:val="008D3541"/>
    <w:rsid w:val="00902D79"/>
    <w:rsid w:val="00902F77"/>
    <w:rsid w:val="00907FDD"/>
    <w:rsid w:val="00914B21"/>
    <w:rsid w:val="00921A99"/>
    <w:rsid w:val="0094337C"/>
    <w:rsid w:val="009436B9"/>
    <w:rsid w:val="00946913"/>
    <w:rsid w:val="0096349B"/>
    <w:rsid w:val="00965E06"/>
    <w:rsid w:val="00967785"/>
    <w:rsid w:val="0097210F"/>
    <w:rsid w:val="00984338"/>
    <w:rsid w:val="00990981"/>
    <w:rsid w:val="0099744F"/>
    <w:rsid w:val="009A1B8B"/>
    <w:rsid w:val="009B2AFC"/>
    <w:rsid w:val="009C2A43"/>
    <w:rsid w:val="009D0A35"/>
    <w:rsid w:val="009F46A1"/>
    <w:rsid w:val="009F47F5"/>
    <w:rsid w:val="00A04172"/>
    <w:rsid w:val="00A077C4"/>
    <w:rsid w:val="00A22EF1"/>
    <w:rsid w:val="00A23281"/>
    <w:rsid w:val="00A23833"/>
    <w:rsid w:val="00A32DC2"/>
    <w:rsid w:val="00A33A32"/>
    <w:rsid w:val="00A34DB6"/>
    <w:rsid w:val="00A379C2"/>
    <w:rsid w:val="00A46374"/>
    <w:rsid w:val="00A544E7"/>
    <w:rsid w:val="00A5767A"/>
    <w:rsid w:val="00A60AFD"/>
    <w:rsid w:val="00A6187D"/>
    <w:rsid w:val="00A638EF"/>
    <w:rsid w:val="00A66335"/>
    <w:rsid w:val="00A74573"/>
    <w:rsid w:val="00A7605C"/>
    <w:rsid w:val="00A76105"/>
    <w:rsid w:val="00A946FD"/>
    <w:rsid w:val="00AA0769"/>
    <w:rsid w:val="00AA3BE2"/>
    <w:rsid w:val="00AB0B0F"/>
    <w:rsid w:val="00AD5777"/>
    <w:rsid w:val="00AE7469"/>
    <w:rsid w:val="00B0286E"/>
    <w:rsid w:val="00B17BFF"/>
    <w:rsid w:val="00B23ED1"/>
    <w:rsid w:val="00B33BB7"/>
    <w:rsid w:val="00B46B6D"/>
    <w:rsid w:val="00B5036C"/>
    <w:rsid w:val="00B55953"/>
    <w:rsid w:val="00B871C5"/>
    <w:rsid w:val="00B92209"/>
    <w:rsid w:val="00B93AE6"/>
    <w:rsid w:val="00BB5444"/>
    <w:rsid w:val="00BC4AF2"/>
    <w:rsid w:val="00BC5F4E"/>
    <w:rsid w:val="00BE282B"/>
    <w:rsid w:val="00BE39C7"/>
    <w:rsid w:val="00BE5F92"/>
    <w:rsid w:val="00C14AB8"/>
    <w:rsid w:val="00C23E78"/>
    <w:rsid w:val="00C25BB4"/>
    <w:rsid w:val="00C74D6D"/>
    <w:rsid w:val="00C8224B"/>
    <w:rsid w:val="00C873DE"/>
    <w:rsid w:val="00CA52C8"/>
    <w:rsid w:val="00CB3E2C"/>
    <w:rsid w:val="00CB48D8"/>
    <w:rsid w:val="00CD07B8"/>
    <w:rsid w:val="00CD5E13"/>
    <w:rsid w:val="00CD60C8"/>
    <w:rsid w:val="00CD7C9C"/>
    <w:rsid w:val="00CE5479"/>
    <w:rsid w:val="00D048FC"/>
    <w:rsid w:val="00D04A68"/>
    <w:rsid w:val="00D21B9A"/>
    <w:rsid w:val="00D234F3"/>
    <w:rsid w:val="00D328EA"/>
    <w:rsid w:val="00D735E2"/>
    <w:rsid w:val="00D77141"/>
    <w:rsid w:val="00DA0529"/>
    <w:rsid w:val="00DA262E"/>
    <w:rsid w:val="00DA2A6D"/>
    <w:rsid w:val="00DB7184"/>
    <w:rsid w:val="00DC0332"/>
    <w:rsid w:val="00DC363E"/>
    <w:rsid w:val="00DD18ED"/>
    <w:rsid w:val="00DD57E3"/>
    <w:rsid w:val="00DD7C28"/>
    <w:rsid w:val="00DE281A"/>
    <w:rsid w:val="00DE5E07"/>
    <w:rsid w:val="00DE71DC"/>
    <w:rsid w:val="00DF4AF0"/>
    <w:rsid w:val="00DF77AE"/>
    <w:rsid w:val="00E02C11"/>
    <w:rsid w:val="00E03457"/>
    <w:rsid w:val="00E2271E"/>
    <w:rsid w:val="00E31C6E"/>
    <w:rsid w:val="00E46E95"/>
    <w:rsid w:val="00E55933"/>
    <w:rsid w:val="00E7052F"/>
    <w:rsid w:val="00E731F0"/>
    <w:rsid w:val="00E8348F"/>
    <w:rsid w:val="00E846A5"/>
    <w:rsid w:val="00E95D0C"/>
    <w:rsid w:val="00EA10FD"/>
    <w:rsid w:val="00EA3C7F"/>
    <w:rsid w:val="00EA64FF"/>
    <w:rsid w:val="00EC2B35"/>
    <w:rsid w:val="00ED514D"/>
    <w:rsid w:val="00F0622A"/>
    <w:rsid w:val="00F1166F"/>
    <w:rsid w:val="00F2509B"/>
    <w:rsid w:val="00F30963"/>
    <w:rsid w:val="00F5568A"/>
    <w:rsid w:val="00F62EC2"/>
    <w:rsid w:val="00F77871"/>
    <w:rsid w:val="00F879A4"/>
    <w:rsid w:val="00F87AFC"/>
    <w:rsid w:val="00F92A13"/>
    <w:rsid w:val="00F93BD1"/>
    <w:rsid w:val="00F95194"/>
    <w:rsid w:val="00FA2327"/>
    <w:rsid w:val="00FA320F"/>
    <w:rsid w:val="00FB3FFD"/>
    <w:rsid w:val="00FD1525"/>
    <w:rsid w:val="00FE790D"/>
    <w:rsid w:val="00FF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52B566"/>
  <w15:docId w15:val="{5FFC5AB0-5015-4F8F-8EED-EA4E9D86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5B11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character" w:customStyle="1" w:styleId="BodyTextChar">
    <w:name w:val="Body Text Char"/>
    <w:basedOn w:val="DefaultParagraphFont"/>
    <w:link w:val="BodyText"/>
    <w:rsid w:val="006C5C13"/>
    <w:rPr>
      <w:sz w:val="24"/>
      <w:lang w:val="vi-VN"/>
    </w:rPr>
  </w:style>
  <w:style w:type="character" w:styleId="CommentReference">
    <w:name w:val="annotation reference"/>
    <w:basedOn w:val="DefaultParagraphFont"/>
    <w:semiHidden/>
    <w:unhideWhenUsed/>
    <w:rsid w:val="00FE790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E790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E790D"/>
    <w:rPr>
      <w:lang w:val="vi-V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E79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E790D"/>
    <w:rPr>
      <w:b/>
      <w:bCs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135</TotalTime>
  <Pages>9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5828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Văn Thịnh</cp:lastModifiedBy>
  <cp:revision>300</cp:revision>
  <cp:lastPrinted>2013-12-07T15:58:00Z</cp:lastPrinted>
  <dcterms:created xsi:type="dcterms:W3CDTF">2013-10-13T11:14:00Z</dcterms:created>
  <dcterms:modified xsi:type="dcterms:W3CDTF">2021-01-30T15:30:00Z</dcterms:modified>
</cp:coreProperties>
</file>