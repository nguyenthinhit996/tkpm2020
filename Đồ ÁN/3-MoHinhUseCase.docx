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0F14" w14:textId="77777777" w:rsidR="003548A8" w:rsidRDefault="003548A8" w:rsidP="003548A8">
      <w:pPr>
        <w:rPr>
          <w:lang w:val="en-US"/>
        </w:rPr>
      </w:pPr>
    </w:p>
    <w:p w14:paraId="3FBD69DA" w14:textId="77777777" w:rsidR="00301562" w:rsidRDefault="00301562" w:rsidP="003548A8">
      <w:pPr>
        <w:rPr>
          <w:lang w:val="en-US"/>
        </w:rPr>
      </w:pPr>
    </w:p>
    <w:p w14:paraId="6092A623" w14:textId="77777777" w:rsidR="00301562" w:rsidRDefault="00301562" w:rsidP="003548A8">
      <w:pPr>
        <w:rPr>
          <w:lang w:val="en-US"/>
        </w:rPr>
      </w:pPr>
    </w:p>
    <w:p w14:paraId="74FC73AA" w14:textId="77777777" w:rsidR="00301562" w:rsidRDefault="00301562" w:rsidP="003548A8">
      <w:pPr>
        <w:rPr>
          <w:lang w:val="en-US"/>
        </w:rPr>
      </w:pPr>
    </w:p>
    <w:p w14:paraId="13EE30A1" w14:textId="77777777" w:rsidR="00301562" w:rsidRDefault="00301562" w:rsidP="003548A8">
      <w:pPr>
        <w:rPr>
          <w:lang w:val="en-US"/>
        </w:rPr>
      </w:pPr>
    </w:p>
    <w:p w14:paraId="33CC4B4F" w14:textId="77777777" w:rsidR="00301562" w:rsidRDefault="00301562" w:rsidP="003548A8">
      <w:pPr>
        <w:rPr>
          <w:lang w:val="en-US"/>
        </w:rPr>
      </w:pPr>
    </w:p>
    <w:p w14:paraId="3F71DFBB" w14:textId="77777777" w:rsidR="00301562" w:rsidRDefault="00301562" w:rsidP="003548A8">
      <w:pPr>
        <w:rPr>
          <w:lang w:val="en-US"/>
        </w:rPr>
      </w:pPr>
    </w:p>
    <w:p w14:paraId="0EA0CE19" w14:textId="77777777" w:rsidR="003548A8" w:rsidRPr="003548A8" w:rsidRDefault="003548A8" w:rsidP="003548A8">
      <w:pPr>
        <w:rPr>
          <w:lang w:val="en-US"/>
        </w:rPr>
      </w:pPr>
    </w:p>
    <w:p w14:paraId="4A0F3B4C" w14:textId="092BC7C4" w:rsidR="00D234F3" w:rsidRPr="00840493" w:rsidRDefault="00A23833" w:rsidP="007A1DE8">
      <w:pPr>
        <w:pStyle w:val="Title"/>
        <w:jc w:val="right"/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840493">
        <w:rPr>
          <w:color w:val="0000FF"/>
          <w:lang w:val="en-US"/>
        </w:rPr>
        <w:t>Quản</w:t>
      </w:r>
      <w:proofErr w:type="spellEnd"/>
      <w:r w:rsidR="00840493">
        <w:rPr>
          <w:color w:val="0000FF"/>
        </w:rPr>
        <w:t xml:space="preserve"> lí khách sạn</w:t>
      </w:r>
    </w:p>
    <w:p w14:paraId="45629E83" w14:textId="77777777" w:rsidR="007A1DE8" w:rsidRPr="007A1DE8" w:rsidRDefault="007A1DE8" w:rsidP="007A1DE8">
      <w:pPr>
        <w:rPr>
          <w:lang w:val="en-US"/>
        </w:rPr>
      </w:pPr>
    </w:p>
    <w:p w14:paraId="7367E180" w14:textId="4A0C3DE3" w:rsidR="007A1DE8" w:rsidRPr="00B8513C" w:rsidRDefault="007A1DE8" w:rsidP="007A1DE8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8513C">
        <w:rPr>
          <w:rFonts w:ascii="Arial" w:hAnsi="Arial"/>
          <w:color w:val="0000FF"/>
          <w:sz w:val="34"/>
          <w:szCs w:val="30"/>
          <w:lang w:val="en-US"/>
        </w:rPr>
        <w:t>1</w:t>
      </w:r>
      <w:r w:rsidR="00B8513C">
        <w:rPr>
          <w:rFonts w:ascii="Arial" w:hAnsi="Arial"/>
          <w:color w:val="0000FF"/>
          <w:sz w:val="34"/>
          <w:szCs w:val="30"/>
        </w:rPr>
        <w:t>.0</w:t>
      </w:r>
    </w:p>
    <w:p w14:paraId="7342EA80" w14:textId="77777777" w:rsidR="00D234F3" w:rsidRDefault="00D234F3">
      <w:pPr>
        <w:pStyle w:val="Title"/>
        <w:jc w:val="both"/>
        <w:rPr>
          <w:lang w:val="en-US"/>
        </w:rPr>
      </w:pPr>
    </w:p>
    <w:p w14:paraId="692B2C34" w14:textId="77777777" w:rsidR="003548A8" w:rsidRDefault="003548A8" w:rsidP="003548A8">
      <w:pPr>
        <w:rPr>
          <w:lang w:val="en-US"/>
        </w:rPr>
      </w:pPr>
    </w:p>
    <w:p w14:paraId="384BC2E6" w14:textId="77777777" w:rsidR="00301562" w:rsidRDefault="00301562" w:rsidP="003548A8">
      <w:pPr>
        <w:rPr>
          <w:lang w:val="en-US"/>
        </w:rPr>
      </w:pPr>
    </w:p>
    <w:p w14:paraId="4D80BCA2" w14:textId="77777777" w:rsidR="00301562" w:rsidRDefault="00301562" w:rsidP="003548A8">
      <w:pPr>
        <w:rPr>
          <w:lang w:val="en-US"/>
        </w:rPr>
      </w:pPr>
    </w:p>
    <w:p w14:paraId="5ED16CD7" w14:textId="77777777" w:rsidR="00301562" w:rsidRDefault="00301562" w:rsidP="003548A8">
      <w:pPr>
        <w:rPr>
          <w:lang w:val="en-US"/>
        </w:rPr>
      </w:pPr>
    </w:p>
    <w:p w14:paraId="234953B7" w14:textId="77777777" w:rsidR="00301562" w:rsidRDefault="00301562" w:rsidP="003548A8">
      <w:pPr>
        <w:rPr>
          <w:lang w:val="en-US"/>
        </w:rPr>
      </w:pPr>
    </w:p>
    <w:p w14:paraId="4F1D64A1" w14:textId="77777777" w:rsidR="00301562" w:rsidRDefault="00301562" w:rsidP="003548A8">
      <w:pPr>
        <w:rPr>
          <w:lang w:val="en-US"/>
        </w:rPr>
      </w:pPr>
    </w:p>
    <w:p w14:paraId="35AA4377" w14:textId="77777777" w:rsidR="00301562" w:rsidRDefault="00301562" w:rsidP="003548A8">
      <w:pPr>
        <w:rPr>
          <w:lang w:val="en-US"/>
        </w:rPr>
      </w:pPr>
    </w:p>
    <w:p w14:paraId="5FEAF0F0" w14:textId="77777777" w:rsidR="00301562" w:rsidRDefault="00301562" w:rsidP="003548A8">
      <w:pPr>
        <w:rPr>
          <w:lang w:val="en-US"/>
        </w:rPr>
      </w:pPr>
    </w:p>
    <w:p w14:paraId="532A16AE" w14:textId="77777777" w:rsidR="00301562" w:rsidRDefault="00301562" w:rsidP="003548A8">
      <w:pPr>
        <w:rPr>
          <w:lang w:val="en-US"/>
        </w:rPr>
      </w:pPr>
    </w:p>
    <w:p w14:paraId="10B4F5D8" w14:textId="77777777" w:rsidR="003548A8" w:rsidRDefault="003548A8" w:rsidP="003548A8">
      <w:pPr>
        <w:rPr>
          <w:lang w:val="en-US"/>
        </w:rPr>
      </w:pPr>
    </w:p>
    <w:p w14:paraId="094810C6" w14:textId="77777777" w:rsidR="003548A8" w:rsidRDefault="003548A8" w:rsidP="003548A8">
      <w:pPr>
        <w:rPr>
          <w:lang w:val="en-US"/>
        </w:rPr>
      </w:pPr>
    </w:p>
    <w:p w14:paraId="2CB84356" w14:textId="77777777" w:rsidR="003548A8" w:rsidRDefault="003548A8" w:rsidP="003548A8">
      <w:pPr>
        <w:rPr>
          <w:lang w:val="en-US"/>
        </w:rPr>
      </w:pPr>
    </w:p>
    <w:p w14:paraId="33FC180E" w14:textId="77777777" w:rsidR="003548A8" w:rsidRDefault="003548A8" w:rsidP="003548A8">
      <w:pPr>
        <w:rPr>
          <w:lang w:val="en-US"/>
        </w:rPr>
      </w:pPr>
    </w:p>
    <w:p w14:paraId="69339472" w14:textId="77777777" w:rsidR="003548A8" w:rsidRDefault="003548A8" w:rsidP="003548A8">
      <w:pPr>
        <w:rPr>
          <w:lang w:val="en-US"/>
        </w:rPr>
      </w:pPr>
    </w:p>
    <w:p w14:paraId="7AD2BE9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64D0048" w14:textId="77777777" w:rsidR="007F19B1" w:rsidRDefault="007F19B1" w:rsidP="007F19B1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18424069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-  Nguyễn</w:t>
      </w:r>
      <w:proofErr w:type="gramEnd"/>
      <w:r>
        <w:rPr>
          <w:rFonts w:ascii="Arial" w:hAnsi="Arial" w:cs="Arial"/>
          <w:color w:val="0000FF"/>
          <w:sz w:val="30"/>
          <w:szCs w:val="30"/>
        </w:rPr>
        <w:t xml:space="preserve"> Văn Thịnh</w:t>
      </w:r>
    </w:p>
    <w:p w14:paraId="14EEB25D" w14:textId="1310996F" w:rsidR="00DC363E" w:rsidRPr="003548A8" w:rsidRDefault="007F19B1" w:rsidP="007F19B1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18424070</w:t>
      </w:r>
      <w:r>
        <w:rPr>
          <w:rFonts w:ascii="Arial" w:hAnsi="Arial" w:cs="Arial"/>
          <w:color w:val="0000FF"/>
          <w:sz w:val="30"/>
          <w:szCs w:val="30"/>
        </w:rPr>
        <w:t xml:space="preserve"> – Nguyễn Lâm Chí Thông</w:t>
      </w:r>
    </w:p>
    <w:p w14:paraId="243D576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04DE38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45C187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F84B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3614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7EA3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0F88E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CD4CC9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3152D" w14:textId="027AFD70" w:rsidR="00E95D0C" w:rsidRPr="001333BD" w:rsidRDefault="001333BD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2021</w:t>
            </w:r>
            <w:r>
              <w:rPr>
                <w:rFonts w:eastAsia="SimSun"/>
                <w:color w:val="0000FF"/>
              </w:rPr>
              <w:t>/01/14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01CB7" w14:textId="4198F102" w:rsidR="00E95D0C" w:rsidRPr="001333BD" w:rsidRDefault="001333BD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6940" w14:textId="32E6CFB1" w:rsidR="00E95D0C" w:rsidRPr="001333BD" w:rsidRDefault="001333BD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Khởi</w:t>
            </w:r>
            <w:proofErr w:type="spellEnd"/>
            <w:r>
              <w:rPr>
                <w:rFonts w:eastAsia="SimSun"/>
                <w:color w:val="0000FF"/>
              </w:rPr>
              <w:t xml:space="preserve"> tạo tài liệu, xây </w:t>
            </w:r>
            <w:r w:rsidR="008F5AE8">
              <w:rPr>
                <w:rFonts w:eastAsia="SimSun"/>
                <w:color w:val="0000FF"/>
              </w:rPr>
              <w:t>dựng</w:t>
            </w:r>
            <w:r>
              <w:rPr>
                <w:rFonts w:eastAsia="SimSun"/>
                <w:color w:val="0000FF"/>
              </w:rPr>
              <w:t xml:space="preserve"> cơ bản </w:t>
            </w:r>
            <w:r w:rsidR="00BD09E1">
              <w:rPr>
                <w:rFonts w:eastAsia="SimSun"/>
                <w:color w:val="0000FF"/>
              </w:rPr>
              <w:t>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B51C" w14:textId="6C37E530" w:rsidR="00E95D0C" w:rsidRPr="00B9270B" w:rsidRDefault="00B9270B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Văn Thịnh</w:t>
            </w:r>
          </w:p>
        </w:tc>
      </w:tr>
      <w:tr w:rsidR="00564CC0" w:rsidRPr="00564CC0" w14:paraId="3D907A5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87E8A" w14:textId="2C24CA66" w:rsidR="00E95D0C" w:rsidRPr="00564CC0" w:rsidRDefault="00F73B8C" w:rsidP="004176B5">
            <w:pPr>
              <w:keepLines/>
              <w:spacing w:after="120"/>
              <w:jc w:val="center"/>
              <w:rPr>
                <w:rFonts w:eastAsia="SimSun"/>
                <w:color w:val="244061" w:themeColor="accent1" w:themeShade="80"/>
              </w:rPr>
            </w:pPr>
            <w:r w:rsidRPr="00564CC0">
              <w:rPr>
                <w:rFonts w:eastAsia="SimSun"/>
                <w:color w:val="244061" w:themeColor="accent1" w:themeShade="80"/>
                <w:lang w:val="en-US"/>
              </w:rPr>
              <w:t>2021</w:t>
            </w:r>
            <w:r w:rsidRPr="00564CC0">
              <w:rPr>
                <w:rFonts w:eastAsia="SimSun"/>
                <w:color w:val="244061" w:themeColor="accent1" w:themeShade="80"/>
              </w:rPr>
              <w:t>/01/20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3FE4" w14:textId="59636EC4" w:rsidR="00E95D0C" w:rsidRPr="00564CC0" w:rsidRDefault="00F73B8C" w:rsidP="004176B5">
            <w:pPr>
              <w:keepLines/>
              <w:spacing w:after="120"/>
              <w:jc w:val="center"/>
              <w:rPr>
                <w:rFonts w:eastAsia="SimSun"/>
                <w:color w:val="244061" w:themeColor="accent1" w:themeShade="80"/>
              </w:rPr>
            </w:pPr>
            <w:r w:rsidRPr="00564CC0">
              <w:rPr>
                <w:rFonts w:eastAsia="SimSun"/>
                <w:color w:val="244061" w:themeColor="accent1" w:themeShade="80"/>
                <w:lang w:val="en-US"/>
              </w:rPr>
              <w:t>1</w:t>
            </w:r>
            <w:r w:rsidRPr="00564CC0">
              <w:rPr>
                <w:rFonts w:eastAsia="SimSun"/>
                <w:color w:val="244061" w:themeColor="accent1" w:themeShade="80"/>
              </w:rPr>
              <w:t>.</w:t>
            </w:r>
            <w:r w:rsidR="00A36949" w:rsidRPr="00564CC0">
              <w:rPr>
                <w:rFonts w:eastAsia="SimSun"/>
                <w:color w:val="244061" w:themeColor="accent1" w:themeShade="80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EB372" w14:textId="48500DA4" w:rsidR="00E95D0C" w:rsidRPr="00564CC0" w:rsidRDefault="00F73B8C" w:rsidP="004176B5">
            <w:pPr>
              <w:keepLines/>
              <w:spacing w:after="120"/>
              <w:jc w:val="both"/>
              <w:rPr>
                <w:rFonts w:eastAsia="SimSun"/>
                <w:color w:val="244061" w:themeColor="accent1" w:themeShade="80"/>
              </w:rPr>
            </w:pPr>
            <w:proofErr w:type="spellStart"/>
            <w:r w:rsidRPr="00564CC0">
              <w:rPr>
                <w:rFonts w:eastAsia="SimSun"/>
                <w:color w:val="244061" w:themeColor="accent1" w:themeShade="80"/>
                <w:lang w:val="en-US"/>
              </w:rPr>
              <w:t>Kiểm</w:t>
            </w:r>
            <w:proofErr w:type="spellEnd"/>
            <w:r w:rsidRPr="00564CC0">
              <w:rPr>
                <w:rFonts w:eastAsia="SimSun"/>
                <w:color w:val="244061" w:themeColor="accent1" w:themeShade="80"/>
              </w:rPr>
              <w:t xml:space="preserve"> tra thêm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6D6F0" w14:textId="3642EB80" w:rsidR="00E95D0C" w:rsidRPr="00564CC0" w:rsidRDefault="00F73B8C" w:rsidP="004176B5">
            <w:pPr>
              <w:keepLines/>
              <w:spacing w:after="120"/>
              <w:jc w:val="both"/>
              <w:rPr>
                <w:rFonts w:eastAsia="SimSun"/>
                <w:color w:val="244061" w:themeColor="accent1" w:themeShade="80"/>
              </w:rPr>
            </w:pPr>
            <w:r w:rsidRPr="00564CC0">
              <w:rPr>
                <w:rFonts w:eastAsia="SimSun"/>
                <w:color w:val="244061" w:themeColor="accent1" w:themeShade="80"/>
                <w:lang w:val="en-US"/>
              </w:rPr>
              <w:t>Nguyễn</w:t>
            </w:r>
            <w:r w:rsidRPr="00564CC0">
              <w:rPr>
                <w:rFonts w:eastAsia="SimSun"/>
                <w:color w:val="244061" w:themeColor="accent1" w:themeShade="80"/>
              </w:rPr>
              <w:t xml:space="preserve"> Lâm Chí </w:t>
            </w:r>
            <w:r w:rsidR="00D37744" w:rsidRPr="00564CC0">
              <w:rPr>
                <w:rFonts w:eastAsia="SimSun"/>
                <w:color w:val="244061" w:themeColor="accent1" w:themeShade="80"/>
              </w:rPr>
              <w:t>Thông</w:t>
            </w:r>
          </w:p>
        </w:tc>
      </w:tr>
      <w:tr w:rsidR="00E95D0C" w:rsidRPr="007A1DE8" w14:paraId="74BB60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274E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DA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C06C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CB29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F0BA2F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A857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E630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9934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3EA2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C7745FA" w14:textId="77777777" w:rsidR="00A23833" w:rsidRDefault="00A23833" w:rsidP="0031511D">
      <w:pPr>
        <w:pStyle w:val="Title"/>
        <w:rPr>
          <w:lang w:val="en-US"/>
        </w:rPr>
      </w:pPr>
    </w:p>
    <w:p w14:paraId="16C471C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E55B7FD" w14:textId="32DAEBB6" w:rsidR="00BE547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5364375" w:history="1">
        <w:r w:rsidR="00BE5470" w:rsidRPr="00E030F0">
          <w:rPr>
            <w:rStyle w:val="Hyperlink"/>
            <w:noProof/>
          </w:rPr>
          <w:t>1.</w:t>
        </w:r>
        <w:r w:rsidR="00BE547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E5470" w:rsidRPr="00E030F0">
          <w:rPr>
            <w:rStyle w:val="Hyperlink"/>
            <w:noProof/>
            <w:lang w:val="en-US"/>
          </w:rPr>
          <w:t xml:space="preserve">Sơ đồ </w:t>
        </w:r>
        <w:r w:rsidR="00BE5470" w:rsidRPr="00E030F0">
          <w:rPr>
            <w:rStyle w:val="Hyperlink"/>
            <w:noProof/>
          </w:rPr>
          <w:t>Use-case</w:t>
        </w:r>
        <w:r w:rsidR="00BE5470">
          <w:rPr>
            <w:noProof/>
            <w:webHidden/>
          </w:rPr>
          <w:tab/>
        </w:r>
        <w:r w:rsidR="00BE5470">
          <w:rPr>
            <w:noProof/>
            <w:webHidden/>
          </w:rPr>
          <w:fldChar w:fldCharType="begin"/>
        </w:r>
        <w:r w:rsidR="00BE5470">
          <w:rPr>
            <w:noProof/>
            <w:webHidden/>
          </w:rPr>
          <w:instrText xml:space="preserve"> PAGEREF _Toc65364375 \h </w:instrText>
        </w:r>
        <w:r w:rsidR="00BE5470">
          <w:rPr>
            <w:noProof/>
            <w:webHidden/>
          </w:rPr>
        </w:r>
        <w:r w:rsidR="00BE5470">
          <w:rPr>
            <w:noProof/>
            <w:webHidden/>
          </w:rPr>
          <w:fldChar w:fldCharType="separate"/>
        </w:r>
        <w:r w:rsidR="00BE5470">
          <w:rPr>
            <w:noProof/>
            <w:webHidden/>
          </w:rPr>
          <w:t>3</w:t>
        </w:r>
        <w:r w:rsidR="00BE5470">
          <w:rPr>
            <w:noProof/>
            <w:webHidden/>
          </w:rPr>
          <w:fldChar w:fldCharType="end"/>
        </w:r>
      </w:hyperlink>
    </w:p>
    <w:p w14:paraId="19804652" w14:textId="571EEDAA" w:rsidR="00BE5470" w:rsidRDefault="00BE5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76" w:history="1">
        <w:r w:rsidRPr="00E030F0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16705C" w14:textId="3BCF460B" w:rsidR="00BE5470" w:rsidRDefault="00BE5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77" w:history="1">
        <w:r w:rsidRPr="00E030F0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15895" w14:textId="772E0E0D" w:rsidR="00BE5470" w:rsidRDefault="00BE54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78" w:history="1">
        <w:r w:rsidRPr="00E030F0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1019D5" w14:textId="1D96CECB" w:rsidR="00BE5470" w:rsidRDefault="00BE5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79" w:history="1">
        <w:r w:rsidRPr="00E030F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“1.1 Người dùng phần mềm - Login phần mền”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BBC1B7" w14:textId="626759CA" w:rsidR="00BE5470" w:rsidRDefault="00BE5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0" w:history="1">
        <w:r w:rsidRPr="00E030F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“1.2 Người dùng phần mềm -  Login phần mềm – quên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03724F" w14:textId="365D9BAF" w:rsidR="00BE5470" w:rsidRDefault="00BE5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1" w:history="1">
        <w:r w:rsidRPr="00E030F0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“1.3 Người dùng phần mềm - Xem thông tin cá nhân”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44F89A" w14:textId="1D26B5B2" w:rsidR="00BE5470" w:rsidRDefault="00BE5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2" w:history="1">
        <w:r w:rsidRPr="00E030F0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“1.4 Người dùng phần mềm - Logout”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01CC64" w14:textId="186EB596" w:rsidR="00BE5470" w:rsidRDefault="00BE5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3" w:history="1">
        <w:r w:rsidRPr="00E030F0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“1.5 Người dùng phần mềm - Thay đổi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0AE4C1" w14:textId="145E5051" w:rsidR="00BE5470" w:rsidRDefault="00BE5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4" w:history="1">
        <w:r w:rsidRPr="00E030F0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“2.1 Nhân viên Quản lí – Điểm danh hằng ngày”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F6A471" w14:textId="67270137" w:rsidR="00BE5470" w:rsidRDefault="00BE5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5" w:history="1">
        <w:r w:rsidRPr="00E030F0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“2.2 Nhân viên Quản lí – Thêm xóa sửa nhân viên”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0F6536" w14:textId="58B35147" w:rsidR="00BE5470" w:rsidRDefault="00BE5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6" w:history="1">
        <w:r w:rsidRPr="00E030F0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“2.3 Nhân viên Quản lí – Tính Lương”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AA7A4B" w14:textId="19F17D91" w:rsidR="00BE5470" w:rsidRDefault="00BE54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7" w:history="1">
        <w:r w:rsidRPr="00E030F0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“2.4 Nhân viên Quản lí – Xem doanh thu”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22797E" w14:textId="346A4152" w:rsidR="00BE5470" w:rsidRDefault="00BE5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8" w:history="1">
        <w:r w:rsidRPr="00E030F0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“2.5 Nhân viên Quản lí – Thay đổi quy định”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9BC67F" w14:textId="5708004D" w:rsidR="00BE5470" w:rsidRDefault="00BE5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89" w:history="1">
        <w:r w:rsidRPr="00E030F0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“2.6 Nhân viên Quản lí – Thực hiện thêm xóa sửa sản phẩm”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1AA2F1" w14:textId="46CA4EA5" w:rsidR="00BE5470" w:rsidRDefault="00BE5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90" w:history="1">
        <w:r w:rsidRPr="00E030F0">
          <w:rPr>
            <w:rStyle w:val="Hyperlink"/>
            <w:noProof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“3.1 Nhân viên tiếp tân - Lập phiếu đặt phòng”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E9E939" w14:textId="1E9738CC" w:rsidR="00BE5470" w:rsidRDefault="00BE5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91" w:history="1">
        <w:r w:rsidRPr="00E030F0">
          <w:rPr>
            <w:rStyle w:val="Hyperlink"/>
            <w:noProof/>
          </w:rPr>
          <w:t>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“3.2 Nhân viên tiếp tân -  Dịch vụ khách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A4D1E0" w14:textId="4B0D9AAD" w:rsidR="00BE5470" w:rsidRDefault="00BE5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92" w:history="1">
        <w:r w:rsidRPr="00E030F0">
          <w:rPr>
            <w:rStyle w:val="Hyperlink"/>
            <w:noProof/>
          </w:rPr>
          <w:t>4.14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“3.3 Nhân viên tiếp tân -  lập phiếu trả phòng”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14519F" w14:textId="380DB1F0" w:rsidR="00BE5470" w:rsidRDefault="00BE5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93" w:history="1">
        <w:r w:rsidRPr="00E030F0">
          <w:rPr>
            <w:rStyle w:val="Hyperlink"/>
            <w:noProof/>
          </w:rPr>
          <w:t>4.15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“3.4 Nhân viên tạp vụ, dịch vụ -  checking trả phòng”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8C1308" w14:textId="07A8A838" w:rsidR="00BE5470" w:rsidRDefault="00BE5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94" w:history="1">
        <w:r w:rsidRPr="00E030F0">
          <w:rPr>
            <w:rStyle w:val="Hyperlink"/>
            <w:noProof/>
          </w:rPr>
          <w:t>4.16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“3.5 Nhân viên tạp vụ, dịch vụ - Dịch vụ ăn uống”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C304AD" w14:textId="09D1C6E3" w:rsidR="00BE5470" w:rsidRDefault="00BE54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5364395" w:history="1">
        <w:r w:rsidRPr="00E030F0">
          <w:rPr>
            <w:rStyle w:val="Hyperlink"/>
            <w:noProof/>
          </w:rPr>
          <w:t>4.17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030F0">
          <w:rPr>
            <w:rStyle w:val="Hyperlink"/>
            <w:noProof/>
          </w:rPr>
          <w:t>Đặc tả Use-case “3.6 Nhân viên tạp vụ, dịch vụ - Dịch vụ dọn phòng, bàn giao xe cho khách muốn thuê xe”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_Toc65364395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DAACDA" w14:textId="57975AE8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65364375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4525E1F0" w14:textId="5F68530E" w:rsidR="00A23833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14:paraId="6B25617F" w14:textId="3A7A3EE1" w:rsidR="00C42BDA" w:rsidRPr="00B87DE3" w:rsidRDefault="00C42BDA" w:rsidP="00A23833">
      <w:pPr>
        <w:jc w:val="both"/>
        <w:rPr>
          <w:lang w:val="en-US"/>
        </w:rPr>
      </w:pPr>
    </w:p>
    <w:p w14:paraId="5085BDF0" w14:textId="35D49288" w:rsidR="00013260" w:rsidRDefault="00013260" w:rsidP="00A23833">
      <w:pPr>
        <w:jc w:val="both"/>
      </w:pPr>
    </w:p>
    <w:p w14:paraId="37063CEE" w14:textId="301BDC51" w:rsidR="00013260" w:rsidRDefault="00977B29" w:rsidP="00A23833">
      <w:pPr>
        <w:jc w:val="both"/>
      </w:pPr>
      <w:r>
        <w:rPr>
          <w:noProof/>
        </w:rPr>
        <w:drawing>
          <wp:inline distT="0" distB="0" distL="0" distR="0" wp14:anchorId="37DFEBF7" wp14:editId="25B3E76D">
            <wp:extent cx="6011123" cy="4953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097" cy="495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C5D7" w14:textId="77777777" w:rsidR="000418A4" w:rsidRDefault="000418A4" w:rsidP="00A23833">
      <w:pPr>
        <w:jc w:val="both"/>
      </w:pPr>
    </w:p>
    <w:p w14:paraId="5E005950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451996089"/>
      <w:bookmarkStart w:id="2" w:name="_Toc452184222"/>
      <w:bookmarkStart w:id="3" w:name="_Toc452186669"/>
      <w:bookmarkStart w:id="4" w:name="_Toc452198046"/>
      <w:bookmarkStart w:id="5" w:name="_Toc460198367"/>
      <w:bookmarkStart w:id="6" w:name="_Toc65364376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C69F205" w14:textId="77777777" w:rsidTr="008D3541">
        <w:tc>
          <w:tcPr>
            <w:tcW w:w="763" w:type="dxa"/>
            <w:shd w:val="clear" w:color="auto" w:fill="auto"/>
          </w:tcPr>
          <w:p w14:paraId="4E6F44A1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1DA8A3EA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69A5102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3A9662DF" w14:textId="77777777" w:rsidTr="008D3541">
        <w:tc>
          <w:tcPr>
            <w:tcW w:w="763" w:type="dxa"/>
            <w:shd w:val="clear" w:color="auto" w:fill="auto"/>
          </w:tcPr>
          <w:p w14:paraId="0776B70F" w14:textId="2F9EBA51" w:rsidR="00A23833" w:rsidRPr="008D3541" w:rsidRDefault="00AD44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0597D0F" w14:textId="6DD002EE" w:rsidR="00A23833" w:rsidRPr="00AD448B" w:rsidRDefault="00AD448B" w:rsidP="008D3541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phần mềm</w:t>
            </w:r>
          </w:p>
        </w:tc>
        <w:tc>
          <w:tcPr>
            <w:tcW w:w="5651" w:type="dxa"/>
            <w:shd w:val="clear" w:color="auto" w:fill="auto"/>
          </w:tcPr>
          <w:p w14:paraId="341F94A6" w14:textId="2A4A9768" w:rsidR="00A23833" w:rsidRPr="00DA013B" w:rsidRDefault="00DA013B" w:rsidP="008D3541"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t xml:space="preserve"> cả những người sử dụng phần mền.</w:t>
            </w:r>
          </w:p>
        </w:tc>
      </w:tr>
      <w:tr w:rsidR="00A23833" w:rsidRPr="008D3541" w14:paraId="645FF397" w14:textId="77777777" w:rsidTr="008D3541">
        <w:tc>
          <w:tcPr>
            <w:tcW w:w="763" w:type="dxa"/>
            <w:shd w:val="clear" w:color="auto" w:fill="auto"/>
          </w:tcPr>
          <w:p w14:paraId="365BD230" w14:textId="63CF02E8" w:rsidR="00A23833" w:rsidRPr="008D3541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B9B58B8" w14:textId="31E5808D" w:rsidR="00A23833" w:rsidRPr="0001696A" w:rsidRDefault="0001696A" w:rsidP="008D3541">
            <w:proofErr w:type="spellStart"/>
            <w:r>
              <w:rPr>
                <w:lang w:val="en-US"/>
              </w:rPr>
              <w:t>Bộ</w:t>
            </w:r>
            <w:proofErr w:type="spellEnd"/>
            <w:r>
              <w:t xml:space="preserve"> phận quản lí</w:t>
            </w:r>
          </w:p>
        </w:tc>
        <w:tc>
          <w:tcPr>
            <w:tcW w:w="5651" w:type="dxa"/>
            <w:shd w:val="clear" w:color="auto" w:fill="auto"/>
          </w:tcPr>
          <w:p w14:paraId="11A79085" w14:textId="2FC4FFA1" w:rsidR="00A23833" w:rsidRPr="003C0124" w:rsidRDefault="003C0124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chức năng quản lí nhân viên, quản lí doanh thu</w:t>
            </w:r>
          </w:p>
        </w:tc>
      </w:tr>
      <w:tr w:rsidR="00A1317B" w:rsidRPr="008D3541" w14:paraId="5FB4C07A" w14:textId="77777777" w:rsidTr="008D3541">
        <w:tc>
          <w:tcPr>
            <w:tcW w:w="763" w:type="dxa"/>
            <w:shd w:val="clear" w:color="auto" w:fill="auto"/>
          </w:tcPr>
          <w:p w14:paraId="37532EEB" w14:textId="1F5E8F1F" w:rsidR="00A1317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0D3BCB2F" w14:textId="4318C7C9" w:rsidR="00A1317B" w:rsidRPr="0036368D" w:rsidRDefault="00A1317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Ông</w:t>
            </w:r>
            <w:proofErr w:type="spellEnd"/>
            <w:r>
              <w:t xml:space="preserve"> </w:t>
            </w:r>
            <w:r w:rsidR="00A14354">
              <w:t>chủ</w:t>
            </w:r>
            <w:r w:rsidR="0036368D">
              <w:rPr>
                <w:lang w:val="en-US"/>
              </w:rPr>
              <w:t xml:space="preserve"> Admin</w:t>
            </w:r>
          </w:p>
        </w:tc>
        <w:tc>
          <w:tcPr>
            <w:tcW w:w="5651" w:type="dxa"/>
            <w:shd w:val="clear" w:color="auto" w:fill="auto"/>
          </w:tcPr>
          <w:p w14:paraId="49EE8D6F" w14:textId="382DD586" w:rsidR="00A1317B" w:rsidRPr="00A1317B" w:rsidRDefault="00A1317B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thay đổi các quy định giá của phòng, sản </w:t>
            </w:r>
            <w:r w:rsidR="00C97A14">
              <w:t>phẩm, ...</w:t>
            </w:r>
          </w:p>
        </w:tc>
      </w:tr>
      <w:tr w:rsidR="00A1317B" w:rsidRPr="008D3541" w14:paraId="43DB2D76" w14:textId="77777777" w:rsidTr="008D3541">
        <w:tc>
          <w:tcPr>
            <w:tcW w:w="763" w:type="dxa"/>
            <w:shd w:val="clear" w:color="auto" w:fill="auto"/>
          </w:tcPr>
          <w:p w14:paraId="42C49E38" w14:textId="3038E193" w:rsidR="00A1317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0BF69B7F" w14:textId="42E9DD53" w:rsidR="00A1317B" w:rsidRPr="00697051" w:rsidRDefault="00697051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quản lí</w:t>
            </w:r>
          </w:p>
        </w:tc>
        <w:tc>
          <w:tcPr>
            <w:tcW w:w="5651" w:type="dxa"/>
            <w:shd w:val="clear" w:color="auto" w:fill="auto"/>
          </w:tcPr>
          <w:p w14:paraId="0EB7FFC0" w14:textId="2F3C521E" w:rsidR="00A1317B" w:rsidRPr="00807946" w:rsidRDefault="00807946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được tất cả các hành động của bộ phận quản lí</w:t>
            </w:r>
          </w:p>
        </w:tc>
      </w:tr>
      <w:tr w:rsidR="00A1317B" w:rsidRPr="008D3541" w14:paraId="3A76B270" w14:textId="77777777" w:rsidTr="008D3541">
        <w:tc>
          <w:tcPr>
            <w:tcW w:w="763" w:type="dxa"/>
            <w:shd w:val="clear" w:color="auto" w:fill="auto"/>
          </w:tcPr>
          <w:p w14:paraId="0B616B19" w14:textId="4F063F87" w:rsidR="00A1317B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335658E7" w14:textId="49848606" w:rsidR="00A1317B" w:rsidRPr="00DC59DB" w:rsidRDefault="00DC59DB" w:rsidP="008D3541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vên tiếp tân</w:t>
            </w:r>
          </w:p>
        </w:tc>
        <w:tc>
          <w:tcPr>
            <w:tcW w:w="5651" w:type="dxa"/>
            <w:shd w:val="clear" w:color="auto" w:fill="auto"/>
          </w:tcPr>
          <w:p w14:paraId="129D5FF3" w14:textId="565ACD1F" w:rsidR="00A1317B" w:rsidRPr="008D1DB1" w:rsidRDefault="008D1DB1" w:rsidP="008D3541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lập phiếu đặt phòng, dịch vụ, trả phòng cho khách</w:t>
            </w:r>
          </w:p>
        </w:tc>
      </w:tr>
      <w:tr w:rsidR="008B1219" w:rsidRPr="008D3541" w14:paraId="1766F073" w14:textId="77777777" w:rsidTr="008D3541">
        <w:tc>
          <w:tcPr>
            <w:tcW w:w="763" w:type="dxa"/>
            <w:shd w:val="clear" w:color="auto" w:fill="auto"/>
          </w:tcPr>
          <w:p w14:paraId="285BA2F7" w14:textId="6A44C1DF" w:rsidR="008B1219" w:rsidRDefault="002124D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5E879D91" w14:textId="0A9AADDE" w:rsidR="008B1219" w:rsidRPr="00EF041B" w:rsidRDefault="008B121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tạp vụ</w:t>
            </w:r>
            <w:r w:rsidR="00EF041B">
              <w:rPr>
                <w:lang w:val="en-US"/>
              </w:rPr>
              <w:t xml:space="preserve">, </w:t>
            </w:r>
            <w:proofErr w:type="spellStart"/>
            <w:r w:rsidR="00EF041B">
              <w:rPr>
                <w:lang w:val="en-US"/>
              </w:rPr>
              <w:t>Nhân</w:t>
            </w:r>
            <w:proofErr w:type="spellEnd"/>
            <w:r w:rsidR="00EF041B">
              <w:t xml:space="preserve"> viên dịch vụ</w:t>
            </w:r>
          </w:p>
        </w:tc>
        <w:tc>
          <w:tcPr>
            <w:tcW w:w="5651" w:type="dxa"/>
            <w:shd w:val="clear" w:color="auto" w:fill="auto"/>
          </w:tcPr>
          <w:p w14:paraId="13B4BA97" w14:textId="15DABE0D" w:rsidR="008B1219" w:rsidRPr="00EF041B" w:rsidRDefault="008B121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t xml:space="preserve"> hiện dọn dẹp vệ sinh, kiểm tra xe thuê, checking phòng</w:t>
            </w:r>
            <w:r w:rsidR="00EF041B">
              <w:rPr>
                <w:lang w:val="en-US"/>
              </w:rPr>
              <w:t xml:space="preserve">, </w:t>
            </w:r>
            <w:proofErr w:type="spellStart"/>
            <w:r w:rsidR="00EF041B">
              <w:rPr>
                <w:lang w:val="en-US"/>
              </w:rPr>
              <w:t>Thực</w:t>
            </w:r>
            <w:proofErr w:type="spellEnd"/>
            <w:r w:rsidR="00EF041B">
              <w:t xml:space="preserve"> hiện giao thức ăn cho khách.</w:t>
            </w:r>
          </w:p>
        </w:tc>
      </w:tr>
    </w:tbl>
    <w:p w14:paraId="5010C750" w14:textId="77777777" w:rsidR="00A23833" w:rsidRDefault="00A23833" w:rsidP="00A23833">
      <w:pPr>
        <w:pStyle w:val="BodyText"/>
        <w:rPr>
          <w:lang w:val="en-US"/>
        </w:rPr>
      </w:pPr>
    </w:p>
    <w:p w14:paraId="2EBB31A3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6536437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5A0F98ED" w14:textId="77777777" w:rsidTr="00931389">
        <w:tc>
          <w:tcPr>
            <w:tcW w:w="763" w:type="dxa"/>
            <w:shd w:val="clear" w:color="auto" w:fill="auto"/>
          </w:tcPr>
          <w:p w14:paraId="5E6C116E" w14:textId="77777777" w:rsidR="00A23833" w:rsidRPr="008D3541" w:rsidRDefault="00A23833" w:rsidP="00746A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2E59348" w14:textId="77777777" w:rsidR="00A23833" w:rsidRPr="008D3541" w:rsidRDefault="00A23833" w:rsidP="00746A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6C5027B1" w14:textId="77777777" w:rsidR="00A23833" w:rsidRPr="008D3541" w:rsidRDefault="00A23833" w:rsidP="00931389">
            <w:pPr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560DB4" w:rsidRPr="008D3541" w14:paraId="1B71BE36" w14:textId="77777777" w:rsidTr="00931389">
        <w:tc>
          <w:tcPr>
            <w:tcW w:w="763" w:type="dxa"/>
            <w:shd w:val="clear" w:color="auto" w:fill="auto"/>
          </w:tcPr>
          <w:p w14:paraId="7896ECB6" w14:textId="12B94473" w:rsidR="00560DB4" w:rsidRPr="008D3541" w:rsidRDefault="00560D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104004C" w14:textId="3423E754" w:rsidR="00560DB4" w:rsidRPr="00560DB4" w:rsidRDefault="00560DB4" w:rsidP="003D50FE">
            <w:r>
              <w:rPr>
                <w:lang w:val="en-US"/>
              </w:rPr>
              <w:t>1</w:t>
            </w:r>
            <w:r>
              <w:t xml:space="preserve">.1 </w:t>
            </w:r>
            <w:r w:rsidR="00994EE9">
              <w:t>Login phần mền</w:t>
            </w:r>
          </w:p>
        </w:tc>
        <w:tc>
          <w:tcPr>
            <w:tcW w:w="5651" w:type="dxa"/>
            <w:shd w:val="clear" w:color="auto" w:fill="auto"/>
          </w:tcPr>
          <w:p w14:paraId="218C38F4" w14:textId="0B8FDBC8" w:rsidR="00560DB4" w:rsidRPr="00994EE9" w:rsidRDefault="00994EE9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muôn sử dụng trước tiên phải login hệ thống</w:t>
            </w:r>
          </w:p>
        </w:tc>
      </w:tr>
      <w:tr w:rsidR="00560DB4" w:rsidRPr="008D3541" w14:paraId="4E1B88D2" w14:textId="77777777" w:rsidTr="00931389">
        <w:tc>
          <w:tcPr>
            <w:tcW w:w="763" w:type="dxa"/>
            <w:shd w:val="clear" w:color="auto" w:fill="auto"/>
          </w:tcPr>
          <w:p w14:paraId="1452D28B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4863DB43" w14:textId="5F01B5D0" w:rsidR="00560DB4" w:rsidRPr="00A32A03" w:rsidRDefault="00A32A03" w:rsidP="003D50FE">
            <w:r>
              <w:rPr>
                <w:lang w:val="en-US"/>
              </w:rPr>
              <w:t>1</w:t>
            </w:r>
            <w:r>
              <w:t>.2 Login phần mềm – quên password</w:t>
            </w:r>
          </w:p>
        </w:tc>
        <w:tc>
          <w:tcPr>
            <w:tcW w:w="5651" w:type="dxa"/>
            <w:shd w:val="clear" w:color="auto" w:fill="auto"/>
          </w:tcPr>
          <w:p w14:paraId="39DF7F18" w14:textId="7CD15225" w:rsidR="00560DB4" w:rsidRPr="008F7326" w:rsidRDefault="008F7326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phần mền quên pass-</w:t>
            </w:r>
            <w:proofErr w:type="gramStart"/>
            <w:r w:rsidR="008A4998">
              <w:t>word  khi</w:t>
            </w:r>
            <w:proofErr w:type="gramEnd"/>
            <w:r w:rsidR="008A4998">
              <w:t xml:space="preserve"> đăng nhập hệ thống</w:t>
            </w:r>
          </w:p>
        </w:tc>
      </w:tr>
      <w:tr w:rsidR="00560DB4" w:rsidRPr="008D3541" w14:paraId="150FC3A8" w14:textId="77777777" w:rsidTr="00931389">
        <w:tc>
          <w:tcPr>
            <w:tcW w:w="763" w:type="dxa"/>
            <w:shd w:val="clear" w:color="auto" w:fill="auto"/>
          </w:tcPr>
          <w:p w14:paraId="12C4CD00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2F93565" w14:textId="50E116A5" w:rsidR="00560DB4" w:rsidRPr="00931389" w:rsidRDefault="00931389" w:rsidP="003D50FE">
            <w:r>
              <w:rPr>
                <w:lang w:val="en-US"/>
              </w:rPr>
              <w:t>1</w:t>
            </w:r>
            <w:r>
              <w:t>.3 Xem thông tin cá nhân</w:t>
            </w:r>
          </w:p>
        </w:tc>
        <w:tc>
          <w:tcPr>
            <w:tcW w:w="5651" w:type="dxa"/>
            <w:shd w:val="clear" w:color="auto" w:fill="auto"/>
          </w:tcPr>
          <w:p w14:paraId="4D82269A" w14:textId="14651AB4" w:rsidR="00560DB4" w:rsidRPr="00931389" w:rsidRDefault="00931389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dùng phần mêm sau </w:t>
            </w:r>
            <w:r w:rsidR="000F1411">
              <w:t>khi login thì có thể xem thông tin cá nhân</w:t>
            </w:r>
          </w:p>
        </w:tc>
      </w:tr>
      <w:tr w:rsidR="00560DB4" w:rsidRPr="008D3541" w14:paraId="7BD23FD1" w14:textId="77777777" w:rsidTr="00931389">
        <w:tc>
          <w:tcPr>
            <w:tcW w:w="763" w:type="dxa"/>
            <w:shd w:val="clear" w:color="auto" w:fill="auto"/>
          </w:tcPr>
          <w:p w14:paraId="6DCB09F3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149B1E1" w14:textId="56D61045" w:rsidR="00560DB4" w:rsidRPr="000F1411" w:rsidRDefault="000F1411" w:rsidP="003D50FE">
            <w:r>
              <w:rPr>
                <w:lang w:val="en-US"/>
              </w:rPr>
              <w:t>1</w:t>
            </w:r>
            <w:r>
              <w:t xml:space="preserve">.4 </w:t>
            </w:r>
            <w:r w:rsidR="00BB1B07">
              <w:t>Logout</w:t>
            </w:r>
          </w:p>
        </w:tc>
        <w:tc>
          <w:tcPr>
            <w:tcW w:w="5651" w:type="dxa"/>
            <w:shd w:val="clear" w:color="auto" w:fill="auto"/>
          </w:tcPr>
          <w:p w14:paraId="2339CF4B" w14:textId="5EB95B63" w:rsidR="00560DB4" w:rsidRPr="000F1411" w:rsidRDefault="000F1411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dung sau khi đăng nhập có thể logout hệ thống</w:t>
            </w:r>
          </w:p>
        </w:tc>
      </w:tr>
      <w:tr w:rsidR="00560DB4" w:rsidRPr="008D3541" w14:paraId="50AA505A" w14:textId="77777777" w:rsidTr="00931389">
        <w:tc>
          <w:tcPr>
            <w:tcW w:w="763" w:type="dxa"/>
            <w:shd w:val="clear" w:color="auto" w:fill="auto"/>
          </w:tcPr>
          <w:p w14:paraId="63DC1B01" w14:textId="77777777" w:rsidR="00560DB4" w:rsidRPr="008D3541" w:rsidRDefault="00560DB4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0E04E143" w14:textId="4B7B8E56" w:rsidR="00560DB4" w:rsidRPr="000F1411" w:rsidRDefault="000F1411" w:rsidP="003D50FE">
            <w:r>
              <w:rPr>
                <w:lang w:val="en-US"/>
              </w:rPr>
              <w:t>1</w:t>
            </w:r>
            <w:r>
              <w:t>.5 Thay đổi password</w:t>
            </w:r>
          </w:p>
        </w:tc>
        <w:tc>
          <w:tcPr>
            <w:tcW w:w="5651" w:type="dxa"/>
            <w:shd w:val="clear" w:color="auto" w:fill="auto"/>
          </w:tcPr>
          <w:p w14:paraId="6C429064" w14:textId="72F9DE42" w:rsidR="00560DB4" w:rsidRPr="00A8670B" w:rsidRDefault="00A8670B" w:rsidP="00931389"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t xml:space="preserve"> dung sau khi đăng nhập có thể thay đổi password</w:t>
            </w:r>
          </w:p>
        </w:tc>
      </w:tr>
      <w:tr w:rsidR="005F16D0" w:rsidRPr="008D3541" w14:paraId="2F77D6AA" w14:textId="77777777" w:rsidTr="00931389">
        <w:tc>
          <w:tcPr>
            <w:tcW w:w="763" w:type="dxa"/>
            <w:shd w:val="clear" w:color="auto" w:fill="auto"/>
          </w:tcPr>
          <w:p w14:paraId="0BC3BD6E" w14:textId="6753F729" w:rsidR="005F16D0" w:rsidRPr="008D3541" w:rsidRDefault="005F16D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6F46E4DF" w14:textId="2E78394F" w:rsidR="005F16D0" w:rsidRPr="00363525" w:rsidRDefault="00363525" w:rsidP="003D50FE">
            <w:r>
              <w:rPr>
                <w:lang w:val="en-US"/>
              </w:rPr>
              <w:t>2</w:t>
            </w:r>
            <w:r>
              <w:t>.1 Quản lí nhân viên – Điểm danh hằng ngày</w:t>
            </w:r>
          </w:p>
        </w:tc>
        <w:tc>
          <w:tcPr>
            <w:tcW w:w="5651" w:type="dxa"/>
            <w:shd w:val="clear" w:color="auto" w:fill="auto"/>
          </w:tcPr>
          <w:p w14:paraId="0DC73CE5" w14:textId="7B31BE28" w:rsidR="005F16D0" w:rsidRPr="00743514" w:rsidRDefault="00743514" w:rsidP="00931389"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t xml:space="preserve"> thực hiện bởi quản lí, thực hiện điểm danh nhân viên, tát phong làm việc checkout time của nhân viên</w:t>
            </w:r>
          </w:p>
        </w:tc>
      </w:tr>
      <w:tr w:rsidR="00B231DA" w:rsidRPr="008D3541" w14:paraId="301FDD61" w14:textId="77777777" w:rsidTr="00931389">
        <w:tc>
          <w:tcPr>
            <w:tcW w:w="763" w:type="dxa"/>
            <w:shd w:val="clear" w:color="auto" w:fill="auto"/>
          </w:tcPr>
          <w:p w14:paraId="77C168BE" w14:textId="77777777" w:rsidR="00B231DA" w:rsidRDefault="00B231DA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51DC29C6" w14:textId="738207F1" w:rsidR="00B231DA" w:rsidRPr="00B231DA" w:rsidRDefault="00B231DA" w:rsidP="003D50FE">
            <w:r>
              <w:rPr>
                <w:lang w:val="en-US"/>
              </w:rPr>
              <w:t>2</w:t>
            </w:r>
            <w:r>
              <w:t xml:space="preserve">.2 </w:t>
            </w:r>
            <w:r w:rsidR="000A60DE">
              <w:t>Quản lí nhân viên – Thêm xóa sửa</w:t>
            </w:r>
          </w:p>
        </w:tc>
        <w:tc>
          <w:tcPr>
            <w:tcW w:w="5651" w:type="dxa"/>
            <w:shd w:val="clear" w:color="auto" w:fill="auto"/>
          </w:tcPr>
          <w:p w14:paraId="063B6860" w14:textId="47F573CD" w:rsidR="00B231DA" w:rsidRPr="000A60DE" w:rsidRDefault="000A60DE" w:rsidP="00931389"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t xml:space="preserve"> thực hiện bởi quản lí, thực hiện thêm 1 nhân viên mới vào hệ thống, sửa, xóa nhân viên</w:t>
            </w:r>
          </w:p>
        </w:tc>
      </w:tr>
      <w:tr w:rsidR="004A28CC" w:rsidRPr="008D3541" w14:paraId="0927D6FF" w14:textId="77777777" w:rsidTr="00931389">
        <w:tc>
          <w:tcPr>
            <w:tcW w:w="763" w:type="dxa"/>
            <w:shd w:val="clear" w:color="auto" w:fill="auto"/>
          </w:tcPr>
          <w:p w14:paraId="07A78D60" w14:textId="77777777" w:rsidR="004A28CC" w:rsidRDefault="004A28CC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41E75485" w14:textId="79686999" w:rsidR="004A28CC" w:rsidRPr="004A28CC" w:rsidRDefault="004A28CC" w:rsidP="003D50FE">
            <w:r>
              <w:rPr>
                <w:lang w:val="en-US"/>
              </w:rPr>
              <w:t>2</w:t>
            </w:r>
            <w:r>
              <w:t>.3 Quản lí nhân viên – Tính Lương</w:t>
            </w:r>
          </w:p>
        </w:tc>
        <w:tc>
          <w:tcPr>
            <w:tcW w:w="5651" w:type="dxa"/>
            <w:shd w:val="clear" w:color="auto" w:fill="auto"/>
          </w:tcPr>
          <w:p w14:paraId="62A25871" w14:textId="2C5E266E" w:rsidR="004A28CC" w:rsidRPr="004A28CC" w:rsidRDefault="004A28CC" w:rsidP="00931389"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t xml:space="preserve"> thực hiện bởi quản lí, thực hiện tính lương phụ cấp bồi dưỡng cho nhân viên</w:t>
            </w:r>
          </w:p>
        </w:tc>
      </w:tr>
      <w:tr w:rsidR="00DF2E03" w:rsidRPr="008D3541" w14:paraId="0E099B03" w14:textId="77777777" w:rsidTr="00931389">
        <w:tc>
          <w:tcPr>
            <w:tcW w:w="763" w:type="dxa"/>
            <w:shd w:val="clear" w:color="auto" w:fill="auto"/>
          </w:tcPr>
          <w:p w14:paraId="13CD9A76" w14:textId="31788790" w:rsidR="00DF2E03" w:rsidRPr="00DF2E03" w:rsidRDefault="00DF2E03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51AB6414" w14:textId="744CCE6E" w:rsidR="00DF2E03" w:rsidRPr="00DB0D9F" w:rsidRDefault="00DB0D9F" w:rsidP="003D50FE">
            <w:r>
              <w:rPr>
                <w:lang w:val="en-US"/>
              </w:rPr>
              <w:t>2</w:t>
            </w:r>
            <w:r>
              <w:t xml:space="preserve">.4 </w:t>
            </w:r>
            <w:r w:rsidR="00C9178B">
              <w:t>View</w:t>
            </w:r>
            <w:r>
              <w:t xml:space="preserve"> doanh thu</w:t>
            </w:r>
          </w:p>
        </w:tc>
        <w:tc>
          <w:tcPr>
            <w:tcW w:w="5651" w:type="dxa"/>
            <w:shd w:val="clear" w:color="auto" w:fill="auto"/>
          </w:tcPr>
          <w:p w14:paraId="372B2A7C" w14:textId="49C7189A" w:rsidR="00DF2E03" w:rsidRPr="00915CF0" w:rsidRDefault="00DB0D9F" w:rsidP="00931389">
            <w:proofErr w:type="spellStart"/>
            <w:r>
              <w:rPr>
                <w:lang w:val="en-US"/>
              </w:rPr>
              <w:t>Bộ</w:t>
            </w:r>
            <w:proofErr w:type="spellEnd"/>
            <w:r>
              <w:t xml:space="preserve"> phận quản lí sẽ view doanh thu </w:t>
            </w:r>
            <w:proofErr w:type="spellStart"/>
            <w:r w:rsidR="00915CF0">
              <w:rPr>
                <w:lang w:val="en-US"/>
              </w:rPr>
              <w:t>trong</w:t>
            </w:r>
            <w:proofErr w:type="spellEnd"/>
            <w:r w:rsidR="00915CF0">
              <w:rPr>
                <w:lang w:val="en-US"/>
              </w:rPr>
              <w:t xml:space="preserve"> </w:t>
            </w:r>
            <w:proofErr w:type="spellStart"/>
            <w:r w:rsidR="00915CF0">
              <w:rPr>
                <w:lang w:val="en-US"/>
              </w:rPr>
              <w:t>trong</w:t>
            </w:r>
            <w:proofErr w:type="spellEnd"/>
            <w:r w:rsidR="00915CF0">
              <w:t xml:space="preserve"> tháng</w:t>
            </w:r>
          </w:p>
        </w:tc>
      </w:tr>
      <w:tr w:rsidR="003B010E" w:rsidRPr="008D3541" w14:paraId="23F5385B" w14:textId="77777777" w:rsidTr="00931389">
        <w:tc>
          <w:tcPr>
            <w:tcW w:w="763" w:type="dxa"/>
            <w:shd w:val="clear" w:color="auto" w:fill="auto"/>
          </w:tcPr>
          <w:p w14:paraId="0A24CDC9" w14:textId="77777777" w:rsidR="003B010E" w:rsidRPr="00DF2E03" w:rsidRDefault="003B010E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40F7462D" w14:textId="524A5A4E" w:rsidR="003B010E" w:rsidRPr="003B010E" w:rsidRDefault="003B010E" w:rsidP="003D50FE">
            <w:r>
              <w:rPr>
                <w:lang w:val="en-US"/>
              </w:rPr>
              <w:t>2</w:t>
            </w:r>
            <w:r>
              <w:t>.5</w:t>
            </w:r>
            <w:r w:rsidR="00FA3FC1">
              <w:t xml:space="preserve"> Thay đổi quy định</w:t>
            </w:r>
          </w:p>
        </w:tc>
        <w:tc>
          <w:tcPr>
            <w:tcW w:w="5651" w:type="dxa"/>
            <w:shd w:val="clear" w:color="auto" w:fill="auto"/>
          </w:tcPr>
          <w:p w14:paraId="694C01FD" w14:textId="44C1F688" w:rsidR="003B010E" w:rsidRPr="00FA3FC1" w:rsidRDefault="00FA3FC1" w:rsidP="00931389"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t xml:space="preserve"> phân quyền ông chủ bạn sẽ có thể thay đổi quy định giá phòng, thức </w:t>
            </w:r>
            <w:proofErr w:type="gramStart"/>
            <w:r>
              <w:t>ăn ,</w:t>
            </w:r>
            <w:proofErr w:type="gramEnd"/>
            <w:r>
              <w:t xml:space="preserve"> thuê xe, ...</w:t>
            </w:r>
          </w:p>
        </w:tc>
      </w:tr>
      <w:tr w:rsidR="005B69C4" w:rsidRPr="008D3541" w14:paraId="1044B563" w14:textId="77777777" w:rsidTr="00931389">
        <w:tc>
          <w:tcPr>
            <w:tcW w:w="763" w:type="dxa"/>
            <w:shd w:val="clear" w:color="auto" w:fill="auto"/>
          </w:tcPr>
          <w:p w14:paraId="0DB51327" w14:textId="77777777" w:rsidR="005B69C4" w:rsidRPr="00DF2E03" w:rsidRDefault="005B69C4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76AC6A8C" w14:textId="668ABA95" w:rsidR="005B69C4" w:rsidRPr="005B69C4" w:rsidRDefault="005B69C4" w:rsidP="003D50FE">
            <w:r>
              <w:rPr>
                <w:lang w:val="en-US"/>
              </w:rPr>
              <w:t>2</w:t>
            </w:r>
            <w:r>
              <w:t>.6</w:t>
            </w:r>
            <w:r w:rsidR="004800B2">
              <w:t xml:space="preserve"> </w:t>
            </w:r>
            <w:r w:rsidR="00C9178B">
              <w:t>Quản lí sản phẩm</w:t>
            </w:r>
          </w:p>
        </w:tc>
        <w:tc>
          <w:tcPr>
            <w:tcW w:w="5651" w:type="dxa"/>
            <w:shd w:val="clear" w:color="auto" w:fill="auto"/>
          </w:tcPr>
          <w:p w14:paraId="4F808394" w14:textId="7B3544C2" w:rsidR="005B69C4" w:rsidRPr="00C9178B" w:rsidRDefault="00C9178B" w:rsidP="00931389">
            <w:proofErr w:type="spellStart"/>
            <w:r>
              <w:rPr>
                <w:lang w:val="en-US"/>
              </w:rPr>
              <w:t>Thay</w:t>
            </w:r>
            <w:proofErr w:type="spellEnd"/>
            <w:r>
              <w:t xml:space="preserve"> đổi giá cả sản phẩm, thêm sản phẩm, xóa sản phẩm</w:t>
            </w:r>
          </w:p>
        </w:tc>
      </w:tr>
      <w:tr w:rsidR="008A2420" w:rsidRPr="008D3541" w14:paraId="362FA584" w14:textId="77777777" w:rsidTr="00931389">
        <w:tc>
          <w:tcPr>
            <w:tcW w:w="763" w:type="dxa"/>
            <w:shd w:val="clear" w:color="auto" w:fill="auto"/>
          </w:tcPr>
          <w:p w14:paraId="6C988F0C" w14:textId="4375E8FC" w:rsidR="008A2420" w:rsidRPr="00DF2E03" w:rsidRDefault="00634B5D" w:rsidP="008D3541">
            <w:pPr>
              <w:jc w:val="center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14:paraId="33B4C089" w14:textId="52FCEC52" w:rsidR="008A2420" w:rsidRPr="00993709" w:rsidRDefault="00993709" w:rsidP="003D50FE">
            <w:r>
              <w:rPr>
                <w:lang w:val="en-US"/>
              </w:rPr>
              <w:t>3</w:t>
            </w:r>
            <w:r>
              <w:t xml:space="preserve">.1 </w:t>
            </w:r>
            <w:r w:rsidR="000E52C1">
              <w:t xml:space="preserve">Lập phiếu đặt phòng </w:t>
            </w:r>
          </w:p>
        </w:tc>
        <w:tc>
          <w:tcPr>
            <w:tcW w:w="5651" w:type="dxa"/>
            <w:shd w:val="clear" w:color="auto" w:fill="auto"/>
          </w:tcPr>
          <w:p w14:paraId="384B274E" w14:textId="0B99393D" w:rsidR="008A2420" w:rsidRPr="0095530C" w:rsidRDefault="0095530C" w:rsidP="00931389"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t xml:space="preserve"> viên tiếp tân sẽ lập phiếu đặt phòng cho khách sạn khi khách đến đặt phòng</w:t>
            </w:r>
          </w:p>
        </w:tc>
      </w:tr>
      <w:tr w:rsidR="00B169EB" w:rsidRPr="008D3541" w14:paraId="0D5E9C59" w14:textId="77777777" w:rsidTr="00931389">
        <w:tc>
          <w:tcPr>
            <w:tcW w:w="763" w:type="dxa"/>
            <w:shd w:val="clear" w:color="auto" w:fill="auto"/>
          </w:tcPr>
          <w:p w14:paraId="329C2490" w14:textId="77777777" w:rsidR="00B169EB" w:rsidRDefault="00B169EB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2B336DB3" w14:textId="457ABC3A" w:rsidR="00B169EB" w:rsidRPr="00B169EB" w:rsidRDefault="00B169EB" w:rsidP="003D50FE">
            <w:r>
              <w:rPr>
                <w:lang w:val="en-US"/>
              </w:rPr>
              <w:t>3</w:t>
            </w:r>
            <w:r>
              <w:t>.</w:t>
            </w:r>
            <w:r w:rsidR="00247732">
              <w:t>2 Dịch vụ khách hàng</w:t>
            </w:r>
          </w:p>
        </w:tc>
        <w:tc>
          <w:tcPr>
            <w:tcW w:w="5651" w:type="dxa"/>
            <w:shd w:val="clear" w:color="auto" w:fill="auto"/>
          </w:tcPr>
          <w:p w14:paraId="6F042725" w14:textId="715BE557" w:rsidR="00B169EB" w:rsidRPr="007A45A6" w:rsidRDefault="007A45A6" w:rsidP="00931389"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t xml:space="preserve"> hàng phải đã đặt phòng, dịch vụ khách hàng bao gòm có dịch vụ ăn uống, dịch vụ dọn dẹp phòng, dịch vụ thuê </w:t>
            </w:r>
            <w:r w:rsidR="00DD5BF7">
              <w:t>xe.</w:t>
            </w:r>
          </w:p>
        </w:tc>
      </w:tr>
      <w:tr w:rsidR="00CF44B5" w:rsidRPr="008D3541" w14:paraId="0963A2A6" w14:textId="77777777" w:rsidTr="00931389">
        <w:tc>
          <w:tcPr>
            <w:tcW w:w="763" w:type="dxa"/>
            <w:shd w:val="clear" w:color="auto" w:fill="auto"/>
          </w:tcPr>
          <w:p w14:paraId="1E4832C5" w14:textId="77777777" w:rsidR="00CF44B5" w:rsidRDefault="00CF44B5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52D076D3" w14:textId="6E2574C7" w:rsidR="00CF44B5" w:rsidRPr="006E6C04" w:rsidRDefault="006E6C04" w:rsidP="003D50FE">
            <w:r>
              <w:rPr>
                <w:lang w:val="en-US"/>
              </w:rPr>
              <w:t>3</w:t>
            </w:r>
            <w:r>
              <w:t>.</w:t>
            </w:r>
            <w:r w:rsidR="00F633DF">
              <w:t>3</w:t>
            </w:r>
            <w:r>
              <w:t xml:space="preserve"> lập phiếu trả phòng</w:t>
            </w:r>
          </w:p>
        </w:tc>
        <w:tc>
          <w:tcPr>
            <w:tcW w:w="5651" w:type="dxa"/>
            <w:shd w:val="clear" w:color="auto" w:fill="auto"/>
          </w:tcPr>
          <w:p w14:paraId="226B4C87" w14:textId="5EDA9459" w:rsidR="00CF44B5" w:rsidRDefault="00902E8B" w:rsidP="00931389">
            <w:r>
              <w:t>Thực hiên bởi nhân viên tiếp tân, khi khách có nhu cầu trả phòng</w:t>
            </w:r>
            <w:r w:rsidR="006929F8">
              <w:t xml:space="preserve"> và báo lên hệ thống cho bộ phân checking để checking </w:t>
            </w:r>
            <w:r w:rsidR="00D235FC">
              <w:t>phòng.</w:t>
            </w:r>
          </w:p>
        </w:tc>
      </w:tr>
      <w:tr w:rsidR="001865C0" w:rsidRPr="008D3541" w14:paraId="6AA5CA7E" w14:textId="77777777" w:rsidTr="00931389">
        <w:tc>
          <w:tcPr>
            <w:tcW w:w="763" w:type="dxa"/>
            <w:shd w:val="clear" w:color="auto" w:fill="auto"/>
          </w:tcPr>
          <w:p w14:paraId="1565F21D" w14:textId="77777777" w:rsidR="001865C0" w:rsidRDefault="001865C0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0305F318" w14:textId="347C945C" w:rsidR="001865C0" w:rsidRPr="001865C0" w:rsidRDefault="001865C0" w:rsidP="003D50FE">
            <w:r>
              <w:rPr>
                <w:lang w:val="en-US"/>
              </w:rPr>
              <w:t>3</w:t>
            </w:r>
            <w:r>
              <w:t>.</w:t>
            </w:r>
            <w:r w:rsidR="00F633DF">
              <w:t>4</w:t>
            </w:r>
            <w:r>
              <w:t xml:space="preserve"> </w:t>
            </w:r>
            <w:r w:rsidR="00410970">
              <w:t xml:space="preserve">checking trả phòng </w:t>
            </w:r>
          </w:p>
        </w:tc>
        <w:tc>
          <w:tcPr>
            <w:tcW w:w="5651" w:type="dxa"/>
            <w:shd w:val="clear" w:color="auto" w:fill="auto"/>
          </w:tcPr>
          <w:p w14:paraId="164B87CF" w14:textId="30F3C709" w:rsidR="001865C0" w:rsidRDefault="00410970" w:rsidP="00931389">
            <w:r>
              <w:t xml:space="preserve">Thực hiện bởi nhân viên tạp vụ checking đồ đặt </w:t>
            </w:r>
            <w:r w:rsidR="00D235FC">
              <w:t xml:space="preserve">hàng </w:t>
            </w:r>
            <w:r>
              <w:t>hóa trong phòng trước khi khách rời khỏi khách sạn</w:t>
            </w:r>
          </w:p>
        </w:tc>
      </w:tr>
      <w:tr w:rsidR="00DF1146" w:rsidRPr="008D3541" w14:paraId="5B9F37FD" w14:textId="77777777" w:rsidTr="00931389">
        <w:tc>
          <w:tcPr>
            <w:tcW w:w="763" w:type="dxa"/>
            <w:shd w:val="clear" w:color="auto" w:fill="auto"/>
          </w:tcPr>
          <w:p w14:paraId="24141286" w14:textId="77777777" w:rsidR="00DF1146" w:rsidRDefault="00DF1146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31175D52" w14:textId="114DD052" w:rsidR="00DF1146" w:rsidRPr="001D28AE" w:rsidRDefault="001D28AE" w:rsidP="003D50FE">
            <w:r>
              <w:rPr>
                <w:lang w:val="en-US"/>
              </w:rPr>
              <w:t>3</w:t>
            </w:r>
            <w:r>
              <w:t>.5 Dịch vụ ăn uông</w:t>
            </w:r>
          </w:p>
        </w:tc>
        <w:tc>
          <w:tcPr>
            <w:tcW w:w="5651" w:type="dxa"/>
            <w:shd w:val="clear" w:color="auto" w:fill="auto"/>
          </w:tcPr>
          <w:p w14:paraId="6863E6EE" w14:textId="3CFFC3E2" w:rsidR="00DF1146" w:rsidRDefault="00AA4B29" w:rsidP="00931389">
            <w:r>
              <w:t>Bộ phân nhân viên</w:t>
            </w:r>
            <w:r w:rsidR="008443BA">
              <w:t xml:space="preserve"> dịch vụ bếp sẽ thực hiện usecase này</w:t>
            </w:r>
          </w:p>
        </w:tc>
      </w:tr>
      <w:tr w:rsidR="00DF1146" w:rsidRPr="008D3541" w14:paraId="11C9172A" w14:textId="77777777" w:rsidTr="00931389">
        <w:tc>
          <w:tcPr>
            <w:tcW w:w="763" w:type="dxa"/>
            <w:shd w:val="clear" w:color="auto" w:fill="auto"/>
          </w:tcPr>
          <w:p w14:paraId="34F52375" w14:textId="77777777" w:rsidR="00DF1146" w:rsidRDefault="00DF1146" w:rsidP="008D3541">
            <w:pPr>
              <w:jc w:val="center"/>
            </w:pPr>
          </w:p>
        </w:tc>
        <w:tc>
          <w:tcPr>
            <w:tcW w:w="3192" w:type="dxa"/>
            <w:shd w:val="clear" w:color="auto" w:fill="auto"/>
          </w:tcPr>
          <w:p w14:paraId="3B5E2170" w14:textId="3724D7B5" w:rsidR="00DF1146" w:rsidRPr="001B6BC9" w:rsidRDefault="001B6BC9" w:rsidP="003D50FE">
            <w:r>
              <w:rPr>
                <w:lang w:val="en-US"/>
              </w:rPr>
              <w:t>3</w:t>
            </w:r>
            <w:r>
              <w:t>.</w:t>
            </w:r>
            <w:r w:rsidR="00EA4B83">
              <w:t>6</w:t>
            </w:r>
            <w:r>
              <w:t xml:space="preserve"> Dịch vụ dọn phòng, bàn giao xe cho khách muốn thuê xe</w:t>
            </w:r>
          </w:p>
        </w:tc>
        <w:tc>
          <w:tcPr>
            <w:tcW w:w="5651" w:type="dxa"/>
            <w:shd w:val="clear" w:color="auto" w:fill="auto"/>
          </w:tcPr>
          <w:p w14:paraId="253588AD" w14:textId="68E5858C" w:rsidR="00DF1146" w:rsidRDefault="001D2D9C" w:rsidP="00931389">
            <w:r>
              <w:t>Bộ</w:t>
            </w:r>
            <w:r w:rsidR="004526B3">
              <w:t xml:space="preserve"> phân nhân viên tạp vụ sẽ thực hiện usecase </w:t>
            </w:r>
            <w:r w:rsidR="00693776">
              <w:t>này.</w:t>
            </w:r>
          </w:p>
        </w:tc>
      </w:tr>
    </w:tbl>
    <w:p w14:paraId="76C3564E" w14:textId="77777777" w:rsidR="00A23833" w:rsidRDefault="00A23833" w:rsidP="00A23833">
      <w:pPr>
        <w:rPr>
          <w:lang w:val="en-US"/>
        </w:rPr>
      </w:pPr>
    </w:p>
    <w:p w14:paraId="3ED2EE9D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6536437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3D18D5AD" w14:textId="77777777"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r w:rsidRPr="0037628A">
        <w:rPr>
          <w:b/>
          <w:i/>
          <w:color w:val="0000FF"/>
          <w:lang w:val="en-US"/>
        </w:rPr>
        <w:t>theo</w:t>
      </w:r>
      <w:proofErr w:type="spell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14:paraId="7CCA231D" w14:textId="43306063" w:rsidR="00A23833" w:rsidRPr="00EF2CAC" w:rsidRDefault="00A23833" w:rsidP="00D67225">
      <w:pPr>
        <w:pStyle w:val="Heading2"/>
      </w:pPr>
      <w:bookmarkStart w:id="9" w:name="_Toc65364379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0331C8" w:rsidRPr="00EF2CAC">
        <w:t xml:space="preserve">1.1 </w:t>
      </w:r>
      <w:proofErr w:type="spellStart"/>
      <w:r w:rsidR="00EA2789" w:rsidRPr="00EF2CAC">
        <w:t>Người</w:t>
      </w:r>
      <w:proofErr w:type="spellEnd"/>
      <w:r w:rsidR="00EA2789" w:rsidRPr="00EF2CAC">
        <w:t xml:space="preserve"> </w:t>
      </w:r>
      <w:proofErr w:type="spellStart"/>
      <w:r w:rsidR="00EA2789" w:rsidRPr="00EF2CAC">
        <w:t>dùng</w:t>
      </w:r>
      <w:proofErr w:type="spellEnd"/>
      <w:r w:rsidR="00EA2789" w:rsidRPr="00EF2CAC">
        <w:t xml:space="preserve"> </w:t>
      </w:r>
      <w:proofErr w:type="spellStart"/>
      <w:r w:rsidR="00EA2789" w:rsidRPr="00EF2CAC">
        <w:t>phần</w:t>
      </w:r>
      <w:proofErr w:type="spellEnd"/>
      <w:r w:rsidR="00EA2789" w:rsidRPr="00EF2CAC">
        <w:t xml:space="preserve"> </w:t>
      </w:r>
      <w:proofErr w:type="spellStart"/>
      <w:r w:rsidR="00EA2789" w:rsidRPr="00EF2CAC">
        <w:t>mềm</w:t>
      </w:r>
      <w:proofErr w:type="spellEnd"/>
      <w:r w:rsidR="00EA2789" w:rsidRPr="00EF2CAC">
        <w:t xml:space="preserve"> - </w:t>
      </w:r>
      <w:r w:rsidR="000331C8" w:rsidRPr="00EF2CAC">
        <w:t>Login phần mền</w:t>
      </w:r>
      <w:r w:rsidRPr="00EF2CAC">
        <w:t>”</w:t>
      </w:r>
      <w:bookmarkEnd w:id="9"/>
    </w:p>
    <w:p w14:paraId="71B2047F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14094FEE" w14:textId="42B83C37" w:rsidR="00D3288F" w:rsidRDefault="00D3288F" w:rsidP="00A23833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nếu muốn sử dụng phải sử dụng chức năng đăng </w:t>
      </w:r>
      <w:r w:rsidR="00C909E8">
        <w:rPr>
          <w:iCs/>
        </w:rPr>
        <w:t>nhập.</w:t>
      </w:r>
    </w:p>
    <w:p w14:paraId="30EAE4B8" w14:textId="6FD47A3F" w:rsidR="00C909E8" w:rsidRPr="00D3288F" w:rsidRDefault="00C909E8" w:rsidP="00A23833">
      <w:pPr>
        <w:pStyle w:val="BodyText"/>
        <w:jc w:val="both"/>
        <w:rPr>
          <w:iCs/>
        </w:rPr>
      </w:pPr>
      <w:r>
        <w:rPr>
          <w:iCs/>
        </w:rPr>
        <w:t xml:space="preserve">Ý nghĩ use-case để phân quyền chức năng người dùng dễ quản lí và chỉ những chức năng cho từng user cụ </w:t>
      </w:r>
      <w:r w:rsidR="00550E15">
        <w:rPr>
          <w:iCs/>
        </w:rPr>
        <w:t>thể.</w:t>
      </w:r>
    </w:p>
    <w:p w14:paraId="6205459D" w14:textId="77777777" w:rsidR="00A23833" w:rsidRDefault="00A23833" w:rsidP="00A23833">
      <w:pPr>
        <w:pStyle w:val="Heading3"/>
        <w:spacing w:line="360" w:lineRule="auto"/>
        <w:jc w:val="both"/>
      </w:pPr>
      <w:r>
        <w:lastRenderedPageBreak/>
        <w:t>Dòng sự kiện</w:t>
      </w:r>
    </w:p>
    <w:p w14:paraId="7F4C7DA2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1C3C5CD4" w14:textId="453B8F11" w:rsidR="00617938" w:rsidRDefault="0008140F" w:rsidP="00A23833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 xml:space="preserve">: </w:t>
      </w:r>
      <w:r w:rsidR="00887BD9">
        <w:rPr>
          <w:iCs/>
        </w:rPr>
        <w:t>N</w:t>
      </w:r>
      <w:r>
        <w:rPr>
          <w:iCs/>
        </w:rPr>
        <w:t>gười dùng mở trình duyệt web lên</w:t>
      </w:r>
      <w:r w:rsidR="00F756B5">
        <w:rPr>
          <w:iCs/>
        </w:rPr>
        <w:t xml:space="preserve"> truy cập và trang chủ của website</w:t>
      </w:r>
      <w:r w:rsidR="00E448C4">
        <w:rPr>
          <w:iCs/>
        </w:rPr>
        <w:t xml:space="preserve"> MinaHotel</w:t>
      </w:r>
    </w:p>
    <w:p w14:paraId="10524C57" w14:textId="3759A405" w:rsidR="00887BD9" w:rsidRDefault="00887BD9" w:rsidP="00A23833">
      <w:pPr>
        <w:pStyle w:val="BodyText"/>
        <w:jc w:val="both"/>
        <w:rPr>
          <w:iCs/>
        </w:rPr>
      </w:pPr>
      <w:r>
        <w:rPr>
          <w:iCs/>
        </w:rPr>
        <w:t>B2: Sau khi màn hình tranh chủ hiển thị người dùng nhập user name và password của mình đã được cấp từ trước</w:t>
      </w:r>
    </w:p>
    <w:p w14:paraId="04F619F4" w14:textId="07304E3C" w:rsidR="00E448C4" w:rsidRDefault="00E448C4" w:rsidP="00A23833">
      <w:pPr>
        <w:pStyle w:val="BodyText"/>
        <w:jc w:val="both"/>
        <w:rPr>
          <w:iCs/>
        </w:rPr>
      </w:pPr>
      <w:r>
        <w:rPr>
          <w:iCs/>
        </w:rPr>
        <w:t xml:space="preserve">B3: Sau khi điền đầy đủ thông tin người dùng chon button </w:t>
      </w:r>
      <w:r w:rsidR="005D431E">
        <w:rPr>
          <w:iCs/>
        </w:rPr>
        <w:t>đăng nhập</w:t>
      </w:r>
    </w:p>
    <w:p w14:paraId="6335FBCF" w14:textId="7764FDBF" w:rsidR="00FD01C0" w:rsidRDefault="00FD01C0" w:rsidP="00A23833">
      <w:pPr>
        <w:pStyle w:val="BodyText"/>
        <w:jc w:val="both"/>
        <w:rPr>
          <w:iCs/>
        </w:rPr>
      </w:pPr>
      <w:r>
        <w:rPr>
          <w:iCs/>
        </w:rPr>
        <w:t>B4: Hệ thống kiểm tra thông tin.</w:t>
      </w:r>
    </w:p>
    <w:p w14:paraId="7867873D" w14:textId="73E38D90" w:rsidR="00FD01C0" w:rsidRDefault="00FD01C0" w:rsidP="00A23833">
      <w:pPr>
        <w:pStyle w:val="BodyText"/>
        <w:jc w:val="both"/>
        <w:rPr>
          <w:iCs/>
        </w:rPr>
      </w:pPr>
      <w:r>
        <w:rPr>
          <w:iCs/>
        </w:rPr>
        <w:t>B5: Hệ thống đăng nhập thành công phân quyền theo role đã định nghĩa từ trước</w:t>
      </w:r>
    </w:p>
    <w:p w14:paraId="7BBAB9F5" w14:textId="630A3546" w:rsidR="00FD01C0" w:rsidRPr="0008140F" w:rsidRDefault="00FD01C0" w:rsidP="00A23833">
      <w:pPr>
        <w:pStyle w:val="BodyText"/>
        <w:jc w:val="both"/>
        <w:rPr>
          <w:iCs/>
        </w:rPr>
      </w:pPr>
      <w:r>
        <w:rPr>
          <w:iCs/>
        </w:rPr>
        <w:t xml:space="preserve">B6: hoàng thành use-case </w:t>
      </w:r>
      <w:r w:rsidR="00F11439">
        <w:rPr>
          <w:iCs/>
        </w:rPr>
        <w:t>login.</w:t>
      </w:r>
    </w:p>
    <w:p w14:paraId="6D1284AD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61841C2" w14:textId="2E22D7A8" w:rsidR="00F11439" w:rsidRDefault="005065F9" w:rsidP="00A23833">
      <w:pPr>
        <w:ind w:firstLine="720"/>
        <w:rPr>
          <w:iCs/>
        </w:rPr>
      </w:pPr>
      <w:r>
        <w:rPr>
          <w:iCs/>
          <w:lang w:val="en-US"/>
        </w:rPr>
        <w:t>Ở</w:t>
      </w:r>
      <w:r>
        <w:rPr>
          <w:iCs/>
        </w:rPr>
        <w:t xml:space="preserve"> bước 4 Dòng sự kiện chính nếu hệ thống báo lỗi sai bạn hãy thự hiện lại bước 2. </w:t>
      </w:r>
    </w:p>
    <w:p w14:paraId="6BC812ED" w14:textId="65372E35" w:rsidR="005065F9" w:rsidRPr="005065F9" w:rsidRDefault="005065F9" w:rsidP="00A23833">
      <w:pPr>
        <w:ind w:firstLine="720"/>
        <w:rPr>
          <w:iCs/>
        </w:rPr>
      </w:pPr>
      <w:r>
        <w:rPr>
          <w:iCs/>
        </w:rPr>
        <w:t xml:space="preserve">Nếu thực hiện nhiều lần không được bạn hãy chọn vào Quên mật khẩu để reset lại </w:t>
      </w:r>
      <w:r w:rsidR="00450D86">
        <w:rPr>
          <w:iCs/>
        </w:rPr>
        <w:tab/>
      </w:r>
      <w:r>
        <w:rPr>
          <w:iCs/>
        </w:rPr>
        <w:t>password của mình</w:t>
      </w:r>
    </w:p>
    <w:p w14:paraId="0B0539F9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69D547C2" w14:textId="4D44D6D5" w:rsidR="00CA5C4D" w:rsidRPr="003F5DAD" w:rsidRDefault="003F5DAD" w:rsidP="00A23833">
      <w:pPr>
        <w:pStyle w:val="BodyText"/>
        <w:jc w:val="both"/>
        <w:rPr>
          <w:iCs/>
        </w:rPr>
      </w:pPr>
      <w:r>
        <w:rPr>
          <w:iCs/>
        </w:rPr>
        <w:t xml:space="preserve">Không </w:t>
      </w:r>
      <w:r w:rsidR="00035FDB">
        <w:rPr>
          <w:iCs/>
        </w:rPr>
        <w:t>có.</w:t>
      </w:r>
    </w:p>
    <w:p w14:paraId="71A63E60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9CB688C" w14:textId="602C2481" w:rsidR="00035FDB" w:rsidRPr="00781994" w:rsidRDefault="00781994" w:rsidP="00A23833">
      <w:pPr>
        <w:pStyle w:val="BodyText"/>
        <w:jc w:val="both"/>
        <w:rPr>
          <w:iCs/>
        </w:rPr>
      </w:pPr>
      <w:r>
        <w:rPr>
          <w:iCs/>
        </w:rPr>
        <w:t>Điều kiện là người dùng phải có tài khoản của hệ thống.</w:t>
      </w:r>
    </w:p>
    <w:p w14:paraId="39782A43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F64DFD2" w14:textId="1517D333" w:rsidR="0024712A" w:rsidRDefault="0024712A" w:rsidP="00A23833">
      <w:pPr>
        <w:pStyle w:val="BodyText"/>
        <w:jc w:val="both"/>
        <w:rPr>
          <w:iCs/>
        </w:rPr>
      </w:pPr>
      <w:r>
        <w:rPr>
          <w:iCs/>
        </w:rPr>
        <w:t>Nếu thành công hiển thị màn hình trang chủ phân quyền của từng loại user cụ thể</w:t>
      </w:r>
    </w:p>
    <w:p w14:paraId="4E0E09A4" w14:textId="60B981CD" w:rsidR="00DD3D09" w:rsidRPr="0024712A" w:rsidRDefault="00DD3D09" w:rsidP="00A23833">
      <w:pPr>
        <w:pStyle w:val="BodyText"/>
        <w:jc w:val="both"/>
        <w:rPr>
          <w:iCs/>
          <w:lang w:val="en-US"/>
        </w:rPr>
      </w:pPr>
      <w:r>
        <w:rPr>
          <w:iCs/>
        </w:rPr>
        <w:t>Nếu thất bại báo lỗi hệ thống cho người dùng biết</w:t>
      </w:r>
    </w:p>
    <w:p w14:paraId="021C40F8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A23C9BD" w14:textId="2151F3EC" w:rsidR="00C955DD" w:rsidRPr="00C955DD" w:rsidRDefault="00C955DD" w:rsidP="00A23833">
      <w:pPr>
        <w:pStyle w:val="BodyText"/>
        <w:jc w:val="both"/>
        <w:rPr>
          <w:iCs/>
        </w:rPr>
      </w:pPr>
      <w:r w:rsidRPr="00C955DD">
        <w:rPr>
          <w:iCs/>
        </w:rPr>
        <w:t>Ở trường hợp</w:t>
      </w:r>
      <w:r>
        <w:rPr>
          <w:iCs/>
        </w:rPr>
        <w:t xml:space="preserve"> nếu quên password của mình user có thể reset bằng cách chọn vào Quên mật </w:t>
      </w:r>
      <w:r w:rsidR="002F4484">
        <w:rPr>
          <w:iCs/>
        </w:rPr>
        <w:t>khẩu.</w:t>
      </w:r>
    </w:p>
    <w:p w14:paraId="36FAC8E9" w14:textId="0193A43E" w:rsidR="002F4484" w:rsidRPr="0037628A" w:rsidRDefault="002F4484" w:rsidP="00D67225">
      <w:pPr>
        <w:pStyle w:val="Heading2"/>
      </w:pPr>
      <w:bookmarkStart w:id="10" w:name="_Toc6536438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 </w:t>
      </w:r>
      <w:r w:rsidRPr="00D73837">
        <w:rPr>
          <w:color w:val="4F81BD" w:themeColor="accent1"/>
        </w:rPr>
        <w:t>“</w:t>
      </w:r>
      <w:r w:rsidR="00E12028" w:rsidRPr="00EF2CAC">
        <w:t xml:space="preserve">1.2 </w:t>
      </w:r>
      <w:proofErr w:type="spellStart"/>
      <w:r w:rsidR="00EA2789" w:rsidRPr="00EF2CAC">
        <w:t>Người</w:t>
      </w:r>
      <w:proofErr w:type="spellEnd"/>
      <w:r w:rsidR="00EA2789" w:rsidRPr="00EF2CAC">
        <w:t xml:space="preserve"> </w:t>
      </w:r>
      <w:proofErr w:type="spellStart"/>
      <w:r w:rsidR="00EA2789" w:rsidRPr="00EF2CAC">
        <w:t>dùng</w:t>
      </w:r>
      <w:proofErr w:type="spellEnd"/>
      <w:r w:rsidR="00EA2789" w:rsidRPr="00EF2CAC">
        <w:t xml:space="preserve"> </w:t>
      </w:r>
      <w:proofErr w:type="spellStart"/>
      <w:r w:rsidR="00EA2789" w:rsidRPr="00EF2CAC">
        <w:t>phần</w:t>
      </w:r>
      <w:proofErr w:type="spellEnd"/>
      <w:r w:rsidR="00EA2789" w:rsidRPr="00EF2CAC">
        <w:t xml:space="preserve"> </w:t>
      </w:r>
      <w:proofErr w:type="spellStart"/>
      <w:r w:rsidR="00EA2789" w:rsidRPr="00EF2CAC">
        <w:t>mềm</w:t>
      </w:r>
      <w:proofErr w:type="spellEnd"/>
      <w:r w:rsidR="00EA2789" w:rsidRPr="00EF2CAC">
        <w:t xml:space="preserve"> </w:t>
      </w:r>
      <w:proofErr w:type="gramStart"/>
      <w:r w:rsidR="00EA2789" w:rsidRPr="00EF2CAC">
        <w:t xml:space="preserve">-  </w:t>
      </w:r>
      <w:r w:rsidR="00E12028" w:rsidRPr="00EF2CAC">
        <w:t>Login</w:t>
      </w:r>
      <w:proofErr w:type="gramEnd"/>
      <w:r w:rsidR="00E12028" w:rsidRPr="00EF2CAC">
        <w:t xml:space="preserve"> phần mềm – quên password</w:t>
      </w:r>
      <w:r w:rsidRPr="00D73837">
        <w:rPr>
          <w:color w:val="4F81BD" w:themeColor="accent1"/>
        </w:rPr>
        <w:t>”</w:t>
      </w:r>
      <w:bookmarkEnd w:id="10"/>
    </w:p>
    <w:p w14:paraId="4DFA5900" w14:textId="77777777" w:rsidR="002F4484" w:rsidRDefault="002F4484" w:rsidP="002F4484">
      <w:pPr>
        <w:pStyle w:val="Heading3"/>
        <w:spacing w:line="360" w:lineRule="auto"/>
        <w:jc w:val="both"/>
      </w:pPr>
      <w:r>
        <w:t>Tóm tắt</w:t>
      </w:r>
    </w:p>
    <w:p w14:paraId="4E8BBAA9" w14:textId="7CEFB45F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nếu </w:t>
      </w:r>
      <w:r w:rsidR="00361049">
        <w:rPr>
          <w:iCs/>
        </w:rPr>
        <w:t>quên mật khẩu đăng nhập hệ thống</w:t>
      </w:r>
    </w:p>
    <w:p w14:paraId="6184C54D" w14:textId="5D403156" w:rsidR="002F4484" w:rsidRPr="00D3288F" w:rsidRDefault="002E530E" w:rsidP="002F4484">
      <w:pPr>
        <w:pStyle w:val="BodyText"/>
        <w:jc w:val="both"/>
        <w:rPr>
          <w:iCs/>
        </w:rPr>
      </w:pPr>
      <w:r>
        <w:rPr>
          <w:iCs/>
        </w:rPr>
        <w:t>Cấp lại mật khẩu cho user khi user không nhớ mật khẩu của mình</w:t>
      </w:r>
    </w:p>
    <w:p w14:paraId="3D9207FE" w14:textId="77777777" w:rsidR="002F4484" w:rsidRDefault="002F4484" w:rsidP="002F4484">
      <w:pPr>
        <w:pStyle w:val="Heading3"/>
        <w:spacing w:line="360" w:lineRule="auto"/>
        <w:jc w:val="both"/>
      </w:pPr>
      <w:r>
        <w:t>Dòng sự kiện</w:t>
      </w:r>
    </w:p>
    <w:p w14:paraId="26498021" w14:textId="77777777" w:rsidR="002F4484" w:rsidRDefault="002F4484" w:rsidP="002F4484">
      <w:pPr>
        <w:pStyle w:val="Heading4"/>
        <w:spacing w:line="360" w:lineRule="auto"/>
        <w:jc w:val="both"/>
      </w:pPr>
      <w:r>
        <w:t>Dòng sự kiện chính</w:t>
      </w:r>
    </w:p>
    <w:p w14:paraId="40D43AF9" w14:textId="77777777" w:rsidR="002F4484" w:rsidRDefault="002F4484" w:rsidP="002F4484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28E7419E" w14:textId="75285E05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B2: Sau khi màn hình </w:t>
      </w:r>
      <w:r w:rsidR="0002209C">
        <w:rPr>
          <w:iCs/>
        </w:rPr>
        <w:t>login</w:t>
      </w:r>
      <w:r w:rsidR="00B5391D">
        <w:rPr>
          <w:iCs/>
        </w:rPr>
        <w:t xml:space="preserve"> </w:t>
      </w:r>
      <w:r>
        <w:rPr>
          <w:iCs/>
        </w:rPr>
        <w:t xml:space="preserve">hiển thị người dùng </w:t>
      </w:r>
      <w:r w:rsidR="009F4E29">
        <w:rPr>
          <w:iCs/>
        </w:rPr>
        <w:t xml:space="preserve"> chọn quên mật khẩu</w:t>
      </w:r>
    </w:p>
    <w:p w14:paraId="4ACD1819" w14:textId="49558D83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B3: </w:t>
      </w:r>
      <w:r w:rsidR="0091087A">
        <w:rPr>
          <w:iCs/>
        </w:rPr>
        <w:t>Hệ thống tự động gửi 1 link đế email của user đã đăng kí từ trước</w:t>
      </w:r>
    </w:p>
    <w:p w14:paraId="39225EC9" w14:textId="7C0EFE65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B4: </w:t>
      </w:r>
      <w:r w:rsidR="006C5707">
        <w:rPr>
          <w:iCs/>
        </w:rPr>
        <w:t>Người dùng mở email vừa gửi và bấm vào link trong email</w:t>
      </w:r>
    </w:p>
    <w:p w14:paraId="769B077A" w14:textId="2E17F0B0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B5: </w:t>
      </w:r>
      <w:r w:rsidR="004664F9">
        <w:rPr>
          <w:iCs/>
        </w:rPr>
        <w:t>Người dùng điền vào form đăng mật khẩu mới và lập lại mật khẩu mới</w:t>
      </w:r>
    </w:p>
    <w:p w14:paraId="04AF0315" w14:textId="0EB449EF" w:rsidR="000615EC" w:rsidRDefault="002F4484" w:rsidP="000615EC">
      <w:pPr>
        <w:pStyle w:val="BodyText"/>
        <w:jc w:val="both"/>
        <w:rPr>
          <w:iCs/>
        </w:rPr>
      </w:pPr>
      <w:r>
        <w:rPr>
          <w:iCs/>
        </w:rPr>
        <w:t>B6:</w:t>
      </w:r>
      <w:r w:rsidR="000615EC">
        <w:rPr>
          <w:iCs/>
        </w:rPr>
        <w:t xml:space="preserve"> Người dùng chọn save</w:t>
      </w:r>
      <w:r>
        <w:rPr>
          <w:iCs/>
        </w:rPr>
        <w:t xml:space="preserve"> </w:t>
      </w:r>
    </w:p>
    <w:p w14:paraId="67BB25DE" w14:textId="101B5C42" w:rsidR="002F4484" w:rsidRDefault="002F4484" w:rsidP="000615EC">
      <w:pPr>
        <w:pStyle w:val="BodyText"/>
        <w:jc w:val="both"/>
        <w:rPr>
          <w:lang w:val="en-US"/>
        </w:rPr>
      </w:pPr>
      <w:r>
        <w:lastRenderedPageBreak/>
        <w:t>Các dòng sự kiện khác</w:t>
      </w:r>
    </w:p>
    <w:p w14:paraId="11A8B661" w14:textId="337B3D33" w:rsidR="002F4484" w:rsidRDefault="002F4484" w:rsidP="002F4484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</w:p>
    <w:p w14:paraId="35202C46" w14:textId="08EF04D8" w:rsidR="002F4484" w:rsidRDefault="00332594" w:rsidP="002F4484">
      <w:pPr>
        <w:ind w:firstLine="720"/>
        <w:rPr>
          <w:iCs/>
        </w:rPr>
      </w:pPr>
      <w:r>
        <w:rPr>
          <w:iCs/>
          <w:lang w:val="en-US"/>
        </w:rPr>
        <w:t>Ở</w:t>
      </w:r>
      <w:r>
        <w:rPr>
          <w:iCs/>
        </w:rPr>
        <w:t xml:space="preserve"> B5 người dùng phải điền đủ 8 kí tự, nếu không hệ thống sẽ báo lỗi người dùng phải </w:t>
      </w:r>
    </w:p>
    <w:p w14:paraId="549983D8" w14:textId="1EE4FC6B" w:rsidR="00332594" w:rsidRPr="00332594" w:rsidRDefault="00332594" w:rsidP="002F4484">
      <w:pPr>
        <w:ind w:firstLine="720"/>
        <w:rPr>
          <w:iCs/>
        </w:rPr>
      </w:pPr>
      <w:r>
        <w:rPr>
          <w:iCs/>
        </w:rPr>
        <w:t>Nhập lại mật khẩu mới cho đến khi thành công</w:t>
      </w:r>
    </w:p>
    <w:p w14:paraId="2E4F4A47" w14:textId="77777777" w:rsidR="002F4484" w:rsidRDefault="002F4484" w:rsidP="002F4484">
      <w:pPr>
        <w:pStyle w:val="Heading3"/>
        <w:spacing w:line="360" w:lineRule="auto"/>
        <w:jc w:val="both"/>
      </w:pPr>
      <w:r>
        <w:t>Các yêu cầu đặc biệt</w:t>
      </w:r>
    </w:p>
    <w:p w14:paraId="52BCA3D5" w14:textId="6A4C8F0E" w:rsidR="00941D74" w:rsidRPr="001B1512" w:rsidRDefault="00941D74" w:rsidP="002F4484">
      <w:pPr>
        <w:pStyle w:val="BodyText"/>
        <w:jc w:val="both"/>
        <w:rPr>
          <w:iCs/>
        </w:rPr>
      </w:pPr>
      <w:r w:rsidRPr="001B1512">
        <w:rPr>
          <w:iCs/>
        </w:rPr>
        <w:t>Trong dòng 15 người dùng không bấm vào link reset password thì link đó sẽ không còn giá trị</w:t>
      </w:r>
    </w:p>
    <w:p w14:paraId="08E12B9F" w14:textId="34553EAF" w:rsidR="002F4484" w:rsidRDefault="002F4484" w:rsidP="002F448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552A028" w14:textId="6E9187C7" w:rsidR="00F16730" w:rsidRPr="00F16730" w:rsidRDefault="00F16730" w:rsidP="00F16730">
      <w:r>
        <w:tab/>
        <w:t xml:space="preserve">Không cần gì hết </w:t>
      </w:r>
    </w:p>
    <w:p w14:paraId="32592773" w14:textId="77777777" w:rsidR="002F4484" w:rsidRDefault="002F4484" w:rsidP="002F4484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EA1A314" w14:textId="2B99FACE" w:rsidR="002F4484" w:rsidRDefault="002F4484" w:rsidP="002F4484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màn hình </w:t>
      </w:r>
      <w:r w:rsidR="00AF217F">
        <w:rPr>
          <w:iCs/>
        </w:rPr>
        <w:t>login để cho user nhập user và password vửa reset</w:t>
      </w:r>
    </w:p>
    <w:p w14:paraId="79FA1C51" w14:textId="77777777" w:rsidR="002F4484" w:rsidRPr="0024712A" w:rsidRDefault="002F4484" w:rsidP="002F4484">
      <w:pPr>
        <w:pStyle w:val="BodyText"/>
        <w:jc w:val="both"/>
        <w:rPr>
          <w:iCs/>
          <w:lang w:val="en-US"/>
        </w:rPr>
      </w:pPr>
      <w:r>
        <w:rPr>
          <w:iCs/>
        </w:rPr>
        <w:t>Nếu thất bại báo lỗi hệ thống cho người dùng biết</w:t>
      </w:r>
    </w:p>
    <w:p w14:paraId="0B1D3867" w14:textId="77777777" w:rsidR="002F4484" w:rsidRDefault="002F4484" w:rsidP="002F4484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87F950D" w14:textId="6B11DF3D" w:rsidR="002F4484" w:rsidRDefault="00F66EBD" w:rsidP="002F4484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7AE11C9" w14:textId="77777777" w:rsidR="00400F3E" w:rsidRPr="00C955DD" w:rsidRDefault="00400F3E" w:rsidP="002F4484">
      <w:pPr>
        <w:pStyle w:val="BodyText"/>
        <w:jc w:val="both"/>
        <w:rPr>
          <w:iCs/>
        </w:rPr>
      </w:pPr>
    </w:p>
    <w:p w14:paraId="03B77227" w14:textId="38099F81" w:rsidR="005B3347" w:rsidRPr="0037628A" w:rsidRDefault="005B3347" w:rsidP="00D67225">
      <w:pPr>
        <w:pStyle w:val="Heading2"/>
      </w:pPr>
      <w:bookmarkStart w:id="11" w:name="_Toc65364381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 </w:t>
      </w:r>
      <w:r w:rsidRPr="00350FE2">
        <w:rPr>
          <w:color w:val="4F81BD" w:themeColor="accent1"/>
        </w:rPr>
        <w:t>“</w:t>
      </w:r>
      <w:r w:rsidR="00A52DAA" w:rsidRPr="00EF2CAC">
        <w:t xml:space="preserve">1.3 </w:t>
      </w:r>
      <w:proofErr w:type="spellStart"/>
      <w:r w:rsidR="00577502" w:rsidRPr="00EF2CAC">
        <w:t>Người</w:t>
      </w:r>
      <w:proofErr w:type="spellEnd"/>
      <w:r w:rsidR="00577502" w:rsidRPr="00EF2CAC">
        <w:t xml:space="preserve"> </w:t>
      </w:r>
      <w:proofErr w:type="spellStart"/>
      <w:r w:rsidR="00577502" w:rsidRPr="00EF2CAC">
        <w:t>dùng</w:t>
      </w:r>
      <w:proofErr w:type="spellEnd"/>
      <w:r w:rsidR="00577502" w:rsidRPr="00EF2CAC">
        <w:t xml:space="preserve"> </w:t>
      </w:r>
      <w:proofErr w:type="spellStart"/>
      <w:r w:rsidR="00577502" w:rsidRPr="00EF2CAC">
        <w:t>phần</w:t>
      </w:r>
      <w:proofErr w:type="spellEnd"/>
      <w:r w:rsidR="00577502" w:rsidRPr="00EF2CAC">
        <w:t xml:space="preserve"> </w:t>
      </w:r>
      <w:proofErr w:type="spellStart"/>
      <w:r w:rsidR="00577502" w:rsidRPr="00EF2CAC">
        <w:t>mềm</w:t>
      </w:r>
      <w:proofErr w:type="spellEnd"/>
      <w:r w:rsidR="00577502" w:rsidRPr="00EF2CAC">
        <w:t xml:space="preserve"> - </w:t>
      </w:r>
      <w:r w:rsidR="00A52DAA" w:rsidRPr="00EF2CAC">
        <w:t>Xem thông tin cá nhân</w:t>
      </w:r>
      <w:r w:rsidRPr="00350FE2">
        <w:rPr>
          <w:color w:val="4F81BD" w:themeColor="accent1"/>
        </w:rPr>
        <w:t>”</w:t>
      </w:r>
      <w:bookmarkEnd w:id="11"/>
    </w:p>
    <w:p w14:paraId="2FA306F4" w14:textId="77777777" w:rsidR="005B3347" w:rsidRDefault="005B3347" w:rsidP="005B3347">
      <w:pPr>
        <w:pStyle w:val="Heading3"/>
        <w:spacing w:line="360" w:lineRule="auto"/>
        <w:jc w:val="both"/>
      </w:pPr>
      <w:r>
        <w:t>Tóm tắt</w:t>
      </w:r>
    </w:p>
    <w:p w14:paraId="3A13281A" w14:textId="78AB9F79" w:rsidR="00974EC0" w:rsidRPr="00D3288F" w:rsidRDefault="005B3347" w:rsidP="00CE70E0">
      <w:pPr>
        <w:pStyle w:val="BodyText"/>
        <w:jc w:val="both"/>
        <w:rPr>
          <w:iCs/>
        </w:rPr>
      </w:pPr>
      <w:r>
        <w:rPr>
          <w:iCs/>
        </w:rPr>
        <w:t>Tất cả người dùng hệ thống</w:t>
      </w:r>
      <w:r w:rsidR="00CE70E0">
        <w:rPr>
          <w:iCs/>
        </w:rPr>
        <w:t xml:space="preserve"> có thể xem thông tin cá nhân của mình</w:t>
      </w:r>
      <w:r w:rsidR="00974EC0">
        <w:rPr>
          <w:iCs/>
        </w:rPr>
        <w:t xml:space="preserve"> </w:t>
      </w:r>
    </w:p>
    <w:p w14:paraId="0F7693A5" w14:textId="77777777" w:rsidR="005B3347" w:rsidRDefault="005B3347" w:rsidP="005B3347">
      <w:pPr>
        <w:pStyle w:val="Heading3"/>
        <w:spacing w:line="360" w:lineRule="auto"/>
        <w:jc w:val="both"/>
      </w:pPr>
      <w:r>
        <w:t>Dòng sự kiện</w:t>
      </w:r>
    </w:p>
    <w:p w14:paraId="530AEA25" w14:textId="77777777" w:rsidR="005B3347" w:rsidRDefault="005B3347" w:rsidP="005B3347">
      <w:pPr>
        <w:pStyle w:val="Heading4"/>
        <w:spacing w:line="360" w:lineRule="auto"/>
        <w:jc w:val="both"/>
      </w:pPr>
      <w:r>
        <w:t>Dòng sự kiện chính</w:t>
      </w:r>
    </w:p>
    <w:p w14:paraId="3FFAD47E" w14:textId="77777777" w:rsidR="005B3347" w:rsidRDefault="005B3347" w:rsidP="005B3347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14B6C011" w14:textId="45A17E5F" w:rsidR="005B3347" w:rsidRDefault="005B3347" w:rsidP="005B3347">
      <w:pPr>
        <w:pStyle w:val="BodyText"/>
        <w:jc w:val="both"/>
        <w:rPr>
          <w:iCs/>
        </w:rPr>
      </w:pPr>
      <w:r>
        <w:rPr>
          <w:iCs/>
        </w:rPr>
        <w:t xml:space="preserve">B2: Sau khi màn hình </w:t>
      </w:r>
      <w:r w:rsidR="00201D27">
        <w:rPr>
          <w:iCs/>
        </w:rPr>
        <w:t>trang chủ hiện lên người dùng chọn i con trên góc và chon xem thông tin cá nhân</w:t>
      </w:r>
    </w:p>
    <w:p w14:paraId="41F2FAEE" w14:textId="755AC2D2" w:rsidR="005B3347" w:rsidRDefault="005B3347" w:rsidP="005B3347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DD0155">
        <w:rPr>
          <w:iCs/>
        </w:rPr>
        <w:t>mở trang thông tin cá nhân user current.</w:t>
      </w:r>
    </w:p>
    <w:p w14:paraId="7651AC00" w14:textId="60C89B3E" w:rsidR="00DD0155" w:rsidRDefault="00DD0155" w:rsidP="005B3347">
      <w:pPr>
        <w:pStyle w:val="BodyText"/>
        <w:jc w:val="both"/>
        <w:rPr>
          <w:iCs/>
        </w:rPr>
      </w:pPr>
      <w:r>
        <w:rPr>
          <w:iCs/>
        </w:rPr>
        <w:t>B4: hoàng thành usecase xem thông tin cá nhân</w:t>
      </w:r>
    </w:p>
    <w:p w14:paraId="0B5E36CB" w14:textId="35F0EA1A" w:rsidR="005B3347" w:rsidRDefault="005B3347" w:rsidP="005B3347">
      <w:pPr>
        <w:pStyle w:val="BodyText"/>
        <w:jc w:val="both"/>
        <w:rPr>
          <w:lang w:val="en-US"/>
        </w:rPr>
      </w:pPr>
      <w:r>
        <w:t>Các dòng sự kiện khác</w:t>
      </w:r>
    </w:p>
    <w:p w14:paraId="3868CF81" w14:textId="77777777" w:rsidR="005B3347" w:rsidRDefault="005B3347" w:rsidP="005B3347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596820F3" w14:textId="4EB4CA00" w:rsidR="005B3347" w:rsidRDefault="00372C27" w:rsidP="005B3347">
      <w:pPr>
        <w:ind w:firstLine="720"/>
        <w:rPr>
          <w:iCs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</w:rPr>
        <w:t xml:space="preserve"> có</w:t>
      </w:r>
    </w:p>
    <w:p w14:paraId="08B64E93" w14:textId="77777777" w:rsidR="004973C9" w:rsidRPr="00372C27" w:rsidRDefault="004973C9" w:rsidP="005B3347">
      <w:pPr>
        <w:ind w:firstLine="720"/>
        <w:rPr>
          <w:iCs/>
        </w:rPr>
      </w:pPr>
    </w:p>
    <w:p w14:paraId="0AC4E731" w14:textId="045B50A7" w:rsidR="005B3347" w:rsidRDefault="005B3347" w:rsidP="005B3347">
      <w:pPr>
        <w:pStyle w:val="Heading3"/>
        <w:spacing w:line="360" w:lineRule="auto"/>
        <w:jc w:val="both"/>
      </w:pPr>
      <w:r>
        <w:t>Các yêu cầu đặc biệt</w:t>
      </w:r>
    </w:p>
    <w:p w14:paraId="3E31CCC4" w14:textId="68A0A3E3" w:rsidR="0068763C" w:rsidRDefault="0068763C" w:rsidP="0068763C">
      <w:r>
        <w:tab/>
        <w:t>Không cần</w:t>
      </w:r>
    </w:p>
    <w:p w14:paraId="75BC2A6F" w14:textId="77777777" w:rsidR="004973C9" w:rsidRPr="0068763C" w:rsidRDefault="004973C9" w:rsidP="0068763C"/>
    <w:p w14:paraId="187EC3F3" w14:textId="77777777" w:rsidR="005B3347" w:rsidRDefault="005B3347" w:rsidP="005B334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22FF880" w14:textId="00FC84C1" w:rsidR="005B3347" w:rsidRDefault="005B3347" w:rsidP="005B3347">
      <w:r>
        <w:tab/>
      </w:r>
      <w:r w:rsidR="00707A43">
        <w:t>Người dùng đã đăng nhập hệ thống</w:t>
      </w:r>
    </w:p>
    <w:p w14:paraId="727D855A" w14:textId="77777777" w:rsidR="00933134" w:rsidRPr="00F16730" w:rsidRDefault="00933134" w:rsidP="005B3347"/>
    <w:p w14:paraId="2FEDE3F2" w14:textId="0BFBC61E" w:rsidR="005B3347" w:rsidRPr="004973C9" w:rsidRDefault="005B3347" w:rsidP="005B334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44E7582" w14:textId="54EC1F40" w:rsidR="005B3347" w:rsidRDefault="005B3347" w:rsidP="005B3347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màn hình </w:t>
      </w:r>
      <w:r w:rsidR="00BB1CE6">
        <w:rPr>
          <w:iCs/>
        </w:rPr>
        <w:t>xem thông tin cá nhân</w:t>
      </w:r>
    </w:p>
    <w:p w14:paraId="0177B67E" w14:textId="77777777" w:rsidR="004973C9" w:rsidRDefault="004973C9" w:rsidP="005B3347">
      <w:pPr>
        <w:pStyle w:val="BodyText"/>
        <w:jc w:val="both"/>
        <w:rPr>
          <w:iCs/>
        </w:rPr>
      </w:pPr>
    </w:p>
    <w:p w14:paraId="2BA65901" w14:textId="77777777" w:rsidR="005B3347" w:rsidRDefault="005B3347" w:rsidP="005B334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6F69664" w14:textId="77777777" w:rsidR="005B3347" w:rsidRPr="00C955DD" w:rsidRDefault="005B3347" w:rsidP="005B3347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185DCC8" w14:textId="77777777" w:rsidR="002F4484" w:rsidRDefault="002F4484" w:rsidP="002F4484">
      <w:pPr>
        <w:spacing w:line="360" w:lineRule="auto"/>
        <w:jc w:val="both"/>
        <w:rPr>
          <w:i/>
          <w:color w:val="0000FF"/>
          <w:lang w:val="en-US"/>
        </w:rPr>
      </w:pPr>
    </w:p>
    <w:p w14:paraId="521EB198" w14:textId="033B4FD8" w:rsidR="004973C9" w:rsidRPr="00EF2CAC" w:rsidRDefault="004973C9" w:rsidP="00D67225">
      <w:pPr>
        <w:pStyle w:val="Heading2"/>
      </w:pPr>
      <w:bookmarkStart w:id="12" w:name="_Toc65364382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0377A4" w:rsidRPr="00EF2CAC">
        <w:t xml:space="preserve">1.4 </w:t>
      </w:r>
      <w:proofErr w:type="spellStart"/>
      <w:r w:rsidR="00F623A7" w:rsidRPr="00EF2CAC">
        <w:t>Người</w:t>
      </w:r>
      <w:proofErr w:type="spellEnd"/>
      <w:r w:rsidR="00F623A7" w:rsidRPr="00EF2CAC">
        <w:t xml:space="preserve"> </w:t>
      </w:r>
      <w:proofErr w:type="spellStart"/>
      <w:r w:rsidR="00F623A7" w:rsidRPr="00EF2CAC">
        <w:t>dùng</w:t>
      </w:r>
      <w:proofErr w:type="spellEnd"/>
      <w:r w:rsidR="00F623A7" w:rsidRPr="00EF2CAC">
        <w:t xml:space="preserve"> </w:t>
      </w:r>
      <w:proofErr w:type="spellStart"/>
      <w:r w:rsidR="00F623A7" w:rsidRPr="00EF2CAC">
        <w:t>phần</w:t>
      </w:r>
      <w:proofErr w:type="spellEnd"/>
      <w:r w:rsidR="00F623A7" w:rsidRPr="00EF2CAC">
        <w:t xml:space="preserve"> </w:t>
      </w:r>
      <w:proofErr w:type="spellStart"/>
      <w:r w:rsidR="00F623A7" w:rsidRPr="00EF2CAC">
        <w:t>mềm</w:t>
      </w:r>
      <w:proofErr w:type="spellEnd"/>
      <w:r w:rsidR="00F623A7" w:rsidRPr="00EF2CAC">
        <w:t xml:space="preserve"> - </w:t>
      </w:r>
      <w:r w:rsidR="000377A4" w:rsidRPr="00EF2CAC">
        <w:t>Logout</w:t>
      </w:r>
      <w:r w:rsidRPr="00EF2CAC">
        <w:t>”</w:t>
      </w:r>
      <w:bookmarkEnd w:id="12"/>
    </w:p>
    <w:p w14:paraId="7E8FF069" w14:textId="77777777" w:rsidR="004973C9" w:rsidRDefault="004973C9" w:rsidP="004973C9">
      <w:pPr>
        <w:pStyle w:val="Heading3"/>
        <w:spacing w:line="360" w:lineRule="auto"/>
        <w:jc w:val="both"/>
      </w:pPr>
      <w:r>
        <w:t>Tóm tắt</w:t>
      </w:r>
    </w:p>
    <w:p w14:paraId="6A8F10B2" w14:textId="26188F94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có thể </w:t>
      </w:r>
      <w:r w:rsidR="0048116E">
        <w:rPr>
          <w:iCs/>
        </w:rPr>
        <w:t xml:space="preserve">Logout hệ thống </w:t>
      </w:r>
    </w:p>
    <w:p w14:paraId="1748D764" w14:textId="771E3AB3" w:rsidR="0048116E" w:rsidRDefault="0048116E" w:rsidP="004973C9">
      <w:pPr>
        <w:pStyle w:val="BodyText"/>
        <w:jc w:val="both"/>
        <w:rPr>
          <w:iCs/>
        </w:rPr>
      </w:pPr>
      <w:r>
        <w:rPr>
          <w:iCs/>
        </w:rPr>
        <w:t>Sau khi hết ca làm việc user đăng xuất hệ thống user để giao máy lại cho người khác sử dụng</w:t>
      </w:r>
    </w:p>
    <w:p w14:paraId="0D80742E" w14:textId="77777777" w:rsidR="004973C9" w:rsidRPr="00D3288F" w:rsidRDefault="004973C9" w:rsidP="004973C9">
      <w:pPr>
        <w:pStyle w:val="BodyText"/>
        <w:jc w:val="both"/>
        <w:rPr>
          <w:iCs/>
        </w:rPr>
      </w:pPr>
    </w:p>
    <w:p w14:paraId="13F5B153" w14:textId="77777777" w:rsidR="004973C9" w:rsidRDefault="004973C9" w:rsidP="004973C9">
      <w:pPr>
        <w:pStyle w:val="Heading3"/>
        <w:spacing w:line="360" w:lineRule="auto"/>
        <w:jc w:val="both"/>
      </w:pPr>
      <w:r>
        <w:t>Dòng sự kiện</w:t>
      </w:r>
    </w:p>
    <w:p w14:paraId="53A081DC" w14:textId="77777777" w:rsidR="004973C9" w:rsidRDefault="004973C9" w:rsidP="004973C9">
      <w:pPr>
        <w:pStyle w:val="Heading4"/>
        <w:spacing w:line="360" w:lineRule="auto"/>
        <w:jc w:val="both"/>
      </w:pPr>
      <w:r>
        <w:t>Dòng sự kiện chính</w:t>
      </w:r>
    </w:p>
    <w:p w14:paraId="27904562" w14:textId="77777777" w:rsidR="004973C9" w:rsidRDefault="004973C9" w:rsidP="004973C9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64C28802" w14:textId="4F1294E0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B2: Sau khi màn hình trang chủ hiện lên người dùng chọn i con trên góc và </w:t>
      </w:r>
      <w:r w:rsidR="007149DD">
        <w:rPr>
          <w:iCs/>
        </w:rPr>
        <w:t>chọn đăng xuất</w:t>
      </w:r>
    </w:p>
    <w:p w14:paraId="15E8928A" w14:textId="78F465B3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7149DD">
        <w:rPr>
          <w:iCs/>
        </w:rPr>
        <w:t>đăng xuất và mở trang login lên</w:t>
      </w:r>
    </w:p>
    <w:p w14:paraId="164A7B7F" w14:textId="491997FB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B4: hoàng thành usecase </w:t>
      </w:r>
      <w:r w:rsidR="006827D3">
        <w:rPr>
          <w:iCs/>
        </w:rPr>
        <w:t xml:space="preserve">Logout </w:t>
      </w:r>
    </w:p>
    <w:p w14:paraId="427075ED" w14:textId="77777777" w:rsidR="004973C9" w:rsidRDefault="004973C9" w:rsidP="004973C9">
      <w:pPr>
        <w:pStyle w:val="BodyText"/>
        <w:jc w:val="both"/>
        <w:rPr>
          <w:lang w:val="en-US"/>
        </w:rPr>
      </w:pPr>
      <w:r>
        <w:t>Các dòng sự kiện khác</w:t>
      </w:r>
    </w:p>
    <w:p w14:paraId="6F68E72D" w14:textId="77777777" w:rsidR="004973C9" w:rsidRDefault="004973C9" w:rsidP="004973C9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2679A0A3" w14:textId="77777777" w:rsidR="004973C9" w:rsidRPr="00372C27" w:rsidRDefault="004973C9" w:rsidP="004973C9">
      <w:pPr>
        <w:ind w:firstLine="720"/>
        <w:rPr>
          <w:iCs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</w:rPr>
        <w:t xml:space="preserve"> có</w:t>
      </w:r>
    </w:p>
    <w:p w14:paraId="23144749" w14:textId="77777777" w:rsidR="004973C9" w:rsidRDefault="004973C9" w:rsidP="004973C9">
      <w:pPr>
        <w:pStyle w:val="Heading3"/>
        <w:spacing w:line="360" w:lineRule="auto"/>
        <w:jc w:val="both"/>
      </w:pPr>
      <w:r>
        <w:t>Các yêu cầu đặc biệt</w:t>
      </w:r>
    </w:p>
    <w:p w14:paraId="5BFF8C97" w14:textId="1B7CE168" w:rsidR="004973C9" w:rsidRDefault="004973C9" w:rsidP="004973C9">
      <w:r>
        <w:tab/>
        <w:t>Không cần</w:t>
      </w:r>
    </w:p>
    <w:p w14:paraId="20E00F1A" w14:textId="77777777" w:rsidR="00FE6EA6" w:rsidRPr="0068763C" w:rsidRDefault="00FE6EA6" w:rsidP="004973C9"/>
    <w:p w14:paraId="75C16B39" w14:textId="77777777" w:rsidR="004973C9" w:rsidRDefault="004973C9" w:rsidP="004973C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83B58E7" w14:textId="77777777" w:rsidR="004973C9" w:rsidRDefault="004973C9" w:rsidP="004973C9">
      <w:r>
        <w:tab/>
        <w:t>Người dùng đã đăng nhập hệ thống</w:t>
      </w:r>
    </w:p>
    <w:p w14:paraId="37CE5EAD" w14:textId="77777777" w:rsidR="004973C9" w:rsidRPr="00F16730" w:rsidRDefault="004973C9" w:rsidP="004973C9"/>
    <w:p w14:paraId="0312D4A4" w14:textId="77777777" w:rsidR="004973C9" w:rsidRDefault="004973C9" w:rsidP="004973C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9738C28" w14:textId="3CD4E8E1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màn hình </w:t>
      </w:r>
      <w:r w:rsidR="00940591">
        <w:rPr>
          <w:iCs/>
        </w:rPr>
        <w:t>login</w:t>
      </w:r>
    </w:p>
    <w:p w14:paraId="4EF6DA53" w14:textId="77777777" w:rsidR="000F7D5B" w:rsidRDefault="000F7D5B" w:rsidP="004973C9">
      <w:pPr>
        <w:pStyle w:val="BodyText"/>
        <w:jc w:val="both"/>
        <w:rPr>
          <w:iCs/>
        </w:rPr>
      </w:pPr>
    </w:p>
    <w:p w14:paraId="60D4E0F1" w14:textId="77777777" w:rsidR="004973C9" w:rsidRDefault="004973C9" w:rsidP="004973C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3C549F7" w14:textId="67214240" w:rsidR="004973C9" w:rsidRDefault="004973C9" w:rsidP="004973C9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01F77595" w14:textId="77777777" w:rsidR="0016468E" w:rsidRPr="00C955DD" w:rsidRDefault="0016468E" w:rsidP="004973C9">
      <w:pPr>
        <w:pStyle w:val="BodyText"/>
        <w:jc w:val="both"/>
        <w:rPr>
          <w:iCs/>
        </w:rPr>
      </w:pPr>
    </w:p>
    <w:p w14:paraId="15E20A5B" w14:textId="2B1BA523" w:rsidR="0016468E" w:rsidRPr="00EF2CAC" w:rsidRDefault="0016468E" w:rsidP="00D67225">
      <w:pPr>
        <w:pStyle w:val="Heading2"/>
      </w:pPr>
      <w:bookmarkStart w:id="13" w:name="_Toc65364383"/>
      <w:proofErr w:type="spellStart"/>
      <w:r w:rsidRPr="00EF2CAC">
        <w:lastRenderedPageBreak/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D31062" w:rsidRPr="00EF2CAC">
        <w:t xml:space="preserve">1.5 </w:t>
      </w:r>
      <w:proofErr w:type="spellStart"/>
      <w:r w:rsidR="006E0E04" w:rsidRPr="00EF2CAC">
        <w:t>Người</w:t>
      </w:r>
      <w:proofErr w:type="spellEnd"/>
      <w:r w:rsidR="006E0E04" w:rsidRPr="00EF2CAC">
        <w:t xml:space="preserve"> </w:t>
      </w:r>
      <w:proofErr w:type="spellStart"/>
      <w:r w:rsidR="006E0E04" w:rsidRPr="00EF2CAC">
        <w:t>dùng</w:t>
      </w:r>
      <w:proofErr w:type="spellEnd"/>
      <w:r w:rsidR="006E0E04" w:rsidRPr="00EF2CAC">
        <w:t xml:space="preserve"> </w:t>
      </w:r>
      <w:proofErr w:type="spellStart"/>
      <w:r w:rsidR="006E0E04" w:rsidRPr="00EF2CAC">
        <w:t>phần</w:t>
      </w:r>
      <w:proofErr w:type="spellEnd"/>
      <w:r w:rsidR="006E0E04" w:rsidRPr="00EF2CAC">
        <w:t xml:space="preserve"> </w:t>
      </w:r>
      <w:proofErr w:type="spellStart"/>
      <w:r w:rsidR="006E0E04" w:rsidRPr="00EF2CAC">
        <w:t>mềm</w:t>
      </w:r>
      <w:proofErr w:type="spellEnd"/>
      <w:r w:rsidR="006E0E04" w:rsidRPr="00EF2CAC">
        <w:t xml:space="preserve"> - </w:t>
      </w:r>
      <w:r w:rsidR="00D31062" w:rsidRPr="00EF2CAC">
        <w:t>Thay đổi password</w:t>
      </w:r>
      <w:r w:rsidRPr="00EF2CAC">
        <w:t>”</w:t>
      </w:r>
      <w:bookmarkEnd w:id="13"/>
    </w:p>
    <w:p w14:paraId="1BB3FE3B" w14:textId="77777777" w:rsidR="0016468E" w:rsidRDefault="0016468E" w:rsidP="0016468E">
      <w:pPr>
        <w:pStyle w:val="Heading3"/>
        <w:spacing w:line="360" w:lineRule="auto"/>
        <w:jc w:val="both"/>
      </w:pPr>
      <w:r>
        <w:t>Tóm tắt</w:t>
      </w:r>
    </w:p>
    <w:p w14:paraId="4CBE4521" w14:textId="15661EC1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Tất cả người dùng hệ thống có thể </w:t>
      </w:r>
      <w:r w:rsidR="00A817A6">
        <w:rPr>
          <w:iCs/>
        </w:rPr>
        <w:t xml:space="preserve">thay đổi password </w:t>
      </w:r>
      <w:r>
        <w:rPr>
          <w:iCs/>
        </w:rPr>
        <w:t xml:space="preserve">hệ thống </w:t>
      </w:r>
    </w:p>
    <w:p w14:paraId="4CA14597" w14:textId="0C359804" w:rsidR="0016468E" w:rsidRDefault="00AD38A4" w:rsidP="0016468E">
      <w:pPr>
        <w:pStyle w:val="BodyText"/>
        <w:jc w:val="both"/>
        <w:rPr>
          <w:iCs/>
        </w:rPr>
      </w:pPr>
      <w:r>
        <w:rPr>
          <w:iCs/>
        </w:rPr>
        <w:t xml:space="preserve">Để đảm bảo tính bảo mật cho tài khoản người dùng có thể thay đổi mật khẩu của mình </w:t>
      </w:r>
    </w:p>
    <w:p w14:paraId="7F158FCA" w14:textId="77777777" w:rsidR="00AD38A4" w:rsidRPr="00D3288F" w:rsidRDefault="00AD38A4" w:rsidP="0016468E">
      <w:pPr>
        <w:pStyle w:val="BodyText"/>
        <w:jc w:val="both"/>
        <w:rPr>
          <w:iCs/>
        </w:rPr>
      </w:pPr>
    </w:p>
    <w:p w14:paraId="61F784B9" w14:textId="77777777" w:rsidR="0016468E" w:rsidRDefault="0016468E" w:rsidP="0016468E">
      <w:pPr>
        <w:pStyle w:val="Heading3"/>
        <w:spacing w:line="360" w:lineRule="auto"/>
        <w:jc w:val="both"/>
      </w:pPr>
      <w:r>
        <w:t>Dòng sự kiện</w:t>
      </w:r>
    </w:p>
    <w:p w14:paraId="6FABA95C" w14:textId="77777777" w:rsidR="0016468E" w:rsidRDefault="0016468E" w:rsidP="0016468E">
      <w:pPr>
        <w:pStyle w:val="Heading4"/>
        <w:spacing w:line="360" w:lineRule="auto"/>
        <w:jc w:val="both"/>
      </w:pPr>
      <w:r>
        <w:t>Dòng sự kiện chính</w:t>
      </w:r>
    </w:p>
    <w:p w14:paraId="4B73BBB4" w14:textId="77777777" w:rsidR="0016468E" w:rsidRDefault="0016468E" w:rsidP="0016468E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1F4B2A5" w14:textId="5894C13A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B2: Sau khi màn hình trang chủ hiện lên người dùng chọn i con trên góc và chọn </w:t>
      </w:r>
      <w:r w:rsidR="00533636">
        <w:rPr>
          <w:iCs/>
        </w:rPr>
        <w:t>Thay đổi password</w:t>
      </w:r>
    </w:p>
    <w:p w14:paraId="13763E02" w14:textId="4642CF8A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8F4CD3">
        <w:rPr>
          <w:iCs/>
        </w:rPr>
        <w:t xml:space="preserve">mở trang thay đổi password </w:t>
      </w:r>
    </w:p>
    <w:p w14:paraId="0C20CC82" w14:textId="67B9A2A0" w:rsidR="008F4CD3" w:rsidRDefault="008F4CD3" w:rsidP="0016468E">
      <w:pPr>
        <w:pStyle w:val="BodyText"/>
        <w:jc w:val="both"/>
        <w:rPr>
          <w:iCs/>
        </w:rPr>
      </w:pPr>
      <w:r>
        <w:rPr>
          <w:iCs/>
        </w:rPr>
        <w:t>B4: Người đùng điền vào cái trường mật khẩu cũ, nhập mật khẩu mới, và xác nhận mật khẩu mới và chọn save</w:t>
      </w:r>
    </w:p>
    <w:p w14:paraId="57A0B408" w14:textId="1FD17502" w:rsidR="00F7029B" w:rsidRDefault="00F7029B" w:rsidP="0016468E">
      <w:pPr>
        <w:pStyle w:val="BodyText"/>
        <w:jc w:val="both"/>
        <w:rPr>
          <w:iCs/>
        </w:rPr>
      </w:pPr>
      <w:r>
        <w:rPr>
          <w:iCs/>
        </w:rPr>
        <w:t>B5: Hệ thống kiểm tra mật khẩu cũ, kiểm tra tính đúng đăng của password mới</w:t>
      </w:r>
    </w:p>
    <w:p w14:paraId="418286E6" w14:textId="7B07E867" w:rsidR="005972A1" w:rsidRDefault="005972A1" w:rsidP="0016468E">
      <w:pPr>
        <w:pStyle w:val="BodyText"/>
        <w:jc w:val="both"/>
        <w:rPr>
          <w:iCs/>
        </w:rPr>
      </w:pPr>
      <w:r>
        <w:rPr>
          <w:iCs/>
        </w:rPr>
        <w:t>B6: Hệ thống báo thành công</w:t>
      </w:r>
    </w:p>
    <w:p w14:paraId="3A3592F1" w14:textId="009FEAAE" w:rsidR="0016468E" w:rsidRDefault="00C4746D" w:rsidP="0016468E">
      <w:pPr>
        <w:pStyle w:val="BodyText"/>
        <w:jc w:val="both"/>
        <w:rPr>
          <w:iCs/>
        </w:rPr>
      </w:pPr>
      <w:r>
        <w:rPr>
          <w:iCs/>
        </w:rPr>
        <w:t>B7</w:t>
      </w:r>
      <w:r w:rsidR="0016468E">
        <w:rPr>
          <w:iCs/>
        </w:rPr>
        <w:t xml:space="preserve">: hoàng thành usecase </w:t>
      </w:r>
      <w:r w:rsidR="005C25A9">
        <w:rPr>
          <w:iCs/>
        </w:rPr>
        <w:t>thay đổi password</w:t>
      </w:r>
    </w:p>
    <w:p w14:paraId="3452F494" w14:textId="77777777" w:rsidR="0016468E" w:rsidRDefault="0016468E" w:rsidP="0016468E">
      <w:pPr>
        <w:pStyle w:val="BodyText"/>
        <w:jc w:val="both"/>
        <w:rPr>
          <w:lang w:val="en-US"/>
        </w:rPr>
      </w:pPr>
      <w:r>
        <w:t>Các dòng sự kiện khác</w:t>
      </w:r>
    </w:p>
    <w:p w14:paraId="6D7DA11D" w14:textId="77777777" w:rsidR="0016468E" w:rsidRDefault="0016468E" w:rsidP="0016468E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079ABD17" w14:textId="14A18035" w:rsidR="0016468E" w:rsidRDefault="00B73572" w:rsidP="0016468E">
      <w:pPr>
        <w:ind w:firstLine="720"/>
        <w:rPr>
          <w:iCs/>
        </w:rPr>
      </w:pPr>
      <w:r>
        <w:rPr>
          <w:iCs/>
        </w:rPr>
        <w:t>Ở B5 hệ thống sẽ báo lỗi nếu có lỗi xảy ra nếu có lỗi hãy làm lại B4</w:t>
      </w:r>
    </w:p>
    <w:p w14:paraId="12C0215C" w14:textId="5860D2FB" w:rsidR="00152D32" w:rsidRDefault="000C6909" w:rsidP="0016468E">
      <w:pPr>
        <w:ind w:firstLine="720"/>
        <w:rPr>
          <w:iCs/>
        </w:rPr>
      </w:pPr>
      <w:r>
        <w:rPr>
          <w:iCs/>
        </w:rPr>
        <w:t>Nếu không nhớ mật khẩu cũ bạn hãy đăng xuất và chọn quên password để đặt lại</w:t>
      </w:r>
    </w:p>
    <w:p w14:paraId="158ADA5A" w14:textId="03127945" w:rsidR="000C6909" w:rsidRPr="00372C27" w:rsidRDefault="000C6909" w:rsidP="0016468E">
      <w:pPr>
        <w:ind w:firstLine="720"/>
        <w:rPr>
          <w:iCs/>
        </w:rPr>
      </w:pPr>
      <w:r>
        <w:rPr>
          <w:iCs/>
        </w:rPr>
        <w:t>Password</w:t>
      </w:r>
    </w:p>
    <w:p w14:paraId="5654D007" w14:textId="77777777" w:rsidR="0016468E" w:rsidRDefault="0016468E" w:rsidP="0016468E">
      <w:pPr>
        <w:pStyle w:val="Heading3"/>
        <w:spacing w:line="360" w:lineRule="auto"/>
        <w:jc w:val="both"/>
      </w:pPr>
      <w:r>
        <w:t>Các yêu cầu đặc biệt</w:t>
      </w:r>
    </w:p>
    <w:p w14:paraId="0EBD90FC" w14:textId="77777777" w:rsidR="0016468E" w:rsidRDefault="0016468E" w:rsidP="0016468E">
      <w:r>
        <w:tab/>
        <w:t>Không cần</w:t>
      </w:r>
    </w:p>
    <w:p w14:paraId="196FD15E" w14:textId="77777777" w:rsidR="0016468E" w:rsidRPr="0068763C" w:rsidRDefault="0016468E" w:rsidP="0016468E"/>
    <w:p w14:paraId="71BFB100" w14:textId="77777777" w:rsidR="0016468E" w:rsidRDefault="0016468E" w:rsidP="0016468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1F6537F" w14:textId="77777777" w:rsidR="0016468E" w:rsidRDefault="0016468E" w:rsidP="0016468E">
      <w:r>
        <w:tab/>
        <w:t>Người dùng đã đăng nhập hệ thống</w:t>
      </w:r>
    </w:p>
    <w:p w14:paraId="41EE0AC6" w14:textId="77777777" w:rsidR="0016468E" w:rsidRPr="00F16730" w:rsidRDefault="0016468E" w:rsidP="0016468E"/>
    <w:p w14:paraId="64202D63" w14:textId="77777777" w:rsidR="0016468E" w:rsidRDefault="0016468E" w:rsidP="0016468E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40C3D5A" w14:textId="4159A411" w:rsidR="0016468E" w:rsidRDefault="0016468E" w:rsidP="0016468E">
      <w:pPr>
        <w:pStyle w:val="BodyText"/>
        <w:jc w:val="both"/>
        <w:rPr>
          <w:iCs/>
        </w:rPr>
      </w:pPr>
      <w:r>
        <w:rPr>
          <w:iCs/>
        </w:rPr>
        <w:t xml:space="preserve">Nếu thành công hiển thị </w:t>
      </w:r>
      <w:r w:rsidR="0029434B">
        <w:rPr>
          <w:iCs/>
        </w:rPr>
        <w:t>thống báo thành công</w:t>
      </w:r>
    </w:p>
    <w:p w14:paraId="26F7F8BE" w14:textId="73BFD3E9" w:rsidR="0029434B" w:rsidRDefault="0029434B" w:rsidP="0016468E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1318B7B" w14:textId="77777777" w:rsidR="00693B1E" w:rsidRDefault="00693B1E" w:rsidP="0016468E">
      <w:pPr>
        <w:pStyle w:val="BodyText"/>
        <w:jc w:val="both"/>
        <w:rPr>
          <w:iCs/>
        </w:rPr>
      </w:pPr>
    </w:p>
    <w:p w14:paraId="12D42235" w14:textId="24CD5197" w:rsidR="0016468E" w:rsidRPr="00693B1E" w:rsidRDefault="0016468E" w:rsidP="0016468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F310C5D" w14:textId="77777777" w:rsidR="0016468E" w:rsidRPr="00C955DD" w:rsidRDefault="0016468E" w:rsidP="0016468E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4ECADB1" w14:textId="54AA0639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AF07C69" w14:textId="2AA41DAC" w:rsidR="005C34C9" w:rsidRPr="00D31062" w:rsidRDefault="005C34C9" w:rsidP="00D67225">
      <w:pPr>
        <w:pStyle w:val="Heading2"/>
      </w:pPr>
      <w:bookmarkStart w:id="14" w:name="_Toc65364384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 </w:t>
      </w:r>
      <w:r w:rsidRPr="00D31062">
        <w:t>“</w:t>
      </w:r>
      <w:r w:rsidR="003A2E7B" w:rsidRPr="003A2E7B">
        <w:t xml:space="preserve">2.1 </w:t>
      </w:r>
      <w:r w:rsidR="00C60637">
        <w:t>N</w:t>
      </w:r>
      <w:r w:rsidR="00C60637" w:rsidRPr="003A2E7B">
        <w:t>hân viên</w:t>
      </w:r>
      <w:r w:rsidR="00C60637">
        <w:t xml:space="preserve"> </w:t>
      </w:r>
      <w:r w:rsidR="00C60637" w:rsidRPr="003A2E7B">
        <w:t>Quản lí</w:t>
      </w:r>
      <w:r w:rsidR="003A2E7B" w:rsidRPr="003A2E7B">
        <w:t xml:space="preserve"> – Điểm danh hằng ngày</w:t>
      </w:r>
      <w:r w:rsidRPr="00D31062">
        <w:t>”</w:t>
      </w:r>
      <w:bookmarkEnd w:id="14"/>
    </w:p>
    <w:p w14:paraId="16E186B6" w14:textId="77777777" w:rsidR="005C34C9" w:rsidRDefault="005C34C9" w:rsidP="005C34C9">
      <w:pPr>
        <w:pStyle w:val="Heading3"/>
        <w:spacing w:line="360" w:lineRule="auto"/>
        <w:jc w:val="both"/>
      </w:pPr>
      <w:r>
        <w:t>Tóm tắt</w:t>
      </w:r>
    </w:p>
    <w:p w14:paraId="358421B8" w14:textId="2372752B" w:rsidR="00AD62D3" w:rsidRPr="0017266E" w:rsidRDefault="004F6A0B" w:rsidP="005C34C9">
      <w:pPr>
        <w:pStyle w:val="BodyText"/>
        <w:jc w:val="both"/>
        <w:rPr>
          <w:iCs/>
          <w:snapToGrid w:val="0"/>
        </w:rPr>
      </w:pPr>
      <w:r w:rsidRPr="0017266E">
        <w:rPr>
          <w:iCs/>
          <w:snapToGrid w:val="0"/>
        </w:rPr>
        <w:t xml:space="preserve">Quản </w:t>
      </w:r>
      <w:r w:rsidR="00F85B5B" w:rsidRPr="0017266E">
        <w:rPr>
          <w:iCs/>
          <w:snapToGrid w:val="0"/>
        </w:rPr>
        <w:t xml:space="preserve">lí diểm danh nhân viên đánh giá tác phong, đi trễ, thái độ làm việc của nhân viên trong 1 ngày làm </w:t>
      </w:r>
      <w:r w:rsidR="002C061D" w:rsidRPr="0017266E">
        <w:rPr>
          <w:iCs/>
          <w:snapToGrid w:val="0"/>
        </w:rPr>
        <w:t>viêc.</w:t>
      </w:r>
    </w:p>
    <w:p w14:paraId="0783B71F" w14:textId="78FF6518" w:rsidR="005C34C9" w:rsidRPr="00D3288F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 </w:t>
      </w:r>
    </w:p>
    <w:p w14:paraId="6314D95B" w14:textId="77777777" w:rsidR="005C34C9" w:rsidRDefault="005C34C9" w:rsidP="005C34C9">
      <w:pPr>
        <w:pStyle w:val="Heading3"/>
        <w:spacing w:line="360" w:lineRule="auto"/>
        <w:jc w:val="both"/>
      </w:pPr>
      <w:r>
        <w:t>Dòng sự kiện</w:t>
      </w:r>
    </w:p>
    <w:p w14:paraId="31E361A2" w14:textId="77777777" w:rsidR="005C34C9" w:rsidRDefault="005C34C9" w:rsidP="005C34C9">
      <w:pPr>
        <w:pStyle w:val="Heading4"/>
        <w:spacing w:line="360" w:lineRule="auto"/>
        <w:jc w:val="both"/>
      </w:pPr>
      <w:r>
        <w:t>Dòng sự kiện chính</w:t>
      </w:r>
    </w:p>
    <w:p w14:paraId="64C54FBF" w14:textId="77777777" w:rsidR="005C34C9" w:rsidRDefault="005C34C9" w:rsidP="005C34C9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009140D6" w14:textId="56CC0C56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B2: </w:t>
      </w:r>
      <w:r w:rsidR="009E6D42">
        <w:rPr>
          <w:iCs/>
        </w:rPr>
        <w:t xml:space="preserve">Đăng nhập với role là nhân viên quản </w:t>
      </w:r>
      <w:r w:rsidR="001B563F">
        <w:rPr>
          <w:iCs/>
        </w:rPr>
        <w:t>lí</w:t>
      </w:r>
    </w:p>
    <w:p w14:paraId="5F70FB2D" w14:textId="3C9949C7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B3: Hệ thống </w:t>
      </w:r>
      <w:r w:rsidR="008776F4">
        <w:rPr>
          <w:iCs/>
        </w:rPr>
        <w:t>kiểm tra tài khoản hợp lệ hiển trị tranh chủ quản lí của nhân viên quản lí</w:t>
      </w:r>
    </w:p>
    <w:p w14:paraId="7A589BF4" w14:textId="0E3BA52C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 xml:space="preserve">B4: </w:t>
      </w:r>
      <w:r w:rsidR="007256C0">
        <w:rPr>
          <w:iCs/>
        </w:rPr>
        <w:t>Điểm</w:t>
      </w:r>
      <w:r w:rsidR="006979AC">
        <w:rPr>
          <w:iCs/>
        </w:rPr>
        <w:t xml:space="preserve"> danh từng nhân viên, đánh giá tác phong công việc của nhân </w:t>
      </w:r>
      <w:r w:rsidR="0099724D">
        <w:rPr>
          <w:iCs/>
        </w:rPr>
        <w:t>viên.</w:t>
      </w:r>
    </w:p>
    <w:p w14:paraId="3463E6BD" w14:textId="7E3AAA13" w:rsidR="005C34C9" w:rsidRDefault="001D758F" w:rsidP="005C34C9">
      <w:pPr>
        <w:pStyle w:val="BodyText"/>
        <w:jc w:val="both"/>
        <w:rPr>
          <w:iCs/>
        </w:rPr>
      </w:pPr>
      <w:r>
        <w:rPr>
          <w:iCs/>
        </w:rPr>
        <w:t>B5</w:t>
      </w:r>
      <w:r w:rsidR="005C34C9">
        <w:rPr>
          <w:iCs/>
        </w:rPr>
        <w:t>: Hệ thống báo thành công</w:t>
      </w:r>
    </w:p>
    <w:p w14:paraId="0FFAB348" w14:textId="77777777" w:rsidR="005C34C9" w:rsidRDefault="005C34C9" w:rsidP="005C34C9">
      <w:pPr>
        <w:pStyle w:val="BodyText"/>
        <w:jc w:val="both"/>
        <w:rPr>
          <w:lang w:val="en-US"/>
        </w:rPr>
      </w:pPr>
      <w:r>
        <w:t>Các dòng sự kiện khác</w:t>
      </w:r>
    </w:p>
    <w:p w14:paraId="6135CF4B" w14:textId="77777777" w:rsidR="00353A74" w:rsidRDefault="005C34C9" w:rsidP="005C11F0">
      <w:pPr>
        <w:ind w:firstLine="720"/>
        <w:rPr>
          <w:iCs/>
        </w:rPr>
      </w:pPr>
      <w:r>
        <w:rPr>
          <w:iCs/>
        </w:rPr>
        <w:t xml:space="preserve">Ở </w:t>
      </w:r>
      <w:r w:rsidR="005C11F0">
        <w:rPr>
          <w:iCs/>
        </w:rPr>
        <w:t>B3</w:t>
      </w:r>
      <w:r w:rsidR="00C12928">
        <w:rPr>
          <w:iCs/>
        </w:rPr>
        <w:t xml:space="preserve"> hệ thống phân kiểm tra nếu không đúng user name password sẽ thông báo cho</w:t>
      </w:r>
    </w:p>
    <w:p w14:paraId="651F55DC" w14:textId="441127EF" w:rsidR="005C34C9" w:rsidRDefault="00C12928" w:rsidP="005C11F0">
      <w:pPr>
        <w:ind w:firstLine="720"/>
        <w:rPr>
          <w:iCs/>
        </w:rPr>
      </w:pPr>
      <w:r>
        <w:rPr>
          <w:iCs/>
        </w:rPr>
        <w:t>người dùng biết</w:t>
      </w:r>
    </w:p>
    <w:p w14:paraId="75E96D0C" w14:textId="77777777" w:rsidR="005C11F0" w:rsidRPr="00372C27" w:rsidRDefault="005C11F0" w:rsidP="005C34C9">
      <w:pPr>
        <w:ind w:firstLine="720"/>
        <w:rPr>
          <w:iCs/>
        </w:rPr>
      </w:pPr>
    </w:p>
    <w:p w14:paraId="7E2DC5F0" w14:textId="77777777" w:rsidR="005C34C9" w:rsidRDefault="005C34C9" w:rsidP="005C34C9">
      <w:pPr>
        <w:pStyle w:val="Heading3"/>
        <w:spacing w:line="360" w:lineRule="auto"/>
        <w:jc w:val="both"/>
      </w:pPr>
      <w:r>
        <w:t>Các yêu cầu đặc biệt</w:t>
      </w:r>
    </w:p>
    <w:p w14:paraId="3D0F9368" w14:textId="77777777" w:rsidR="005C34C9" w:rsidRDefault="005C34C9" w:rsidP="005C34C9">
      <w:r>
        <w:tab/>
        <w:t>Không cần</w:t>
      </w:r>
    </w:p>
    <w:p w14:paraId="1996C324" w14:textId="77777777" w:rsidR="005C34C9" w:rsidRPr="0068763C" w:rsidRDefault="005C34C9" w:rsidP="005C34C9"/>
    <w:p w14:paraId="47C9050F" w14:textId="77777777" w:rsidR="005C34C9" w:rsidRDefault="005C34C9" w:rsidP="005C34C9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5D3E725" w14:textId="2E73712C" w:rsidR="005C34C9" w:rsidRDefault="005C34C9" w:rsidP="005C34C9">
      <w:r>
        <w:tab/>
        <w:t>Người dùng</w:t>
      </w:r>
      <w:r w:rsidR="00FE050D">
        <w:t xml:space="preserve"> phải có tài khoản role là nhân viên quản lí</w:t>
      </w:r>
    </w:p>
    <w:p w14:paraId="2D572FFD" w14:textId="77777777" w:rsidR="005C34C9" w:rsidRPr="00F16730" w:rsidRDefault="005C34C9" w:rsidP="005C34C9"/>
    <w:p w14:paraId="04D8C392" w14:textId="77777777" w:rsidR="005C34C9" w:rsidRDefault="005C34C9" w:rsidP="005C34C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D77059D" w14:textId="77777777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0A1F3972" w14:textId="77777777" w:rsidR="005C34C9" w:rsidRDefault="005C34C9" w:rsidP="005C34C9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6AEB82FC" w14:textId="77777777" w:rsidR="005C34C9" w:rsidRDefault="005C34C9" w:rsidP="005C34C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DD07A03" w14:textId="28586E34" w:rsidR="00263FED" w:rsidRDefault="005C34C9" w:rsidP="005C34C9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63887EC8" w14:textId="067499D9" w:rsidR="00263FED" w:rsidRDefault="00263FED" w:rsidP="005C34C9">
      <w:pPr>
        <w:pStyle w:val="BodyText"/>
        <w:jc w:val="both"/>
        <w:rPr>
          <w:iCs/>
        </w:rPr>
      </w:pPr>
    </w:p>
    <w:p w14:paraId="7EAA7D9E" w14:textId="139EE369" w:rsidR="00263FED" w:rsidRPr="00EF2CAC" w:rsidRDefault="00263FED" w:rsidP="00D67225">
      <w:pPr>
        <w:pStyle w:val="Heading2"/>
      </w:pPr>
      <w:bookmarkStart w:id="15" w:name="_Toc65364385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1C6116" w:rsidRPr="00EF2CAC">
        <w:t xml:space="preserve">2.2 </w:t>
      </w:r>
      <w:proofErr w:type="spellStart"/>
      <w:r w:rsidR="009B5F47" w:rsidRPr="00EF2CAC">
        <w:t>Nhân</w:t>
      </w:r>
      <w:proofErr w:type="spellEnd"/>
      <w:r w:rsidR="009B5F47" w:rsidRPr="00EF2CAC">
        <w:t xml:space="preserve"> </w:t>
      </w:r>
      <w:proofErr w:type="spellStart"/>
      <w:r w:rsidR="009B5F47" w:rsidRPr="00EF2CAC">
        <w:t>viên</w:t>
      </w:r>
      <w:proofErr w:type="spellEnd"/>
      <w:r w:rsidR="009B5F47" w:rsidRPr="00EF2CAC">
        <w:t xml:space="preserve"> </w:t>
      </w:r>
      <w:proofErr w:type="spellStart"/>
      <w:r w:rsidR="009B5F47" w:rsidRPr="00EF2CAC">
        <w:t>Quản</w:t>
      </w:r>
      <w:proofErr w:type="spellEnd"/>
      <w:r w:rsidR="009B5F47" w:rsidRPr="00EF2CAC">
        <w:t xml:space="preserve"> </w:t>
      </w:r>
      <w:proofErr w:type="spellStart"/>
      <w:r w:rsidR="009B5F47" w:rsidRPr="00EF2CAC">
        <w:t>lí</w:t>
      </w:r>
      <w:proofErr w:type="spellEnd"/>
      <w:r w:rsidR="001C6116" w:rsidRPr="00EF2CAC">
        <w:t xml:space="preserve"> – </w:t>
      </w:r>
      <w:proofErr w:type="spellStart"/>
      <w:r w:rsidR="001C6116" w:rsidRPr="00EF2CAC">
        <w:t>Thêm</w:t>
      </w:r>
      <w:proofErr w:type="spellEnd"/>
      <w:r w:rsidR="001C6116" w:rsidRPr="00EF2CAC">
        <w:t xml:space="preserve"> </w:t>
      </w:r>
      <w:proofErr w:type="spellStart"/>
      <w:r w:rsidR="001C6116" w:rsidRPr="00EF2CAC">
        <w:t>xóa</w:t>
      </w:r>
      <w:proofErr w:type="spellEnd"/>
      <w:r w:rsidR="001C6116" w:rsidRPr="00EF2CAC">
        <w:t xml:space="preserve"> </w:t>
      </w:r>
      <w:proofErr w:type="spellStart"/>
      <w:r w:rsidR="001C6116" w:rsidRPr="00EF2CAC">
        <w:t>sửa</w:t>
      </w:r>
      <w:proofErr w:type="spellEnd"/>
      <w:r w:rsidR="00422C3C">
        <w:rPr>
          <w:lang w:val="vi-VN"/>
        </w:rPr>
        <w:t xml:space="preserve"> nhân viên</w:t>
      </w:r>
      <w:r w:rsidRPr="00EF2CAC">
        <w:t>”</w:t>
      </w:r>
      <w:bookmarkEnd w:id="15"/>
    </w:p>
    <w:p w14:paraId="6DA211BA" w14:textId="77777777" w:rsidR="00263FED" w:rsidRDefault="00263FED" w:rsidP="00263FED">
      <w:pPr>
        <w:pStyle w:val="Heading3"/>
        <w:spacing w:line="360" w:lineRule="auto"/>
        <w:jc w:val="both"/>
      </w:pPr>
      <w:r>
        <w:t>Tóm tắt</w:t>
      </w:r>
    </w:p>
    <w:p w14:paraId="7C3F2081" w14:textId="041C87E8" w:rsidR="00665A50" w:rsidRPr="0017266E" w:rsidRDefault="00665A50" w:rsidP="00263FED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 quản lí thực hiện hành động quản lí thêm xóa sửa nhân viên.</w:t>
      </w:r>
    </w:p>
    <w:p w14:paraId="7B1D5327" w14:textId="77777777" w:rsidR="00263FED" w:rsidRPr="00D3288F" w:rsidRDefault="00263FED" w:rsidP="00263FED">
      <w:pPr>
        <w:pStyle w:val="BodyText"/>
        <w:jc w:val="both"/>
        <w:rPr>
          <w:iCs/>
        </w:rPr>
      </w:pPr>
      <w:r>
        <w:rPr>
          <w:iCs/>
        </w:rPr>
        <w:t xml:space="preserve"> </w:t>
      </w:r>
    </w:p>
    <w:p w14:paraId="2F0BF3AF" w14:textId="77777777" w:rsidR="00263FED" w:rsidRDefault="00263FED" w:rsidP="00263FED">
      <w:pPr>
        <w:pStyle w:val="Heading3"/>
        <w:spacing w:line="360" w:lineRule="auto"/>
        <w:jc w:val="both"/>
      </w:pPr>
      <w:r>
        <w:t>Dòng sự kiện</w:t>
      </w:r>
    </w:p>
    <w:p w14:paraId="7BFDFADC" w14:textId="01A23536" w:rsidR="00263FED" w:rsidRPr="0061255B" w:rsidRDefault="00263FED" w:rsidP="00263FED">
      <w:pPr>
        <w:pStyle w:val="Heading4"/>
        <w:spacing w:line="360" w:lineRule="auto"/>
        <w:jc w:val="both"/>
      </w:pPr>
      <w:r>
        <w:t>Dòng sự kiện chính</w:t>
      </w:r>
      <w:r w:rsidRPr="0061255B">
        <w:rPr>
          <w:i/>
          <w:color w:val="0000FF"/>
          <w:lang w:val="en-US"/>
        </w:rPr>
        <w:t xml:space="preserve"> </w:t>
      </w:r>
    </w:p>
    <w:p w14:paraId="598DD6A3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17009DA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lastRenderedPageBreak/>
        <w:t>B2: Đăng nhập với role là nhân viên quản lí</w:t>
      </w:r>
    </w:p>
    <w:p w14:paraId="3236B37B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779053DE" w14:textId="1F6E8729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B4:</w:t>
      </w:r>
      <w:r w:rsidR="0070174C">
        <w:rPr>
          <w:iCs/>
        </w:rPr>
        <w:t xml:space="preserve"> Thực hiện thêm xóa sửa nhân viên</w:t>
      </w:r>
      <w:r>
        <w:rPr>
          <w:iCs/>
        </w:rPr>
        <w:t>.</w:t>
      </w:r>
    </w:p>
    <w:p w14:paraId="76EE51D9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B5: Hệ thống báo thành công</w:t>
      </w:r>
    </w:p>
    <w:p w14:paraId="2FC6E8BF" w14:textId="77777777" w:rsidR="00263FED" w:rsidRDefault="00263FED" w:rsidP="00263FED">
      <w:pPr>
        <w:pStyle w:val="BodyText"/>
        <w:jc w:val="both"/>
        <w:rPr>
          <w:lang w:val="en-US"/>
        </w:rPr>
      </w:pPr>
      <w:r>
        <w:t>Các dòng sự kiện khác</w:t>
      </w:r>
    </w:p>
    <w:p w14:paraId="1157D05F" w14:textId="7E6C0B1F" w:rsidR="00263FED" w:rsidRDefault="00263FED" w:rsidP="00263FED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70E18EAC" w14:textId="77777777" w:rsidR="00263FED" w:rsidRDefault="00263FED" w:rsidP="00263FED">
      <w:pPr>
        <w:ind w:firstLine="720"/>
        <w:rPr>
          <w:iCs/>
        </w:rPr>
      </w:pPr>
      <w:r>
        <w:rPr>
          <w:iCs/>
        </w:rPr>
        <w:t>người dùng biết</w:t>
      </w:r>
    </w:p>
    <w:p w14:paraId="182B453D" w14:textId="77777777" w:rsidR="00263FED" w:rsidRPr="00372C27" w:rsidRDefault="00263FED" w:rsidP="00263FED">
      <w:pPr>
        <w:ind w:firstLine="720"/>
        <w:rPr>
          <w:iCs/>
        </w:rPr>
      </w:pPr>
    </w:p>
    <w:p w14:paraId="4F0BE63D" w14:textId="77777777" w:rsidR="00263FED" w:rsidRDefault="00263FED" w:rsidP="00263FED">
      <w:pPr>
        <w:pStyle w:val="Heading3"/>
        <w:spacing w:line="360" w:lineRule="auto"/>
        <w:jc w:val="both"/>
      </w:pPr>
      <w:r>
        <w:t>Các yêu cầu đặc biệt</w:t>
      </w:r>
    </w:p>
    <w:p w14:paraId="168C8B07" w14:textId="77777777" w:rsidR="00263FED" w:rsidRDefault="00263FED" w:rsidP="00263FED">
      <w:r>
        <w:tab/>
        <w:t>Không cần</w:t>
      </w:r>
    </w:p>
    <w:p w14:paraId="28BE4F5B" w14:textId="77777777" w:rsidR="00263FED" w:rsidRPr="0068763C" w:rsidRDefault="00263FED" w:rsidP="00263FED"/>
    <w:p w14:paraId="27F7184C" w14:textId="77777777" w:rsidR="00263FED" w:rsidRDefault="00263FED" w:rsidP="00263FED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D6BE4F7" w14:textId="77777777" w:rsidR="00263FED" w:rsidRDefault="00263FED" w:rsidP="00263FED">
      <w:r>
        <w:tab/>
        <w:t>Người dùng phải có tài khoản role là nhân viên quản lí</w:t>
      </w:r>
    </w:p>
    <w:p w14:paraId="3F3BAAE7" w14:textId="77777777" w:rsidR="00263FED" w:rsidRPr="00F16730" w:rsidRDefault="00263FED" w:rsidP="00263FED"/>
    <w:p w14:paraId="6F182B38" w14:textId="77777777" w:rsidR="00263FED" w:rsidRDefault="00263FED" w:rsidP="00263FED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2DFE168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21D7250E" w14:textId="77777777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55B54E7F" w14:textId="77777777" w:rsidR="00263FED" w:rsidRDefault="00263FED" w:rsidP="00263FED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82EAE3B" w14:textId="77B57968" w:rsidR="00263FED" w:rsidRDefault="00263FED" w:rsidP="00263FED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70672405" w14:textId="0AFA2CF5" w:rsidR="00A27297" w:rsidRPr="00EF2CAC" w:rsidRDefault="00A27297" w:rsidP="00D67225">
      <w:pPr>
        <w:pStyle w:val="Heading2"/>
      </w:pPr>
      <w:bookmarkStart w:id="16" w:name="_Toc65364386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A95FB9" w:rsidRPr="00EF2CAC">
        <w:t xml:space="preserve">2.3 </w:t>
      </w:r>
      <w:r w:rsidR="009206D2" w:rsidRPr="00EF2CAC">
        <w:t>Nhân viên Quản lí</w:t>
      </w:r>
      <w:r w:rsidR="00A95FB9" w:rsidRPr="00EF2CAC">
        <w:t xml:space="preserve"> – Tính Lương</w:t>
      </w:r>
      <w:r w:rsidRPr="00EF2CAC">
        <w:t>”</w:t>
      </w:r>
      <w:bookmarkEnd w:id="16"/>
    </w:p>
    <w:p w14:paraId="39F0CE99" w14:textId="7AE8E6BC" w:rsidR="00A27297" w:rsidRPr="00FD28CC" w:rsidRDefault="00A27297" w:rsidP="00A27297">
      <w:pPr>
        <w:pStyle w:val="Heading3"/>
        <w:spacing w:line="360" w:lineRule="auto"/>
        <w:jc w:val="both"/>
      </w:pPr>
      <w:r>
        <w:t>Tóm tắt</w:t>
      </w:r>
    </w:p>
    <w:p w14:paraId="6982E511" w14:textId="062F13FF" w:rsidR="000B451D" w:rsidRPr="000B451D" w:rsidRDefault="00A27297" w:rsidP="00A27297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động </w:t>
      </w:r>
      <w:r w:rsidR="00160328">
        <w:rPr>
          <w:iCs/>
          <w:snapToGrid w:val="0"/>
        </w:rPr>
        <w:t xml:space="preserve">tính lương của nhân </w:t>
      </w:r>
      <w:r w:rsidR="000B451D">
        <w:rPr>
          <w:iCs/>
          <w:snapToGrid w:val="0"/>
        </w:rPr>
        <w:t>viên.</w:t>
      </w:r>
    </w:p>
    <w:p w14:paraId="0732ABF9" w14:textId="77777777" w:rsidR="00A27297" w:rsidRDefault="00A27297" w:rsidP="00A27297">
      <w:pPr>
        <w:pStyle w:val="Heading3"/>
        <w:spacing w:line="360" w:lineRule="auto"/>
        <w:jc w:val="both"/>
      </w:pPr>
      <w:r>
        <w:t>Dòng sự kiện</w:t>
      </w:r>
    </w:p>
    <w:p w14:paraId="3DFC276E" w14:textId="77777777" w:rsidR="00A27297" w:rsidRDefault="00A27297" w:rsidP="00A27297">
      <w:pPr>
        <w:pStyle w:val="Heading4"/>
        <w:spacing w:line="360" w:lineRule="auto"/>
        <w:jc w:val="both"/>
      </w:pPr>
      <w:r>
        <w:t>Dòng sự kiện chính</w:t>
      </w:r>
    </w:p>
    <w:p w14:paraId="3A683EF7" w14:textId="1BAAA5FB" w:rsidR="00A27297" w:rsidRDefault="00A27297" w:rsidP="00A27297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 </w:t>
      </w:r>
    </w:p>
    <w:p w14:paraId="4C446E6F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784D76F5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4ED97EA7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08DCAB02" w14:textId="033CB12B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B4: Thực</w:t>
      </w:r>
      <w:r w:rsidR="00AF1159">
        <w:rPr>
          <w:iCs/>
        </w:rPr>
        <w:t xml:space="preserve"> hiện</w:t>
      </w:r>
      <w:r>
        <w:rPr>
          <w:iCs/>
        </w:rPr>
        <w:t xml:space="preserve"> </w:t>
      </w:r>
      <w:r w:rsidR="00AF1159">
        <w:rPr>
          <w:iCs/>
        </w:rPr>
        <w:t>t</w:t>
      </w:r>
      <w:r w:rsidR="00C1253E">
        <w:rPr>
          <w:iCs/>
        </w:rPr>
        <w:t xml:space="preserve">ính lương </w:t>
      </w:r>
      <w:r>
        <w:rPr>
          <w:iCs/>
        </w:rPr>
        <w:t>nhân viên.</w:t>
      </w:r>
    </w:p>
    <w:p w14:paraId="14991324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B5: Hệ thống báo thành công</w:t>
      </w:r>
    </w:p>
    <w:p w14:paraId="4F801462" w14:textId="77777777" w:rsidR="00A27297" w:rsidRDefault="00A27297" w:rsidP="00A27297">
      <w:pPr>
        <w:pStyle w:val="BodyText"/>
        <w:jc w:val="both"/>
        <w:rPr>
          <w:lang w:val="en-US"/>
        </w:rPr>
      </w:pPr>
      <w:r>
        <w:t>Các dòng sự kiện khác</w:t>
      </w:r>
    </w:p>
    <w:p w14:paraId="7F9AD84D" w14:textId="77777777" w:rsidR="00A27297" w:rsidRDefault="00A27297" w:rsidP="00A27297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726906F8" w14:textId="77777777" w:rsidR="00A27297" w:rsidRDefault="00A27297" w:rsidP="00A27297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423D41D1" w14:textId="77777777" w:rsidR="00A27297" w:rsidRDefault="00A27297" w:rsidP="00A27297">
      <w:pPr>
        <w:ind w:firstLine="720"/>
        <w:rPr>
          <w:iCs/>
        </w:rPr>
      </w:pPr>
      <w:r>
        <w:rPr>
          <w:iCs/>
        </w:rPr>
        <w:t>người dùng biết</w:t>
      </w:r>
    </w:p>
    <w:p w14:paraId="4312D427" w14:textId="77777777" w:rsidR="00A27297" w:rsidRPr="00372C27" w:rsidRDefault="00A27297" w:rsidP="00A27297">
      <w:pPr>
        <w:ind w:firstLine="720"/>
        <w:rPr>
          <w:iCs/>
        </w:rPr>
      </w:pPr>
    </w:p>
    <w:p w14:paraId="4461C538" w14:textId="77777777" w:rsidR="00A27297" w:rsidRDefault="00A27297" w:rsidP="00A27297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14:paraId="75D7C224" w14:textId="77777777" w:rsidR="00A27297" w:rsidRDefault="00A27297" w:rsidP="00A27297">
      <w:r>
        <w:tab/>
        <w:t>Không cần</w:t>
      </w:r>
    </w:p>
    <w:p w14:paraId="713FE63F" w14:textId="77777777" w:rsidR="00A27297" w:rsidRPr="0068763C" w:rsidRDefault="00A27297" w:rsidP="00A27297"/>
    <w:p w14:paraId="3B70F2CD" w14:textId="77777777" w:rsidR="00A27297" w:rsidRDefault="00A27297" w:rsidP="00A2729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71F7C4F" w14:textId="77777777" w:rsidR="00A27297" w:rsidRDefault="00A27297" w:rsidP="00A27297">
      <w:r>
        <w:tab/>
        <w:t>Người dùng phải có tài khoản role là nhân viên quản lí</w:t>
      </w:r>
    </w:p>
    <w:p w14:paraId="0DF0DABD" w14:textId="77777777" w:rsidR="00A27297" w:rsidRPr="00F16730" w:rsidRDefault="00A27297" w:rsidP="00A27297"/>
    <w:p w14:paraId="6C0437D5" w14:textId="77777777" w:rsidR="00A27297" w:rsidRDefault="00A27297" w:rsidP="00A2729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A99CFF2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19CB2B4B" w14:textId="77777777" w:rsidR="00A27297" w:rsidRDefault="00A27297" w:rsidP="00A27297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2488E73" w14:textId="77777777" w:rsidR="00A27297" w:rsidRDefault="00A27297" w:rsidP="00A2729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842F1FC" w14:textId="77777777" w:rsidR="00A27297" w:rsidRPr="00C955DD" w:rsidRDefault="00A27297" w:rsidP="00A27297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07FF8392" w14:textId="6DFB21C1" w:rsidR="00A27297" w:rsidRDefault="00A27297" w:rsidP="00263FED">
      <w:pPr>
        <w:pStyle w:val="BodyText"/>
        <w:jc w:val="both"/>
        <w:rPr>
          <w:iCs/>
        </w:rPr>
      </w:pPr>
    </w:p>
    <w:p w14:paraId="109854C3" w14:textId="1ADB450E" w:rsidR="00482492" w:rsidRPr="00EF2CAC" w:rsidRDefault="00482492" w:rsidP="00D67225">
      <w:pPr>
        <w:pStyle w:val="Heading2"/>
      </w:pPr>
      <w:bookmarkStart w:id="17" w:name="_Toc65364387"/>
      <w:proofErr w:type="spellStart"/>
      <w:r w:rsidRPr="00EF2CAC">
        <w:t>Đặc</w:t>
      </w:r>
      <w:proofErr w:type="spellEnd"/>
      <w:r w:rsidRPr="00EF2CAC">
        <w:t xml:space="preserve"> </w:t>
      </w:r>
      <w:proofErr w:type="spellStart"/>
      <w:r w:rsidRPr="00EF2CAC">
        <w:t>tả</w:t>
      </w:r>
      <w:proofErr w:type="spellEnd"/>
      <w:r w:rsidRPr="00EF2CAC">
        <w:t xml:space="preserve"> Use-case “</w:t>
      </w:r>
      <w:r w:rsidR="00326EDE" w:rsidRPr="00EF2CAC">
        <w:t xml:space="preserve">2.4 </w:t>
      </w:r>
      <w:r w:rsidR="009206D2" w:rsidRPr="00EF2CAC">
        <w:t xml:space="preserve">Nhân viên </w:t>
      </w:r>
      <w:proofErr w:type="spellStart"/>
      <w:r w:rsidR="009206D2" w:rsidRPr="00EF2CAC">
        <w:t>Quản</w:t>
      </w:r>
      <w:proofErr w:type="spellEnd"/>
      <w:r w:rsidR="009206D2" w:rsidRPr="00EF2CAC">
        <w:t xml:space="preserve"> </w:t>
      </w:r>
      <w:proofErr w:type="spellStart"/>
      <w:r w:rsidR="009206D2" w:rsidRPr="00EF2CAC">
        <w:t>lí</w:t>
      </w:r>
      <w:proofErr w:type="spellEnd"/>
      <w:r w:rsidR="00F81B2D" w:rsidRPr="00EF2CAC">
        <w:t xml:space="preserve"> – </w:t>
      </w:r>
      <w:proofErr w:type="spellStart"/>
      <w:r w:rsidR="00202CF6">
        <w:t>Xem</w:t>
      </w:r>
      <w:proofErr w:type="spellEnd"/>
      <w:r w:rsidR="00326EDE" w:rsidRPr="00EF2CAC">
        <w:t xml:space="preserve"> </w:t>
      </w:r>
      <w:proofErr w:type="spellStart"/>
      <w:r w:rsidR="00326EDE" w:rsidRPr="00EF2CAC">
        <w:t>doanh</w:t>
      </w:r>
      <w:proofErr w:type="spellEnd"/>
      <w:r w:rsidR="00326EDE" w:rsidRPr="00EF2CAC">
        <w:t xml:space="preserve"> </w:t>
      </w:r>
      <w:proofErr w:type="spellStart"/>
      <w:r w:rsidR="00326EDE" w:rsidRPr="00EF2CAC">
        <w:t>thu</w:t>
      </w:r>
      <w:proofErr w:type="spellEnd"/>
      <w:r w:rsidRPr="00EF2CAC">
        <w:t>”</w:t>
      </w:r>
      <w:bookmarkEnd w:id="17"/>
    </w:p>
    <w:p w14:paraId="3EF87EA1" w14:textId="77777777" w:rsidR="00482492" w:rsidRDefault="00482492" w:rsidP="00482492">
      <w:pPr>
        <w:pStyle w:val="Heading3"/>
        <w:spacing w:line="360" w:lineRule="auto"/>
        <w:jc w:val="both"/>
      </w:pPr>
      <w:r>
        <w:t>Tóm tắt</w:t>
      </w:r>
    </w:p>
    <w:p w14:paraId="59C88A96" w14:textId="49E1945C" w:rsidR="00482492" w:rsidRPr="000B451D" w:rsidRDefault="00482492" w:rsidP="00482492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động </w:t>
      </w:r>
      <w:r w:rsidR="00F06CE6">
        <w:rPr>
          <w:iCs/>
          <w:snapToGrid w:val="0"/>
        </w:rPr>
        <w:t xml:space="preserve">doanh thu của của khách sạn theo ngày </w:t>
      </w:r>
      <w:r w:rsidR="00E548E4">
        <w:rPr>
          <w:iCs/>
          <w:snapToGrid w:val="0"/>
        </w:rPr>
        <w:t>tháng.</w:t>
      </w:r>
    </w:p>
    <w:p w14:paraId="7D798BE8" w14:textId="77777777" w:rsidR="00482492" w:rsidRDefault="00482492" w:rsidP="00482492">
      <w:pPr>
        <w:pStyle w:val="Heading3"/>
        <w:spacing w:line="360" w:lineRule="auto"/>
        <w:jc w:val="both"/>
      </w:pPr>
      <w:r>
        <w:t>Dòng sự kiện</w:t>
      </w:r>
    </w:p>
    <w:p w14:paraId="3AF9474E" w14:textId="77777777" w:rsidR="00482492" w:rsidRDefault="00482492" w:rsidP="00482492">
      <w:pPr>
        <w:pStyle w:val="Heading4"/>
        <w:spacing w:line="360" w:lineRule="auto"/>
        <w:jc w:val="both"/>
      </w:pPr>
      <w:r>
        <w:t>Dòng sự kiện chính</w:t>
      </w:r>
    </w:p>
    <w:p w14:paraId="67EDED65" w14:textId="75F7C101" w:rsidR="00482492" w:rsidRDefault="00482492" w:rsidP="00482492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 </w:t>
      </w:r>
    </w:p>
    <w:p w14:paraId="2DB93B25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61ED328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579781C4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6A5A2D0B" w14:textId="06FF4B09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 xml:space="preserve">B4: Thực </w:t>
      </w:r>
      <w:r w:rsidR="00CC3A21">
        <w:rPr>
          <w:iCs/>
        </w:rPr>
        <w:t xml:space="preserve">hiện báo cáo của ngày </w:t>
      </w:r>
      <w:r w:rsidR="00D67D78">
        <w:rPr>
          <w:iCs/>
        </w:rPr>
        <w:t>tháng của khách sạn</w:t>
      </w:r>
    </w:p>
    <w:p w14:paraId="207EEDF8" w14:textId="1A48BF5B" w:rsidR="00482492" w:rsidRDefault="00852D03" w:rsidP="00482492">
      <w:pPr>
        <w:pStyle w:val="BodyText"/>
        <w:jc w:val="both"/>
        <w:rPr>
          <w:iCs/>
        </w:rPr>
      </w:pPr>
      <w:r>
        <w:rPr>
          <w:iCs/>
        </w:rPr>
        <w:t>B5</w:t>
      </w:r>
      <w:r w:rsidR="00482492">
        <w:rPr>
          <w:iCs/>
        </w:rPr>
        <w:t>: Hệ thống báo thành công</w:t>
      </w:r>
    </w:p>
    <w:p w14:paraId="407BF6F2" w14:textId="77777777" w:rsidR="00482492" w:rsidRDefault="00482492" w:rsidP="00482492">
      <w:pPr>
        <w:pStyle w:val="BodyText"/>
        <w:jc w:val="both"/>
        <w:rPr>
          <w:lang w:val="en-US"/>
        </w:rPr>
      </w:pPr>
      <w:r>
        <w:t>Các dòng sự kiện khác</w:t>
      </w:r>
    </w:p>
    <w:p w14:paraId="748100F5" w14:textId="77777777" w:rsidR="00482492" w:rsidRDefault="00482492" w:rsidP="00482492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140EAD9E" w14:textId="77777777" w:rsidR="00482492" w:rsidRDefault="00482492" w:rsidP="00482492">
      <w:pPr>
        <w:ind w:firstLine="720"/>
        <w:rPr>
          <w:iCs/>
        </w:rPr>
      </w:pPr>
      <w:r>
        <w:rPr>
          <w:iCs/>
        </w:rPr>
        <w:t>người dùng biết</w:t>
      </w:r>
    </w:p>
    <w:p w14:paraId="12274E8F" w14:textId="77777777" w:rsidR="00482492" w:rsidRPr="00372C27" w:rsidRDefault="00482492" w:rsidP="00482492">
      <w:pPr>
        <w:ind w:firstLine="720"/>
        <w:rPr>
          <w:iCs/>
        </w:rPr>
      </w:pPr>
    </w:p>
    <w:p w14:paraId="08FD745B" w14:textId="77777777" w:rsidR="00482492" w:rsidRDefault="00482492" w:rsidP="00482492">
      <w:pPr>
        <w:pStyle w:val="Heading3"/>
        <w:spacing w:line="360" w:lineRule="auto"/>
        <w:jc w:val="both"/>
      </w:pPr>
      <w:r>
        <w:t>Các yêu cầu đặc biệt</w:t>
      </w:r>
    </w:p>
    <w:p w14:paraId="7E658792" w14:textId="77777777" w:rsidR="00482492" w:rsidRDefault="00482492" w:rsidP="00482492">
      <w:r>
        <w:tab/>
        <w:t>Không cần</w:t>
      </w:r>
    </w:p>
    <w:p w14:paraId="180ED4F1" w14:textId="77777777" w:rsidR="00482492" w:rsidRPr="0068763C" w:rsidRDefault="00482492" w:rsidP="00482492"/>
    <w:p w14:paraId="0C0BE06B" w14:textId="77777777" w:rsidR="00482492" w:rsidRDefault="00482492" w:rsidP="0048249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EAD2B8F" w14:textId="77777777" w:rsidR="00482492" w:rsidRDefault="00482492" w:rsidP="00482492">
      <w:r>
        <w:tab/>
        <w:t>Người dùng phải có tài khoản role là nhân viên quản lí</w:t>
      </w:r>
    </w:p>
    <w:p w14:paraId="146CD9C1" w14:textId="77777777" w:rsidR="00482492" w:rsidRPr="00F16730" w:rsidRDefault="00482492" w:rsidP="00482492"/>
    <w:p w14:paraId="2EEA7B8F" w14:textId="77777777" w:rsidR="00482492" w:rsidRDefault="00482492" w:rsidP="00482492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33B0A44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4B059D8E" w14:textId="77777777" w:rsidR="00482492" w:rsidRDefault="00482492" w:rsidP="00482492">
      <w:pPr>
        <w:pStyle w:val="BodyText"/>
        <w:jc w:val="both"/>
        <w:rPr>
          <w:iCs/>
        </w:rPr>
      </w:pPr>
      <w:r>
        <w:rPr>
          <w:iCs/>
        </w:rPr>
        <w:lastRenderedPageBreak/>
        <w:t>Nếu thất bại hệ thống sẽ báo lí do lỗi</w:t>
      </w:r>
    </w:p>
    <w:p w14:paraId="317A3C09" w14:textId="77777777" w:rsidR="00482492" w:rsidRDefault="00482492" w:rsidP="00482492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30889C3" w14:textId="77777777" w:rsidR="00482492" w:rsidRPr="00C955DD" w:rsidRDefault="00482492" w:rsidP="00482492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564AD9F4" w14:textId="5438E54A" w:rsidR="00482492" w:rsidRDefault="00482492" w:rsidP="00263FED">
      <w:pPr>
        <w:pStyle w:val="BodyText"/>
        <w:jc w:val="both"/>
        <w:rPr>
          <w:iCs/>
        </w:rPr>
      </w:pPr>
    </w:p>
    <w:p w14:paraId="7C7410AB" w14:textId="34D0F701" w:rsidR="00435D88" w:rsidRPr="00C9393E" w:rsidRDefault="00435D88" w:rsidP="00D67225">
      <w:pPr>
        <w:pStyle w:val="Heading2"/>
      </w:pPr>
      <w:bookmarkStart w:id="18" w:name="_Toc65364388"/>
      <w:proofErr w:type="spellStart"/>
      <w:r w:rsidRPr="00C9393E">
        <w:t>Đặc</w:t>
      </w:r>
      <w:proofErr w:type="spellEnd"/>
      <w:r w:rsidRPr="00C9393E">
        <w:t xml:space="preserve"> </w:t>
      </w:r>
      <w:proofErr w:type="spellStart"/>
      <w:r w:rsidRPr="00C9393E">
        <w:t>tả</w:t>
      </w:r>
      <w:proofErr w:type="spellEnd"/>
      <w:r w:rsidRPr="00C9393E">
        <w:t xml:space="preserve"> Use-case “</w:t>
      </w:r>
      <w:r w:rsidR="00066B14" w:rsidRPr="00C9393E">
        <w:t xml:space="preserve">2.5 </w:t>
      </w:r>
      <w:r w:rsidR="00DF2D22" w:rsidRPr="00C9393E">
        <w:t xml:space="preserve">Nhân viên </w:t>
      </w:r>
      <w:r w:rsidR="00170197" w:rsidRPr="00C9393E">
        <w:t xml:space="preserve">Quản lí – </w:t>
      </w:r>
      <w:r w:rsidR="00066B14" w:rsidRPr="00C9393E">
        <w:t>Thay đổi quy định</w:t>
      </w:r>
      <w:r w:rsidRPr="00C9393E">
        <w:t>”</w:t>
      </w:r>
      <w:bookmarkEnd w:id="18"/>
    </w:p>
    <w:p w14:paraId="0BB07B91" w14:textId="77777777" w:rsidR="00435D88" w:rsidRDefault="00435D88" w:rsidP="00435D88">
      <w:pPr>
        <w:pStyle w:val="Heading3"/>
        <w:spacing w:line="360" w:lineRule="auto"/>
        <w:jc w:val="both"/>
      </w:pPr>
      <w:r>
        <w:t>Tóm tắt</w:t>
      </w:r>
    </w:p>
    <w:p w14:paraId="507BF083" w14:textId="12E5A5A6" w:rsidR="00435D88" w:rsidRDefault="00435D88" w:rsidP="00435D88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động </w:t>
      </w:r>
      <w:r w:rsidR="004F1523">
        <w:rPr>
          <w:iCs/>
          <w:snapToGrid w:val="0"/>
        </w:rPr>
        <w:t>thay đổi quy định</w:t>
      </w:r>
      <w:r>
        <w:rPr>
          <w:iCs/>
          <w:snapToGrid w:val="0"/>
        </w:rPr>
        <w:t>.</w:t>
      </w:r>
    </w:p>
    <w:p w14:paraId="0F107A38" w14:textId="6C779C60" w:rsidR="00A7450B" w:rsidRDefault="00A7450B" w:rsidP="00435D88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Thay đổi giá phòng, quy định, các dịch vụ thuê xe giặc </w:t>
      </w:r>
      <w:r w:rsidR="00D85DFA">
        <w:rPr>
          <w:iCs/>
          <w:snapToGrid w:val="0"/>
        </w:rPr>
        <w:t>giũi</w:t>
      </w:r>
      <w:r>
        <w:rPr>
          <w:iCs/>
          <w:snapToGrid w:val="0"/>
        </w:rPr>
        <w:t xml:space="preserve"> quần áo.</w:t>
      </w:r>
    </w:p>
    <w:p w14:paraId="16960FB7" w14:textId="77777777" w:rsidR="004F1523" w:rsidRPr="000B451D" w:rsidRDefault="004F1523" w:rsidP="00435D88">
      <w:pPr>
        <w:pStyle w:val="BodyText"/>
        <w:jc w:val="both"/>
        <w:rPr>
          <w:iCs/>
          <w:snapToGrid w:val="0"/>
        </w:rPr>
      </w:pPr>
    </w:p>
    <w:p w14:paraId="3DC6AD87" w14:textId="77777777" w:rsidR="00435D88" w:rsidRDefault="00435D88" w:rsidP="00435D88">
      <w:pPr>
        <w:pStyle w:val="Heading3"/>
        <w:spacing w:line="360" w:lineRule="auto"/>
        <w:jc w:val="both"/>
      </w:pPr>
      <w:r>
        <w:t>Dòng sự kiện</w:t>
      </w:r>
    </w:p>
    <w:p w14:paraId="09FBE904" w14:textId="77777777" w:rsidR="00435D88" w:rsidRDefault="00435D88" w:rsidP="00435D88">
      <w:pPr>
        <w:pStyle w:val="Heading4"/>
        <w:spacing w:line="360" w:lineRule="auto"/>
        <w:jc w:val="both"/>
      </w:pPr>
      <w:r>
        <w:t>Dòng sự kiện chính</w:t>
      </w:r>
    </w:p>
    <w:p w14:paraId="2CD713D6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220C338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4DEE2A50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44DA1947" w14:textId="0186863B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D92993">
        <w:rPr>
          <w:iCs/>
        </w:rPr>
        <w:t>thay đổi quy định</w:t>
      </w:r>
    </w:p>
    <w:p w14:paraId="282DB6B3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B5: Hệ thống báo thành công</w:t>
      </w:r>
    </w:p>
    <w:p w14:paraId="7CC6C146" w14:textId="77777777" w:rsidR="00435D88" w:rsidRDefault="00435D88" w:rsidP="00435D88">
      <w:pPr>
        <w:pStyle w:val="BodyText"/>
        <w:jc w:val="both"/>
        <w:rPr>
          <w:lang w:val="en-US"/>
        </w:rPr>
      </w:pPr>
      <w:r>
        <w:t>Các dòng sự kiện khác</w:t>
      </w:r>
    </w:p>
    <w:p w14:paraId="201CC953" w14:textId="77777777" w:rsidR="00435D88" w:rsidRDefault="00435D88" w:rsidP="00435D88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0B6447CD" w14:textId="77777777" w:rsidR="00435D88" w:rsidRDefault="00435D88" w:rsidP="00435D88">
      <w:pPr>
        <w:ind w:firstLine="720"/>
        <w:rPr>
          <w:iCs/>
        </w:rPr>
      </w:pPr>
      <w:r>
        <w:rPr>
          <w:iCs/>
        </w:rPr>
        <w:t>người dùng biết</w:t>
      </w:r>
    </w:p>
    <w:p w14:paraId="2123445D" w14:textId="77777777" w:rsidR="00435D88" w:rsidRPr="00372C27" w:rsidRDefault="00435D88" w:rsidP="00435D88">
      <w:pPr>
        <w:ind w:firstLine="720"/>
        <w:rPr>
          <w:iCs/>
        </w:rPr>
      </w:pPr>
    </w:p>
    <w:p w14:paraId="610262CC" w14:textId="77777777" w:rsidR="00435D88" w:rsidRDefault="00435D88" w:rsidP="00435D88">
      <w:pPr>
        <w:pStyle w:val="Heading3"/>
        <w:spacing w:line="360" w:lineRule="auto"/>
        <w:jc w:val="both"/>
      </w:pPr>
      <w:r>
        <w:t>Các yêu cầu đặc biệt</w:t>
      </w:r>
    </w:p>
    <w:p w14:paraId="33952319" w14:textId="77777777" w:rsidR="00435D88" w:rsidRDefault="00435D88" w:rsidP="00435D88">
      <w:r>
        <w:tab/>
        <w:t>Không cần</w:t>
      </w:r>
    </w:p>
    <w:p w14:paraId="7B703AA3" w14:textId="77777777" w:rsidR="00435D88" w:rsidRPr="0068763C" w:rsidRDefault="00435D88" w:rsidP="00435D88"/>
    <w:p w14:paraId="1B868723" w14:textId="77777777" w:rsidR="00435D88" w:rsidRDefault="00435D88" w:rsidP="00435D8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2FB1060" w14:textId="77777777" w:rsidR="00435D88" w:rsidRDefault="00435D88" w:rsidP="00435D88">
      <w:r>
        <w:tab/>
        <w:t>Người dùng phải có tài khoản role là nhân viên quản lí</w:t>
      </w:r>
    </w:p>
    <w:p w14:paraId="44AFF15E" w14:textId="77777777" w:rsidR="00435D88" w:rsidRPr="00F16730" w:rsidRDefault="00435D88" w:rsidP="00435D88"/>
    <w:p w14:paraId="2CCB695C" w14:textId="77777777" w:rsidR="00435D88" w:rsidRDefault="00435D88" w:rsidP="00435D8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293192B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30393F6B" w14:textId="77777777" w:rsidR="00435D88" w:rsidRDefault="00435D88" w:rsidP="00435D88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1F42B993" w14:textId="77777777" w:rsidR="00435D88" w:rsidRDefault="00435D88" w:rsidP="00435D8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9BDA1AF" w14:textId="35A1F799" w:rsidR="005C34C9" w:rsidRDefault="00435D88" w:rsidP="00C772F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1A46B6C" w14:textId="3BB9C29C" w:rsidR="00C772FC" w:rsidRDefault="00C772FC" w:rsidP="00C772FC">
      <w:pPr>
        <w:pStyle w:val="BodyText"/>
        <w:jc w:val="both"/>
        <w:rPr>
          <w:iCs/>
        </w:rPr>
      </w:pPr>
    </w:p>
    <w:p w14:paraId="1EC7F976" w14:textId="17EF2BE0" w:rsidR="00C772FC" w:rsidRPr="00C9393E" w:rsidRDefault="00C772FC" w:rsidP="00D67225">
      <w:pPr>
        <w:pStyle w:val="Heading2"/>
      </w:pPr>
      <w:bookmarkStart w:id="19" w:name="_Toc65364389"/>
      <w:proofErr w:type="spellStart"/>
      <w:r w:rsidRPr="00C9393E">
        <w:t>Đặc</w:t>
      </w:r>
      <w:proofErr w:type="spellEnd"/>
      <w:r w:rsidRPr="00C9393E">
        <w:t xml:space="preserve"> </w:t>
      </w:r>
      <w:proofErr w:type="spellStart"/>
      <w:r w:rsidRPr="00C9393E">
        <w:t>tả</w:t>
      </w:r>
      <w:proofErr w:type="spellEnd"/>
      <w:r w:rsidRPr="00C9393E">
        <w:t xml:space="preserve"> Use-case “</w:t>
      </w:r>
      <w:r w:rsidR="00E70C2E" w:rsidRPr="00C9393E">
        <w:t xml:space="preserve">2.6 </w:t>
      </w:r>
      <w:proofErr w:type="spellStart"/>
      <w:r w:rsidR="00C9393E" w:rsidRPr="00C9393E">
        <w:t>Nhân</w:t>
      </w:r>
      <w:proofErr w:type="spellEnd"/>
      <w:r w:rsidR="00C9393E" w:rsidRPr="00C9393E">
        <w:t xml:space="preserve"> </w:t>
      </w:r>
      <w:proofErr w:type="spellStart"/>
      <w:r w:rsidR="00C9393E" w:rsidRPr="00C9393E">
        <w:t>viên</w:t>
      </w:r>
      <w:proofErr w:type="spellEnd"/>
      <w:r w:rsidR="00C9393E" w:rsidRPr="00C9393E">
        <w:t xml:space="preserve"> </w:t>
      </w:r>
      <w:proofErr w:type="spellStart"/>
      <w:r w:rsidR="00C9393E" w:rsidRPr="00C9393E">
        <w:t>Quản</w:t>
      </w:r>
      <w:proofErr w:type="spellEnd"/>
      <w:r w:rsidR="00C9393E" w:rsidRPr="00C9393E">
        <w:t xml:space="preserve"> </w:t>
      </w:r>
      <w:proofErr w:type="spellStart"/>
      <w:r w:rsidR="00C9393E" w:rsidRPr="00C9393E">
        <w:t>lí</w:t>
      </w:r>
      <w:proofErr w:type="spellEnd"/>
      <w:r w:rsidR="00C9393E" w:rsidRPr="00C9393E">
        <w:t xml:space="preserve"> </w:t>
      </w:r>
      <w:r w:rsidR="00861A2A">
        <w:rPr>
          <w:lang w:val="vi-VN"/>
        </w:rPr>
        <w:t>– Thực hiện thêm xóa sửa sản phẩm</w:t>
      </w:r>
      <w:r w:rsidRPr="00C9393E">
        <w:t>”</w:t>
      </w:r>
      <w:bookmarkEnd w:id="19"/>
    </w:p>
    <w:p w14:paraId="78B9F696" w14:textId="77777777" w:rsidR="00C772FC" w:rsidRDefault="00C772FC" w:rsidP="00C772FC">
      <w:pPr>
        <w:pStyle w:val="Heading3"/>
        <w:spacing w:line="360" w:lineRule="auto"/>
        <w:jc w:val="both"/>
      </w:pPr>
      <w:r>
        <w:t>Tóm tắt</w:t>
      </w:r>
    </w:p>
    <w:p w14:paraId="5EE4B4BE" w14:textId="219722DC" w:rsidR="00C772FC" w:rsidRDefault="00C772FC" w:rsidP="00C060CF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quản lí thực hiện hành </w:t>
      </w:r>
      <w:r w:rsidR="00C060CF">
        <w:rPr>
          <w:iCs/>
          <w:snapToGrid w:val="0"/>
        </w:rPr>
        <w:t xml:space="preserve">động </w:t>
      </w:r>
      <w:r w:rsidR="00A273C4">
        <w:rPr>
          <w:iCs/>
          <w:snapToGrid w:val="0"/>
        </w:rPr>
        <w:t>thêm sửa xóa sản phẩm trong khách sạn</w:t>
      </w:r>
    </w:p>
    <w:p w14:paraId="06F6C04F" w14:textId="77777777" w:rsidR="00C772FC" w:rsidRPr="000B451D" w:rsidRDefault="00C772FC" w:rsidP="00C772FC">
      <w:pPr>
        <w:pStyle w:val="BodyText"/>
        <w:jc w:val="both"/>
        <w:rPr>
          <w:iCs/>
          <w:snapToGrid w:val="0"/>
        </w:rPr>
      </w:pPr>
    </w:p>
    <w:p w14:paraId="433C3DA9" w14:textId="77777777" w:rsidR="00C772FC" w:rsidRDefault="00C772FC" w:rsidP="00C772FC">
      <w:pPr>
        <w:pStyle w:val="Heading3"/>
        <w:spacing w:line="360" w:lineRule="auto"/>
        <w:jc w:val="both"/>
      </w:pPr>
      <w:r>
        <w:t>Dòng sự kiện</w:t>
      </w:r>
    </w:p>
    <w:p w14:paraId="7916679D" w14:textId="77777777" w:rsidR="00C772FC" w:rsidRDefault="00C772FC" w:rsidP="00C772FC">
      <w:pPr>
        <w:pStyle w:val="Heading4"/>
        <w:spacing w:line="360" w:lineRule="auto"/>
        <w:jc w:val="both"/>
      </w:pPr>
      <w:r>
        <w:t>Dòng sự kiện chính</w:t>
      </w:r>
    </w:p>
    <w:p w14:paraId="079E39A2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C15BAF1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B2: Đăng nhập với role là nhân viên quản lí</w:t>
      </w:r>
    </w:p>
    <w:p w14:paraId="48B18724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quản lí</w:t>
      </w:r>
    </w:p>
    <w:p w14:paraId="5D9A56E1" w14:textId="0C8F7138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CC13CB">
        <w:rPr>
          <w:iCs/>
        </w:rPr>
        <w:t>thêm hoặc sửa hoặc xóa</w:t>
      </w:r>
    </w:p>
    <w:p w14:paraId="0503D7AC" w14:textId="528CE18B" w:rsidR="00C772FC" w:rsidRDefault="00CC13CB" w:rsidP="00C772FC">
      <w:pPr>
        <w:pStyle w:val="BodyText"/>
        <w:jc w:val="both"/>
        <w:rPr>
          <w:iCs/>
        </w:rPr>
      </w:pPr>
      <w:r>
        <w:rPr>
          <w:iCs/>
        </w:rPr>
        <w:t>B5</w:t>
      </w:r>
      <w:r w:rsidR="00C772FC">
        <w:rPr>
          <w:iCs/>
        </w:rPr>
        <w:t>: Hệ thống báo thành công</w:t>
      </w:r>
    </w:p>
    <w:p w14:paraId="7F75A477" w14:textId="77777777" w:rsidR="00C772FC" w:rsidRDefault="00C772FC" w:rsidP="00C772FC">
      <w:pPr>
        <w:pStyle w:val="BodyText"/>
        <w:jc w:val="both"/>
        <w:rPr>
          <w:lang w:val="en-US"/>
        </w:rPr>
      </w:pPr>
      <w:r>
        <w:t>Các dòng sự kiện khác</w:t>
      </w:r>
    </w:p>
    <w:p w14:paraId="5499BF77" w14:textId="77777777" w:rsidR="00C772FC" w:rsidRDefault="00C772FC" w:rsidP="00C772FC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29530E40" w14:textId="77777777" w:rsidR="00C772FC" w:rsidRDefault="00C772FC" w:rsidP="00C772FC">
      <w:pPr>
        <w:ind w:firstLine="720"/>
        <w:rPr>
          <w:iCs/>
        </w:rPr>
      </w:pPr>
      <w:r>
        <w:rPr>
          <w:iCs/>
        </w:rPr>
        <w:t>người dùng biết</w:t>
      </w:r>
    </w:p>
    <w:p w14:paraId="725674CE" w14:textId="77777777" w:rsidR="00C772FC" w:rsidRPr="00372C27" w:rsidRDefault="00C772FC" w:rsidP="00C772FC">
      <w:pPr>
        <w:ind w:firstLine="720"/>
        <w:rPr>
          <w:iCs/>
        </w:rPr>
      </w:pPr>
    </w:p>
    <w:p w14:paraId="79CBEE94" w14:textId="77777777" w:rsidR="00C772FC" w:rsidRDefault="00C772FC" w:rsidP="00C772FC">
      <w:pPr>
        <w:pStyle w:val="Heading3"/>
        <w:spacing w:line="360" w:lineRule="auto"/>
        <w:jc w:val="both"/>
      </w:pPr>
      <w:r>
        <w:t>Các yêu cầu đặc biệt</w:t>
      </w:r>
    </w:p>
    <w:p w14:paraId="1F8CABC3" w14:textId="77777777" w:rsidR="00C772FC" w:rsidRDefault="00C772FC" w:rsidP="00C772FC">
      <w:r>
        <w:tab/>
        <w:t>Không cần</w:t>
      </w:r>
    </w:p>
    <w:p w14:paraId="72A62563" w14:textId="77777777" w:rsidR="00C772FC" w:rsidRPr="0068763C" w:rsidRDefault="00C772FC" w:rsidP="00C772FC"/>
    <w:p w14:paraId="6AF54717" w14:textId="77777777" w:rsidR="00C772FC" w:rsidRDefault="00C772FC" w:rsidP="00C772F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EB52E92" w14:textId="77777777" w:rsidR="00C772FC" w:rsidRDefault="00C772FC" w:rsidP="00C772FC">
      <w:r>
        <w:tab/>
        <w:t>Người dùng phải có tài khoản role là nhân viên quản lí</w:t>
      </w:r>
    </w:p>
    <w:p w14:paraId="67C8828F" w14:textId="77777777" w:rsidR="00C772FC" w:rsidRPr="00F16730" w:rsidRDefault="00C772FC" w:rsidP="00C772FC"/>
    <w:p w14:paraId="12459AE4" w14:textId="77777777" w:rsidR="00C772FC" w:rsidRDefault="00C772FC" w:rsidP="00C772F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51427DA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41498879" w14:textId="77777777" w:rsidR="00C772FC" w:rsidRDefault="00C772FC" w:rsidP="00C772FC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3D055F3A" w14:textId="77777777" w:rsidR="00C772FC" w:rsidRDefault="00C772FC" w:rsidP="00C772F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42A48B7" w14:textId="77777777" w:rsidR="00C772FC" w:rsidRPr="00C955DD" w:rsidRDefault="00C772FC" w:rsidP="00C772F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606BB33C" w14:textId="0D50A711" w:rsidR="00C772FC" w:rsidRDefault="00C772FC" w:rsidP="00C772FC">
      <w:pPr>
        <w:pStyle w:val="BodyText"/>
        <w:jc w:val="both"/>
        <w:rPr>
          <w:iCs/>
        </w:rPr>
      </w:pPr>
    </w:p>
    <w:p w14:paraId="4D3D281B" w14:textId="6E01715D" w:rsidR="00E30C34" w:rsidRPr="00B87990" w:rsidRDefault="00E30C34" w:rsidP="00D67225">
      <w:pPr>
        <w:pStyle w:val="Heading2"/>
      </w:pPr>
      <w:bookmarkStart w:id="20" w:name="_Toc65364390"/>
      <w:proofErr w:type="spellStart"/>
      <w:r w:rsidRPr="00B87990">
        <w:t>Đặc</w:t>
      </w:r>
      <w:proofErr w:type="spellEnd"/>
      <w:r w:rsidRPr="00B87990">
        <w:t xml:space="preserve"> </w:t>
      </w:r>
      <w:proofErr w:type="spellStart"/>
      <w:r w:rsidRPr="00B87990">
        <w:t>tả</w:t>
      </w:r>
      <w:proofErr w:type="spellEnd"/>
      <w:r w:rsidRPr="00B87990">
        <w:t xml:space="preserve"> Use-case “</w:t>
      </w:r>
      <w:r w:rsidR="00BA38E7" w:rsidRPr="00B87990">
        <w:t xml:space="preserve">3.1 </w:t>
      </w:r>
      <w:proofErr w:type="spellStart"/>
      <w:r w:rsidR="00B87990" w:rsidRPr="00B87990">
        <w:t>Nhân</w:t>
      </w:r>
      <w:proofErr w:type="spellEnd"/>
      <w:r w:rsidR="00B87990" w:rsidRPr="00B87990">
        <w:rPr>
          <w:lang w:val="vi-VN"/>
        </w:rPr>
        <w:t xml:space="preserve"> viên tiếp tân - </w:t>
      </w:r>
      <w:proofErr w:type="spellStart"/>
      <w:r w:rsidR="00BA38E7" w:rsidRPr="00B87990">
        <w:t>Lập</w:t>
      </w:r>
      <w:proofErr w:type="spellEnd"/>
      <w:r w:rsidR="00BA38E7" w:rsidRPr="00B87990">
        <w:t xml:space="preserve"> </w:t>
      </w:r>
      <w:proofErr w:type="spellStart"/>
      <w:r w:rsidR="00BA38E7" w:rsidRPr="00B87990">
        <w:t>phiếu</w:t>
      </w:r>
      <w:proofErr w:type="spellEnd"/>
      <w:r w:rsidR="00BA38E7" w:rsidRPr="00B87990">
        <w:t xml:space="preserve"> </w:t>
      </w:r>
      <w:proofErr w:type="spellStart"/>
      <w:r w:rsidR="00BA38E7" w:rsidRPr="00B87990">
        <w:t>đặt</w:t>
      </w:r>
      <w:proofErr w:type="spellEnd"/>
      <w:r w:rsidR="00BA38E7" w:rsidRPr="00B87990">
        <w:t xml:space="preserve"> </w:t>
      </w:r>
      <w:proofErr w:type="spellStart"/>
      <w:r w:rsidR="00BA38E7" w:rsidRPr="00B87990">
        <w:t>phòng</w:t>
      </w:r>
      <w:proofErr w:type="spellEnd"/>
      <w:r w:rsidRPr="00B87990">
        <w:t>”</w:t>
      </w:r>
      <w:bookmarkEnd w:id="20"/>
    </w:p>
    <w:p w14:paraId="3E386794" w14:textId="77777777" w:rsidR="00E30C34" w:rsidRDefault="00E30C34" w:rsidP="00E30C34">
      <w:pPr>
        <w:pStyle w:val="Heading3"/>
        <w:spacing w:line="360" w:lineRule="auto"/>
        <w:jc w:val="both"/>
      </w:pPr>
      <w:r>
        <w:t>Tóm tắt</w:t>
      </w:r>
    </w:p>
    <w:p w14:paraId="01A8B112" w14:textId="727E4E01" w:rsidR="00E30C34" w:rsidRDefault="00E30C34" w:rsidP="00E30C34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</w:t>
      </w:r>
      <w:r w:rsidR="005F2A2C">
        <w:rPr>
          <w:iCs/>
          <w:snapToGrid w:val="0"/>
        </w:rPr>
        <w:t xml:space="preserve"> tiếp tân thực hiện hành động lập phiếu đặt phòng khi khách có nhu cầu thuê phòng trọ</w:t>
      </w:r>
    </w:p>
    <w:p w14:paraId="3F9DAF6B" w14:textId="77777777" w:rsidR="00E30C34" w:rsidRPr="000B451D" w:rsidRDefault="00E30C34" w:rsidP="00E30C34">
      <w:pPr>
        <w:pStyle w:val="BodyText"/>
        <w:jc w:val="both"/>
        <w:rPr>
          <w:iCs/>
          <w:snapToGrid w:val="0"/>
        </w:rPr>
      </w:pPr>
    </w:p>
    <w:p w14:paraId="1F5F7856" w14:textId="77777777" w:rsidR="00E30C34" w:rsidRDefault="00E30C34" w:rsidP="00E30C34">
      <w:pPr>
        <w:pStyle w:val="Heading3"/>
        <w:spacing w:line="360" w:lineRule="auto"/>
        <w:jc w:val="both"/>
      </w:pPr>
      <w:r>
        <w:t>Dòng sự kiện</w:t>
      </w:r>
    </w:p>
    <w:p w14:paraId="2C983FBA" w14:textId="77777777" w:rsidR="00E30C34" w:rsidRDefault="00E30C34" w:rsidP="00E30C34">
      <w:pPr>
        <w:pStyle w:val="Heading4"/>
        <w:spacing w:line="360" w:lineRule="auto"/>
        <w:jc w:val="both"/>
      </w:pPr>
      <w:r>
        <w:t>Dòng sự kiện chính</w:t>
      </w:r>
    </w:p>
    <w:p w14:paraId="27F90339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16FD73C2" w14:textId="5E745A36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</w:t>
      </w:r>
      <w:r w:rsidR="00A26D85">
        <w:rPr>
          <w:iCs/>
        </w:rPr>
        <w:t>tiếp tân</w:t>
      </w:r>
    </w:p>
    <w:p w14:paraId="144E88FC" w14:textId="0DC9E418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</w:t>
      </w:r>
      <w:r w:rsidR="005D72D1">
        <w:rPr>
          <w:iCs/>
        </w:rPr>
        <w:t xml:space="preserve"> tiếp tân</w:t>
      </w:r>
    </w:p>
    <w:p w14:paraId="23E9E52B" w14:textId="61840DCB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lastRenderedPageBreak/>
        <w:t xml:space="preserve">B4: Thực </w:t>
      </w:r>
      <w:r w:rsidR="00F94374">
        <w:rPr>
          <w:iCs/>
        </w:rPr>
        <w:t xml:space="preserve">hiện lập phiếu đặt phòng, điền tên, số </w:t>
      </w:r>
      <w:r w:rsidR="000852DC">
        <w:rPr>
          <w:iCs/>
        </w:rPr>
        <w:t>cmnd, sau đó nhấn button tạo</w:t>
      </w:r>
    </w:p>
    <w:p w14:paraId="5F09703F" w14:textId="67562264" w:rsidR="00E30C34" w:rsidRDefault="00435734" w:rsidP="00E30C34">
      <w:pPr>
        <w:pStyle w:val="BodyText"/>
        <w:jc w:val="both"/>
        <w:rPr>
          <w:iCs/>
        </w:rPr>
      </w:pPr>
      <w:r>
        <w:rPr>
          <w:iCs/>
        </w:rPr>
        <w:t>B5</w:t>
      </w:r>
      <w:r w:rsidR="00F94374">
        <w:rPr>
          <w:iCs/>
        </w:rPr>
        <w:t>:</w:t>
      </w:r>
      <w:r w:rsidR="00030549">
        <w:rPr>
          <w:iCs/>
        </w:rPr>
        <w:t xml:space="preserve"> </w:t>
      </w:r>
      <w:r w:rsidR="009528F0">
        <w:rPr>
          <w:iCs/>
        </w:rPr>
        <w:t>Hệ thống kiểm tra</w:t>
      </w:r>
      <w:r w:rsidR="0074422C">
        <w:rPr>
          <w:iCs/>
        </w:rPr>
        <w:t xml:space="preserve"> hợp lệ tạo phiếu</w:t>
      </w:r>
      <w:r w:rsidR="001F7580">
        <w:rPr>
          <w:iCs/>
        </w:rPr>
        <w:t>.</w:t>
      </w:r>
    </w:p>
    <w:p w14:paraId="0824019F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B6: Hệ thống báo thành công</w:t>
      </w:r>
    </w:p>
    <w:p w14:paraId="685EF758" w14:textId="77777777" w:rsidR="00E30C34" w:rsidRDefault="00E30C34" w:rsidP="00E30C34">
      <w:pPr>
        <w:pStyle w:val="BodyText"/>
        <w:jc w:val="both"/>
        <w:rPr>
          <w:lang w:val="en-US"/>
        </w:rPr>
      </w:pPr>
      <w:r>
        <w:t>Các dòng sự kiện khác</w:t>
      </w:r>
    </w:p>
    <w:p w14:paraId="1E43C8DB" w14:textId="77777777" w:rsidR="00E30C34" w:rsidRDefault="00E30C34" w:rsidP="00E30C34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297D43E4" w14:textId="77777777" w:rsidR="00E30C34" w:rsidRDefault="00E30C34" w:rsidP="00E30C34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45A23C7F" w14:textId="77777777" w:rsidR="00E30C34" w:rsidRDefault="00E30C34" w:rsidP="00E30C34">
      <w:pPr>
        <w:ind w:firstLine="720"/>
        <w:rPr>
          <w:iCs/>
        </w:rPr>
      </w:pPr>
      <w:r>
        <w:rPr>
          <w:iCs/>
        </w:rPr>
        <w:t>người dùng biết</w:t>
      </w:r>
    </w:p>
    <w:p w14:paraId="7BF7B697" w14:textId="77777777" w:rsidR="00E30C34" w:rsidRPr="00372C27" w:rsidRDefault="00E30C34" w:rsidP="00E30C34">
      <w:pPr>
        <w:ind w:firstLine="720"/>
        <w:rPr>
          <w:iCs/>
        </w:rPr>
      </w:pPr>
    </w:p>
    <w:p w14:paraId="6924B29E" w14:textId="77777777" w:rsidR="00E30C34" w:rsidRDefault="00E30C34" w:rsidP="00E30C34">
      <w:pPr>
        <w:pStyle w:val="Heading3"/>
        <w:spacing w:line="360" w:lineRule="auto"/>
        <w:jc w:val="both"/>
      </w:pPr>
      <w:r>
        <w:t>Các yêu cầu đặc biệt</w:t>
      </w:r>
    </w:p>
    <w:p w14:paraId="3FE549AA" w14:textId="77777777" w:rsidR="00E30C34" w:rsidRDefault="00E30C34" w:rsidP="00E30C34">
      <w:r>
        <w:tab/>
        <w:t>Không cần</w:t>
      </w:r>
    </w:p>
    <w:p w14:paraId="5A47D8AC" w14:textId="77777777" w:rsidR="00E30C34" w:rsidRPr="0068763C" w:rsidRDefault="00E30C34" w:rsidP="00E30C34"/>
    <w:p w14:paraId="11501721" w14:textId="77777777" w:rsidR="00E30C34" w:rsidRDefault="00E30C34" w:rsidP="00E30C3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893FBE5" w14:textId="1FB736CD" w:rsidR="00E30C34" w:rsidRDefault="00E30C34" w:rsidP="00E30C34">
      <w:r>
        <w:tab/>
        <w:t xml:space="preserve">Người dùng phải có tài khoản role là nhân viên </w:t>
      </w:r>
      <w:r w:rsidR="00921BE6">
        <w:t>tiếp tân</w:t>
      </w:r>
    </w:p>
    <w:p w14:paraId="70334ECA" w14:textId="77777777" w:rsidR="00E30C34" w:rsidRPr="00F16730" w:rsidRDefault="00E30C34" w:rsidP="00E30C34"/>
    <w:p w14:paraId="7B6289F9" w14:textId="77777777" w:rsidR="00E30C34" w:rsidRDefault="00E30C34" w:rsidP="00E30C34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B653F6A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063EB5C1" w14:textId="77777777" w:rsidR="00E30C34" w:rsidRDefault="00E30C34" w:rsidP="00E30C34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ECF6456" w14:textId="77777777" w:rsidR="00E30C34" w:rsidRDefault="00E30C34" w:rsidP="00E30C34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E608CF7" w14:textId="77777777" w:rsidR="00E30C34" w:rsidRPr="00C955DD" w:rsidRDefault="00E30C34" w:rsidP="00E30C34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6A25F537" w14:textId="23C536BB" w:rsidR="00E30C34" w:rsidRDefault="00E30C34" w:rsidP="00C772FC">
      <w:pPr>
        <w:pStyle w:val="BodyText"/>
        <w:jc w:val="both"/>
        <w:rPr>
          <w:iCs/>
        </w:rPr>
      </w:pPr>
    </w:p>
    <w:p w14:paraId="7E8BB7DF" w14:textId="41D55080" w:rsidR="007F613E" w:rsidRPr="00B87990" w:rsidRDefault="007F613E" w:rsidP="00D67225">
      <w:pPr>
        <w:pStyle w:val="Heading2"/>
      </w:pPr>
      <w:bookmarkStart w:id="21" w:name="_Toc65364391"/>
      <w:proofErr w:type="spellStart"/>
      <w:r w:rsidRPr="00B87990">
        <w:t>Đặc</w:t>
      </w:r>
      <w:proofErr w:type="spellEnd"/>
      <w:r w:rsidRPr="00B87990">
        <w:t xml:space="preserve"> </w:t>
      </w:r>
      <w:proofErr w:type="spellStart"/>
      <w:r w:rsidRPr="00B87990">
        <w:t>tả</w:t>
      </w:r>
      <w:proofErr w:type="spellEnd"/>
      <w:r w:rsidRPr="00B87990">
        <w:t xml:space="preserve"> Use-case “</w:t>
      </w:r>
      <w:r w:rsidR="00BB4D43" w:rsidRPr="00B87990">
        <w:t>3.</w:t>
      </w:r>
      <w:r w:rsidR="00B87990" w:rsidRPr="00B87990">
        <w:t xml:space="preserve">2 </w:t>
      </w:r>
      <w:proofErr w:type="spellStart"/>
      <w:r w:rsidR="00B87990" w:rsidRPr="00B87990">
        <w:t>Nhân</w:t>
      </w:r>
      <w:proofErr w:type="spellEnd"/>
      <w:r w:rsidR="00B87990" w:rsidRPr="00B87990">
        <w:rPr>
          <w:lang w:val="vi-VN"/>
        </w:rPr>
        <w:t xml:space="preserve"> viên tiếp tân </w:t>
      </w:r>
      <w:proofErr w:type="gramStart"/>
      <w:r w:rsidR="00B87990" w:rsidRPr="00B87990">
        <w:rPr>
          <w:lang w:val="vi-VN"/>
        </w:rPr>
        <w:t xml:space="preserve">- </w:t>
      </w:r>
      <w:r w:rsidR="00BB4D43" w:rsidRPr="00B87990">
        <w:t xml:space="preserve"> </w:t>
      </w:r>
      <w:proofErr w:type="spellStart"/>
      <w:r w:rsidR="00BB4D43" w:rsidRPr="00B87990">
        <w:t>Dịch</w:t>
      </w:r>
      <w:proofErr w:type="spellEnd"/>
      <w:proofErr w:type="gramEnd"/>
      <w:r w:rsidR="00BB4D43" w:rsidRPr="00B87990">
        <w:t xml:space="preserve"> </w:t>
      </w:r>
      <w:proofErr w:type="spellStart"/>
      <w:r w:rsidR="00BB4D43" w:rsidRPr="00B87990">
        <w:t>vụ</w:t>
      </w:r>
      <w:proofErr w:type="spellEnd"/>
      <w:r w:rsidR="00BB4D43" w:rsidRPr="00B87990">
        <w:t xml:space="preserve"> </w:t>
      </w:r>
      <w:proofErr w:type="spellStart"/>
      <w:r w:rsidR="00BB4D43" w:rsidRPr="00B87990">
        <w:t>khách</w:t>
      </w:r>
      <w:proofErr w:type="spellEnd"/>
      <w:r w:rsidR="00BB4D43" w:rsidRPr="00B87990">
        <w:t xml:space="preserve"> </w:t>
      </w:r>
      <w:proofErr w:type="spellStart"/>
      <w:r w:rsidR="00BB4D43" w:rsidRPr="00B87990">
        <w:t>hàng</w:t>
      </w:r>
      <w:proofErr w:type="spellEnd"/>
      <w:r w:rsidRPr="00B87990">
        <w:t>”</w:t>
      </w:r>
      <w:bookmarkEnd w:id="21"/>
    </w:p>
    <w:p w14:paraId="5119E2FE" w14:textId="77777777" w:rsidR="007F613E" w:rsidRDefault="007F613E" w:rsidP="007F613E">
      <w:pPr>
        <w:pStyle w:val="Heading3"/>
        <w:spacing w:line="360" w:lineRule="auto"/>
        <w:jc w:val="both"/>
      </w:pPr>
      <w:r>
        <w:t>Tóm tắt</w:t>
      </w:r>
    </w:p>
    <w:p w14:paraId="72561FC2" w14:textId="778B0F87" w:rsidR="007F613E" w:rsidRDefault="007F613E" w:rsidP="007F613E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tiếp tân thực hiện hành động </w:t>
      </w:r>
      <w:r w:rsidR="006F64DD">
        <w:rPr>
          <w:iCs/>
          <w:snapToGrid w:val="0"/>
        </w:rPr>
        <w:t>thêm dịch vụ cho khách hàng có nhu cầu thêm thức ăn, dịch vụ thuê xe, dọn dẹp phòng.</w:t>
      </w:r>
    </w:p>
    <w:p w14:paraId="6D0D39F4" w14:textId="77777777" w:rsidR="007F613E" w:rsidRPr="000B451D" w:rsidRDefault="007F613E" w:rsidP="007F613E">
      <w:pPr>
        <w:pStyle w:val="BodyText"/>
        <w:jc w:val="both"/>
        <w:rPr>
          <w:iCs/>
          <w:snapToGrid w:val="0"/>
        </w:rPr>
      </w:pPr>
    </w:p>
    <w:p w14:paraId="2F7535CF" w14:textId="77777777" w:rsidR="007F613E" w:rsidRDefault="007F613E" w:rsidP="007F613E">
      <w:pPr>
        <w:pStyle w:val="Heading3"/>
        <w:spacing w:line="360" w:lineRule="auto"/>
        <w:jc w:val="both"/>
      </w:pPr>
      <w:r>
        <w:t>Dòng sự kiện</w:t>
      </w:r>
    </w:p>
    <w:p w14:paraId="3E9E1CE4" w14:textId="77777777" w:rsidR="007F613E" w:rsidRDefault="007F613E" w:rsidP="007F613E">
      <w:pPr>
        <w:pStyle w:val="Heading4"/>
        <w:spacing w:line="360" w:lineRule="auto"/>
        <w:jc w:val="both"/>
      </w:pPr>
      <w:r>
        <w:t>Dòng sự kiện chính</w:t>
      </w:r>
    </w:p>
    <w:p w14:paraId="6E048347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3E2D275D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B2: Đăng nhập với role là nhân viên tiếp tân</w:t>
      </w:r>
    </w:p>
    <w:p w14:paraId="654BFC44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tiếp tân</w:t>
      </w:r>
    </w:p>
    <w:p w14:paraId="2F19A29B" w14:textId="744B118C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7D1D9B">
        <w:rPr>
          <w:iCs/>
        </w:rPr>
        <w:t xml:space="preserve">thêm dịch vụ cho khách hàng có nhu cầu điền đầy đủ vào các trường và chọn button </w:t>
      </w:r>
      <w:r w:rsidR="00637167">
        <w:rPr>
          <w:iCs/>
        </w:rPr>
        <w:t>add.</w:t>
      </w:r>
    </w:p>
    <w:p w14:paraId="057FEF5A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B5: Hệ thống kiểm tra hợp lệ tạo phiếu.</w:t>
      </w:r>
    </w:p>
    <w:p w14:paraId="180DF769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B6: Hệ thống báo thành công</w:t>
      </w:r>
    </w:p>
    <w:p w14:paraId="6AD934F5" w14:textId="77777777" w:rsidR="007F613E" w:rsidRDefault="007F613E" w:rsidP="007F613E">
      <w:pPr>
        <w:pStyle w:val="BodyText"/>
        <w:jc w:val="both"/>
        <w:rPr>
          <w:lang w:val="en-US"/>
        </w:rPr>
      </w:pPr>
      <w:r>
        <w:t>Các dòng sự kiện khác</w:t>
      </w:r>
    </w:p>
    <w:p w14:paraId="29D19597" w14:textId="77777777" w:rsidR="007F613E" w:rsidRDefault="007F613E" w:rsidP="007F613E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lastRenderedPageBreak/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68647B9F" w14:textId="77777777" w:rsidR="007F613E" w:rsidRDefault="007F613E" w:rsidP="007F613E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71E784AF" w14:textId="77777777" w:rsidR="007F613E" w:rsidRDefault="007F613E" w:rsidP="007F613E">
      <w:pPr>
        <w:ind w:firstLine="720"/>
        <w:rPr>
          <w:iCs/>
        </w:rPr>
      </w:pPr>
      <w:r>
        <w:rPr>
          <w:iCs/>
        </w:rPr>
        <w:t>người dùng biết</w:t>
      </w:r>
    </w:p>
    <w:p w14:paraId="59DA2C6D" w14:textId="77777777" w:rsidR="007F613E" w:rsidRPr="00372C27" w:rsidRDefault="007F613E" w:rsidP="007F613E">
      <w:pPr>
        <w:ind w:firstLine="720"/>
        <w:rPr>
          <w:iCs/>
        </w:rPr>
      </w:pPr>
    </w:p>
    <w:p w14:paraId="21E73F5F" w14:textId="77777777" w:rsidR="007F613E" w:rsidRDefault="007F613E" w:rsidP="007F613E">
      <w:pPr>
        <w:pStyle w:val="Heading3"/>
        <w:spacing w:line="360" w:lineRule="auto"/>
        <w:jc w:val="both"/>
      </w:pPr>
      <w:r>
        <w:t>Các yêu cầu đặc biệt</w:t>
      </w:r>
    </w:p>
    <w:p w14:paraId="3F76D6F6" w14:textId="77777777" w:rsidR="007F613E" w:rsidRDefault="007F613E" w:rsidP="007F613E">
      <w:r>
        <w:tab/>
        <w:t>Không cần</w:t>
      </w:r>
    </w:p>
    <w:p w14:paraId="4D215EBA" w14:textId="77777777" w:rsidR="007F613E" w:rsidRPr="0068763C" w:rsidRDefault="007F613E" w:rsidP="007F613E"/>
    <w:p w14:paraId="143BEABA" w14:textId="77777777" w:rsidR="007F613E" w:rsidRDefault="007F613E" w:rsidP="007F613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9A89D49" w14:textId="77777777" w:rsidR="007F613E" w:rsidRDefault="007F613E" w:rsidP="007F613E">
      <w:r>
        <w:tab/>
        <w:t>Người dùng phải có tài khoản role là nhân viên tiếp tân</w:t>
      </w:r>
    </w:p>
    <w:p w14:paraId="34A6F0CE" w14:textId="77777777" w:rsidR="007F613E" w:rsidRPr="00F16730" w:rsidRDefault="007F613E" w:rsidP="007F613E"/>
    <w:p w14:paraId="0370EF46" w14:textId="77777777" w:rsidR="007F613E" w:rsidRDefault="007F613E" w:rsidP="007F613E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78A5C16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21FB80D3" w14:textId="77777777" w:rsidR="007F613E" w:rsidRDefault="007F613E" w:rsidP="007F613E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4889E768" w14:textId="77777777" w:rsidR="007F613E" w:rsidRDefault="007F613E" w:rsidP="007F613E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BE95EBB" w14:textId="77777777" w:rsidR="007F613E" w:rsidRPr="00C955DD" w:rsidRDefault="007F613E" w:rsidP="007F613E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5FD16139" w14:textId="457FE938" w:rsidR="007F613E" w:rsidRDefault="007F613E" w:rsidP="00C772FC">
      <w:pPr>
        <w:pStyle w:val="BodyText"/>
        <w:jc w:val="both"/>
        <w:rPr>
          <w:iCs/>
        </w:rPr>
      </w:pPr>
    </w:p>
    <w:p w14:paraId="5722E3B5" w14:textId="708672D7" w:rsidR="000F36AC" w:rsidRDefault="000F36AC" w:rsidP="00C772FC">
      <w:pPr>
        <w:pStyle w:val="BodyText"/>
        <w:jc w:val="both"/>
        <w:rPr>
          <w:iCs/>
        </w:rPr>
      </w:pPr>
    </w:p>
    <w:p w14:paraId="562B94F0" w14:textId="7150BF4F" w:rsidR="000F36AC" w:rsidRPr="00605FA9" w:rsidRDefault="000F36AC" w:rsidP="00D67225">
      <w:pPr>
        <w:pStyle w:val="Heading2"/>
      </w:pPr>
      <w:bookmarkStart w:id="22" w:name="_Toc65364392"/>
      <w:proofErr w:type="spellStart"/>
      <w:r w:rsidRPr="00605FA9">
        <w:t>Đặc</w:t>
      </w:r>
      <w:proofErr w:type="spellEnd"/>
      <w:r w:rsidRPr="00605FA9">
        <w:t xml:space="preserve"> </w:t>
      </w:r>
      <w:proofErr w:type="spellStart"/>
      <w:r w:rsidRPr="00605FA9">
        <w:t>tả</w:t>
      </w:r>
      <w:proofErr w:type="spellEnd"/>
      <w:r w:rsidRPr="00605FA9">
        <w:t xml:space="preserve"> Use-case “</w:t>
      </w:r>
      <w:r w:rsidR="002A514E" w:rsidRPr="00605FA9">
        <w:t>3.3</w:t>
      </w:r>
      <w:r w:rsidR="0091293F" w:rsidRPr="00605FA9">
        <w:rPr>
          <w:lang w:val="vi-VN"/>
        </w:rPr>
        <w:t xml:space="preserve"> </w:t>
      </w:r>
      <w:proofErr w:type="spellStart"/>
      <w:r w:rsidR="0091293F" w:rsidRPr="00605FA9">
        <w:t>Nhân</w:t>
      </w:r>
      <w:proofErr w:type="spellEnd"/>
      <w:r w:rsidR="0091293F" w:rsidRPr="00605FA9">
        <w:rPr>
          <w:lang w:val="vi-VN"/>
        </w:rPr>
        <w:t xml:space="preserve"> viên tiếp tân </w:t>
      </w:r>
      <w:proofErr w:type="gramStart"/>
      <w:r w:rsidR="0091293F" w:rsidRPr="00605FA9">
        <w:rPr>
          <w:lang w:val="vi-VN"/>
        </w:rPr>
        <w:t xml:space="preserve">- </w:t>
      </w:r>
      <w:r w:rsidR="002A514E" w:rsidRPr="00605FA9">
        <w:t xml:space="preserve"> </w:t>
      </w:r>
      <w:proofErr w:type="spellStart"/>
      <w:r w:rsidR="002A514E" w:rsidRPr="00605FA9">
        <w:t>lập</w:t>
      </w:r>
      <w:proofErr w:type="spellEnd"/>
      <w:proofErr w:type="gramEnd"/>
      <w:r w:rsidR="002A514E" w:rsidRPr="00605FA9">
        <w:t xml:space="preserve"> </w:t>
      </w:r>
      <w:proofErr w:type="spellStart"/>
      <w:r w:rsidR="002A514E" w:rsidRPr="00605FA9">
        <w:t>phiếu</w:t>
      </w:r>
      <w:proofErr w:type="spellEnd"/>
      <w:r w:rsidR="002A514E" w:rsidRPr="00605FA9">
        <w:t xml:space="preserve"> </w:t>
      </w:r>
      <w:proofErr w:type="spellStart"/>
      <w:r w:rsidR="002A514E" w:rsidRPr="00605FA9">
        <w:t>trả</w:t>
      </w:r>
      <w:proofErr w:type="spellEnd"/>
      <w:r w:rsidR="002A514E" w:rsidRPr="00605FA9">
        <w:t xml:space="preserve"> </w:t>
      </w:r>
      <w:proofErr w:type="spellStart"/>
      <w:r w:rsidR="002A514E" w:rsidRPr="00605FA9">
        <w:t>phòng</w:t>
      </w:r>
      <w:proofErr w:type="spellEnd"/>
      <w:r w:rsidRPr="00605FA9">
        <w:t>”</w:t>
      </w:r>
      <w:bookmarkEnd w:id="22"/>
    </w:p>
    <w:p w14:paraId="60FD94BA" w14:textId="77777777" w:rsidR="000F36AC" w:rsidRDefault="000F36AC" w:rsidP="000F36AC">
      <w:pPr>
        <w:pStyle w:val="Heading3"/>
        <w:spacing w:line="360" w:lineRule="auto"/>
        <w:jc w:val="both"/>
      </w:pPr>
      <w:r>
        <w:t>Tóm tắt</w:t>
      </w:r>
    </w:p>
    <w:p w14:paraId="73225BFF" w14:textId="2E40ABD0" w:rsidR="000F36AC" w:rsidRPr="000B451D" w:rsidRDefault="0008757A" w:rsidP="000F36AC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 thực hiện hành động lập phiếu trả phòng cho khach khi khách muốn trả phòng</w:t>
      </w:r>
      <w:r w:rsidR="00D800FA">
        <w:rPr>
          <w:iCs/>
          <w:snapToGrid w:val="0"/>
        </w:rPr>
        <w:t xml:space="preserve"> </w:t>
      </w:r>
    </w:p>
    <w:p w14:paraId="08304CD0" w14:textId="77777777" w:rsidR="000F36AC" w:rsidRDefault="000F36AC" w:rsidP="000F36AC">
      <w:pPr>
        <w:pStyle w:val="Heading3"/>
        <w:spacing w:line="360" w:lineRule="auto"/>
        <w:jc w:val="both"/>
      </w:pPr>
      <w:r>
        <w:t>Dòng sự kiện</w:t>
      </w:r>
    </w:p>
    <w:p w14:paraId="3FFF6EC0" w14:textId="77777777" w:rsidR="000F36AC" w:rsidRDefault="000F36AC" w:rsidP="000F36AC">
      <w:pPr>
        <w:pStyle w:val="Heading4"/>
        <w:spacing w:line="360" w:lineRule="auto"/>
        <w:jc w:val="both"/>
      </w:pPr>
      <w:r>
        <w:t>Dòng sự kiện chính</w:t>
      </w:r>
    </w:p>
    <w:p w14:paraId="72A5118A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419ECF59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B2: Đăng nhập với role là nhân viên tiếp tân</w:t>
      </w:r>
    </w:p>
    <w:p w14:paraId="048558AF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B3: Hệ thống kiểm tra tài khoản hợp lệ hiển trị tranh chủ quản lí của nhân viên tiếp tân</w:t>
      </w:r>
    </w:p>
    <w:p w14:paraId="0AA7F2C4" w14:textId="3D6B8709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 xml:space="preserve">B4: Thực hiện </w:t>
      </w:r>
      <w:r w:rsidR="00D800FA">
        <w:rPr>
          <w:iCs/>
        </w:rPr>
        <w:t>hàng động lập phiếu trả phòng cho khách</w:t>
      </w:r>
    </w:p>
    <w:p w14:paraId="6818FDBA" w14:textId="2C23EEA5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 xml:space="preserve">B5: Hệ thống kiểm tra </w:t>
      </w:r>
      <w:r w:rsidR="00491787">
        <w:rPr>
          <w:iCs/>
        </w:rPr>
        <w:t>thông báo cho bộ phận tạp vụ checking phòng để hoàn tất thủ tục trả phòng</w:t>
      </w:r>
    </w:p>
    <w:p w14:paraId="21CAAF13" w14:textId="3ADF91DD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 xml:space="preserve">B6: Hệ thống báo </w:t>
      </w:r>
      <w:r w:rsidR="007272EC">
        <w:rPr>
          <w:iCs/>
        </w:rPr>
        <w:t>cập nhật trạng thái phòng là checking out</w:t>
      </w:r>
    </w:p>
    <w:p w14:paraId="77AB31F5" w14:textId="77777777" w:rsidR="000F36AC" w:rsidRDefault="000F36AC" w:rsidP="000F36AC">
      <w:pPr>
        <w:pStyle w:val="BodyText"/>
        <w:jc w:val="both"/>
        <w:rPr>
          <w:lang w:val="en-US"/>
        </w:rPr>
      </w:pPr>
      <w:r>
        <w:t>Các dòng sự kiện khác</w:t>
      </w:r>
    </w:p>
    <w:p w14:paraId="7DA87DD5" w14:textId="77777777" w:rsidR="000F36AC" w:rsidRDefault="000F36AC" w:rsidP="000F36AC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43F06212" w14:textId="77777777" w:rsidR="000F36AC" w:rsidRDefault="000F36AC" w:rsidP="000F36AC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77EF1298" w14:textId="77777777" w:rsidR="000F36AC" w:rsidRDefault="000F36AC" w:rsidP="000F36AC">
      <w:pPr>
        <w:ind w:firstLine="720"/>
        <w:rPr>
          <w:iCs/>
        </w:rPr>
      </w:pPr>
      <w:r>
        <w:rPr>
          <w:iCs/>
        </w:rPr>
        <w:t>người dùng biết</w:t>
      </w:r>
    </w:p>
    <w:p w14:paraId="29A94B0E" w14:textId="77777777" w:rsidR="000F36AC" w:rsidRPr="00372C27" w:rsidRDefault="000F36AC" w:rsidP="000F36AC">
      <w:pPr>
        <w:ind w:firstLine="720"/>
        <w:rPr>
          <w:iCs/>
        </w:rPr>
      </w:pPr>
    </w:p>
    <w:p w14:paraId="5EB1190C" w14:textId="77777777" w:rsidR="000F36AC" w:rsidRDefault="000F36AC" w:rsidP="000F36AC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14:paraId="4B1ACDB5" w14:textId="77777777" w:rsidR="000F36AC" w:rsidRDefault="000F36AC" w:rsidP="000F36AC">
      <w:r>
        <w:tab/>
        <w:t>Không cần</w:t>
      </w:r>
    </w:p>
    <w:p w14:paraId="5E526541" w14:textId="77777777" w:rsidR="000F36AC" w:rsidRPr="0068763C" w:rsidRDefault="000F36AC" w:rsidP="000F36AC"/>
    <w:p w14:paraId="1A0359EA" w14:textId="77777777" w:rsidR="000F36AC" w:rsidRDefault="000F36AC" w:rsidP="000F36A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D9D1DAF" w14:textId="77777777" w:rsidR="000F36AC" w:rsidRDefault="000F36AC" w:rsidP="000F36AC">
      <w:r>
        <w:tab/>
        <w:t>Người dùng phải có tài khoản role là nhân viên tiếp tân</w:t>
      </w:r>
    </w:p>
    <w:p w14:paraId="5F88747A" w14:textId="77777777" w:rsidR="000F36AC" w:rsidRPr="00F16730" w:rsidRDefault="000F36AC" w:rsidP="000F36AC"/>
    <w:p w14:paraId="10E9451D" w14:textId="77777777" w:rsidR="000F36AC" w:rsidRDefault="000F36AC" w:rsidP="000F36A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3861D98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7B2A3F8F" w14:textId="77777777" w:rsidR="000F36AC" w:rsidRDefault="000F36AC" w:rsidP="000F36AC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1ED54E28" w14:textId="77777777" w:rsidR="000F36AC" w:rsidRDefault="000F36AC" w:rsidP="000F36A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C5663BE" w14:textId="77777777" w:rsidR="000F36AC" w:rsidRPr="00C955DD" w:rsidRDefault="000F36AC" w:rsidP="000F36A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BA12F59" w14:textId="11A21804" w:rsidR="00CB2133" w:rsidRDefault="00CB2133" w:rsidP="00C772FC">
      <w:pPr>
        <w:pStyle w:val="BodyText"/>
        <w:jc w:val="both"/>
        <w:rPr>
          <w:iCs/>
        </w:rPr>
      </w:pPr>
    </w:p>
    <w:p w14:paraId="55388566" w14:textId="30BF3EE7" w:rsidR="00CB2133" w:rsidRPr="00961FF1" w:rsidRDefault="00CB2133" w:rsidP="00D67225">
      <w:pPr>
        <w:pStyle w:val="Heading2"/>
      </w:pPr>
      <w:bookmarkStart w:id="23" w:name="_Toc65364393"/>
      <w:proofErr w:type="spellStart"/>
      <w:r w:rsidRPr="00961FF1">
        <w:t>Đặc</w:t>
      </w:r>
      <w:proofErr w:type="spellEnd"/>
      <w:r w:rsidRPr="00961FF1">
        <w:t xml:space="preserve"> </w:t>
      </w:r>
      <w:proofErr w:type="spellStart"/>
      <w:r w:rsidRPr="00961FF1">
        <w:t>tả</w:t>
      </w:r>
      <w:proofErr w:type="spellEnd"/>
      <w:r w:rsidRPr="00961FF1">
        <w:t xml:space="preserve"> Use-case “</w:t>
      </w:r>
      <w:r w:rsidR="00400069" w:rsidRPr="00961FF1">
        <w:t>3.4</w:t>
      </w:r>
      <w:r w:rsidR="000D589E" w:rsidRPr="00961FF1">
        <w:rPr>
          <w:lang w:val="vi-VN"/>
        </w:rPr>
        <w:t xml:space="preserve"> </w:t>
      </w:r>
      <w:proofErr w:type="spellStart"/>
      <w:r w:rsidR="000D589E" w:rsidRPr="00961FF1">
        <w:t>Nhân</w:t>
      </w:r>
      <w:proofErr w:type="spellEnd"/>
      <w:r w:rsidR="000D589E" w:rsidRPr="00961FF1">
        <w:rPr>
          <w:lang w:val="vi-VN"/>
        </w:rPr>
        <w:t xml:space="preserve"> viên tạp </w:t>
      </w:r>
      <w:r w:rsidR="00F779AC">
        <w:rPr>
          <w:lang w:val="vi-VN"/>
        </w:rPr>
        <w:t>vụ, dịch vụ</w:t>
      </w:r>
      <w:r w:rsidR="000D589E" w:rsidRPr="00961FF1">
        <w:rPr>
          <w:lang w:val="vi-VN"/>
        </w:rPr>
        <w:t xml:space="preserve"> </w:t>
      </w:r>
      <w:proofErr w:type="gramStart"/>
      <w:r w:rsidR="000D589E" w:rsidRPr="00961FF1">
        <w:rPr>
          <w:lang w:val="vi-VN"/>
        </w:rPr>
        <w:t xml:space="preserve">- </w:t>
      </w:r>
      <w:r w:rsidR="00400069" w:rsidRPr="00961FF1">
        <w:t xml:space="preserve"> checking</w:t>
      </w:r>
      <w:proofErr w:type="gramEnd"/>
      <w:r w:rsidR="00400069" w:rsidRPr="00961FF1">
        <w:t xml:space="preserve"> </w:t>
      </w:r>
      <w:proofErr w:type="spellStart"/>
      <w:r w:rsidR="00400069" w:rsidRPr="00961FF1">
        <w:t>trả</w:t>
      </w:r>
      <w:proofErr w:type="spellEnd"/>
      <w:r w:rsidR="00400069" w:rsidRPr="00961FF1">
        <w:t xml:space="preserve"> </w:t>
      </w:r>
      <w:proofErr w:type="spellStart"/>
      <w:r w:rsidR="00400069" w:rsidRPr="00961FF1">
        <w:t>phòng</w:t>
      </w:r>
      <w:proofErr w:type="spellEnd"/>
      <w:r w:rsidRPr="00961FF1">
        <w:t>”</w:t>
      </w:r>
      <w:bookmarkEnd w:id="23"/>
    </w:p>
    <w:p w14:paraId="746276AA" w14:textId="77777777" w:rsidR="00CB2133" w:rsidRDefault="00CB2133" w:rsidP="00CB2133">
      <w:pPr>
        <w:pStyle w:val="Heading3"/>
        <w:spacing w:line="360" w:lineRule="auto"/>
        <w:jc w:val="both"/>
      </w:pPr>
      <w:r>
        <w:t>Tóm tắt</w:t>
      </w:r>
    </w:p>
    <w:p w14:paraId="47B9EAB4" w14:textId="4A786D05" w:rsidR="00CB2133" w:rsidRDefault="00CB2133" w:rsidP="00CB2133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>Nhân viên</w:t>
      </w:r>
      <w:r w:rsidR="00C56B9B">
        <w:rPr>
          <w:iCs/>
          <w:snapToGrid w:val="0"/>
        </w:rPr>
        <w:t xml:space="preserve"> tạp vụ nhận được thông báo</w:t>
      </w:r>
      <w:r>
        <w:rPr>
          <w:iCs/>
          <w:snapToGrid w:val="0"/>
        </w:rPr>
        <w:t xml:space="preserve"> </w:t>
      </w:r>
      <w:r w:rsidR="00DF1146">
        <w:rPr>
          <w:iCs/>
          <w:snapToGrid w:val="0"/>
        </w:rPr>
        <w:t>checking out của khách trả phòng nhân viên tạp vụ sẽ thực hiện việc này</w:t>
      </w:r>
    </w:p>
    <w:p w14:paraId="286D4FA1" w14:textId="77777777" w:rsidR="00C56B9B" w:rsidRPr="000B451D" w:rsidRDefault="00C56B9B" w:rsidP="00CB2133">
      <w:pPr>
        <w:pStyle w:val="BodyText"/>
        <w:jc w:val="both"/>
        <w:rPr>
          <w:iCs/>
          <w:snapToGrid w:val="0"/>
        </w:rPr>
      </w:pPr>
    </w:p>
    <w:p w14:paraId="426DDE72" w14:textId="77777777" w:rsidR="00CB2133" w:rsidRDefault="00CB2133" w:rsidP="00CB2133">
      <w:pPr>
        <w:pStyle w:val="Heading3"/>
        <w:spacing w:line="360" w:lineRule="auto"/>
        <w:jc w:val="both"/>
      </w:pPr>
      <w:r>
        <w:t>Dòng sự kiện</w:t>
      </w:r>
    </w:p>
    <w:p w14:paraId="0BFBA5AA" w14:textId="77777777" w:rsidR="00CB2133" w:rsidRDefault="00CB2133" w:rsidP="00CB2133">
      <w:pPr>
        <w:pStyle w:val="Heading4"/>
        <w:spacing w:line="360" w:lineRule="auto"/>
        <w:jc w:val="both"/>
      </w:pPr>
      <w:r>
        <w:t>Dòng sự kiện chính</w:t>
      </w:r>
    </w:p>
    <w:p w14:paraId="018D8A48" w14:textId="77777777" w:rsidR="00CB2133" w:rsidRDefault="00CB2133" w:rsidP="00CB2133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2DFE8DA7" w14:textId="3E5072C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tiếp </w:t>
      </w:r>
      <w:r w:rsidR="005D64D6">
        <w:rPr>
          <w:iCs/>
        </w:rPr>
        <w:t>tạp vụ</w:t>
      </w:r>
    </w:p>
    <w:p w14:paraId="198CFA91" w14:textId="60F8539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 xml:space="preserve">B3: Hệ thống kiểm tra tài khoản hợp lệ hiển trị tranh chủ quản lí của nhân viên </w:t>
      </w:r>
      <w:r w:rsidR="00C23E95">
        <w:rPr>
          <w:iCs/>
        </w:rPr>
        <w:t>tạp vụ</w:t>
      </w:r>
    </w:p>
    <w:p w14:paraId="507542D0" w14:textId="46BFC0DE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 xml:space="preserve">B4: </w:t>
      </w:r>
      <w:r w:rsidR="00647B65">
        <w:rPr>
          <w:iCs/>
        </w:rPr>
        <w:t>Nhận viên tạp vụ nhận việc và cập nhật trạng thái do checking out của phòng</w:t>
      </w:r>
    </w:p>
    <w:p w14:paraId="4556ECF3" w14:textId="0BE5E90A" w:rsidR="00857504" w:rsidRDefault="00857504" w:rsidP="00CB2133">
      <w:pPr>
        <w:pStyle w:val="BodyText"/>
        <w:jc w:val="both"/>
        <w:rPr>
          <w:iCs/>
        </w:rPr>
      </w:pPr>
      <w:r>
        <w:rPr>
          <w:iCs/>
        </w:rPr>
        <w:t>B5: Sau khi checking out xong nhân viên tạp vụ thực hiện cập nhật trạng thái Done cheking out</w:t>
      </w:r>
    </w:p>
    <w:p w14:paraId="3D90F540" w14:textId="5C918AAA" w:rsidR="00CB2133" w:rsidRDefault="0086231A" w:rsidP="00CB2133">
      <w:pPr>
        <w:pStyle w:val="BodyText"/>
        <w:jc w:val="both"/>
        <w:rPr>
          <w:iCs/>
        </w:rPr>
      </w:pPr>
      <w:r>
        <w:rPr>
          <w:iCs/>
        </w:rPr>
        <w:t>B6</w:t>
      </w:r>
      <w:r w:rsidR="00CB2133">
        <w:rPr>
          <w:iCs/>
        </w:rPr>
        <w:t xml:space="preserve">: Hệ thống kiểm tra thông báo </w:t>
      </w:r>
      <w:r w:rsidR="005C0C7A">
        <w:rPr>
          <w:iCs/>
        </w:rPr>
        <w:t>thành công</w:t>
      </w:r>
    </w:p>
    <w:p w14:paraId="6BCEA39F" w14:textId="77777777" w:rsidR="00CB2133" w:rsidRDefault="00CB2133" w:rsidP="00CB2133">
      <w:pPr>
        <w:pStyle w:val="BodyText"/>
        <w:jc w:val="both"/>
        <w:rPr>
          <w:lang w:val="en-US"/>
        </w:rPr>
      </w:pPr>
      <w:r>
        <w:t>Các dòng sự kiện khác</w:t>
      </w:r>
    </w:p>
    <w:p w14:paraId="71680844" w14:textId="77777777" w:rsidR="00CB2133" w:rsidRDefault="00CB2133" w:rsidP="00CB21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3F11FC22" w14:textId="77777777" w:rsidR="00CB2133" w:rsidRDefault="00CB2133" w:rsidP="00CB2133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30027FB1" w14:textId="77777777" w:rsidR="00CB2133" w:rsidRDefault="00CB2133" w:rsidP="00CB2133">
      <w:pPr>
        <w:ind w:firstLine="720"/>
        <w:rPr>
          <w:iCs/>
        </w:rPr>
      </w:pPr>
      <w:r>
        <w:rPr>
          <w:iCs/>
        </w:rPr>
        <w:t>người dùng biết</w:t>
      </w:r>
    </w:p>
    <w:p w14:paraId="6AE96CE2" w14:textId="77777777" w:rsidR="00CB2133" w:rsidRPr="00372C27" w:rsidRDefault="00CB2133" w:rsidP="00CB2133">
      <w:pPr>
        <w:ind w:firstLine="720"/>
        <w:rPr>
          <w:iCs/>
        </w:rPr>
      </w:pPr>
    </w:p>
    <w:p w14:paraId="1803142A" w14:textId="77777777" w:rsidR="00CB2133" w:rsidRDefault="00CB2133" w:rsidP="00CB2133">
      <w:pPr>
        <w:pStyle w:val="Heading3"/>
        <w:spacing w:line="360" w:lineRule="auto"/>
        <w:jc w:val="both"/>
      </w:pPr>
      <w:r>
        <w:t>Các yêu cầu đặc biệt</w:t>
      </w:r>
    </w:p>
    <w:p w14:paraId="49293EB0" w14:textId="77777777" w:rsidR="00CB2133" w:rsidRDefault="00CB2133" w:rsidP="00CB2133">
      <w:r>
        <w:tab/>
        <w:t>Không cần</w:t>
      </w:r>
    </w:p>
    <w:p w14:paraId="4E56BEF4" w14:textId="77777777" w:rsidR="00CB2133" w:rsidRPr="0068763C" w:rsidRDefault="00CB2133" w:rsidP="00CB2133"/>
    <w:p w14:paraId="70E86862" w14:textId="77777777" w:rsidR="00CB2133" w:rsidRDefault="00CB2133" w:rsidP="00CB21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EF97E53" w14:textId="77777777" w:rsidR="00CB2133" w:rsidRDefault="00CB2133" w:rsidP="00CB2133">
      <w:r>
        <w:tab/>
        <w:t>Người dùng phải có tài khoản role là nhân viên tiếp tân</w:t>
      </w:r>
    </w:p>
    <w:p w14:paraId="64700068" w14:textId="77777777" w:rsidR="00CB2133" w:rsidRPr="00F16730" w:rsidRDefault="00CB2133" w:rsidP="00CB2133"/>
    <w:p w14:paraId="37CC6FD9" w14:textId="77777777" w:rsidR="00CB2133" w:rsidRDefault="00CB2133" w:rsidP="00CB21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134D163" w14:textId="7777777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22519251" w14:textId="77777777" w:rsidR="00CB2133" w:rsidRDefault="00CB2133" w:rsidP="00CB2133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E66EE9D" w14:textId="77777777" w:rsidR="00CB2133" w:rsidRDefault="00CB2133" w:rsidP="00CB21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C545F3C" w14:textId="77777777" w:rsidR="00CB2133" w:rsidRPr="00C955DD" w:rsidRDefault="00CB2133" w:rsidP="00CB2133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2800B27" w14:textId="5FD07E19" w:rsidR="00CB2133" w:rsidRDefault="00CB2133" w:rsidP="00C772FC">
      <w:pPr>
        <w:pStyle w:val="BodyText"/>
        <w:jc w:val="both"/>
        <w:rPr>
          <w:iCs/>
        </w:rPr>
      </w:pPr>
    </w:p>
    <w:p w14:paraId="15939AF4" w14:textId="5F607EEB" w:rsidR="003C3827" w:rsidRPr="004C3E1C" w:rsidRDefault="003C3827" w:rsidP="00D67225">
      <w:pPr>
        <w:pStyle w:val="Heading2"/>
      </w:pPr>
      <w:bookmarkStart w:id="24" w:name="_Toc65364394"/>
      <w:proofErr w:type="spellStart"/>
      <w:r w:rsidRPr="004C3E1C">
        <w:t>Đặc</w:t>
      </w:r>
      <w:proofErr w:type="spellEnd"/>
      <w:r w:rsidRPr="004C3E1C">
        <w:t xml:space="preserve"> </w:t>
      </w:r>
      <w:proofErr w:type="spellStart"/>
      <w:r w:rsidRPr="004C3E1C">
        <w:t>tả</w:t>
      </w:r>
      <w:proofErr w:type="spellEnd"/>
      <w:r w:rsidRPr="004C3E1C">
        <w:t xml:space="preserve"> Use-case “</w:t>
      </w:r>
      <w:r w:rsidR="00CF70B6" w:rsidRPr="004C3E1C">
        <w:t>3.5</w:t>
      </w:r>
      <w:r w:rsidR="00976DFE" w:rsidRPr="004C3E1C">
        <w:rPr>
          <w:lang w:val="vi-VN"/>
        </w:rPr>
        <w:t xml:space="preserve"> </w:t>
      </w:r>
      <w:proofErr w:type="spellStart"/>
      <w:r w:rsidR="00976DFE" w:rsidRPr="004C3E1C">
        <w:t>Nhân</w:t>
      </w:r>
      <w:proofErr w:type="spellEnd"/>
      <w:r w:rsidR="00976DFE" w:rsidRPr="004C3E1C">
        <w:rPr>
          <w:lang w:val="vi-VN"/>
        </w:rPr>
        <w:t xml:space="preserve"> viên </w:t>
      </w:r>
      <w:r w:rsidR="005D0A27" w:rsidRPr="00961FF1">
        <w:rPr>
          <w:lang w:val="vi-VN"/>
        </w:rPr>
        <w:t xml:space="preserve">tạp </w:t>
      </w:r>
      <w:r w:rsidR="005D0A27">
        <w:rPr>
          <w:lang w:val="vi-VN"/>
        </w:rPr>
        <w:t>vụ, dịch vụ</w:t>
      </w:r>
      <w:r w:rsidR="005D0A27" w:rsidRPr="00961FF1">
        <w:rPr>
          <w:lang w:val="vi-VN"/>
        </w:rPr>
        <w:t xml:space="preserve"> </w:t>
      </w:r>
      <w:r w:rsidR="00976DFE" w:rsidRPr="004C3E1C">
        <w:rPr>
          <w:lang w:val="vi-VN"/>
        </w:rPr>
        <w:t>-</w:t>
      </w:r>
      <w:r w:rsidR="00CF70B6" w:rsidRPr="004C3E1C">
        <w:t xml:space="preserve"> </w:t>
      </w:r>
      <w:proofErr w:type="spellStart"/>
      <w:r w:rsidR="00CF70B6" w:rsidRPr="004C3E1C">
        <w:t>Dịch</w:t>
      </w:r>
      <w:proofErr w:type="spellEnd"/>
      <w:r w:rsidR="00CF70B6" w:rsidRPr="004C3E1C">
        <w:t xml:space="preserve"> </w:t>
      </w:r>
      <w:proofErr w:type="spellStart"/>
      <w:r w:rsidR="00CF70B6" w:rsidRPr="004C3E1C">
        <w:t>vụ</w:t>
      </w:r>
      <w:proofErr w:type="spellEnd"/>
      <w:r w:rsidR="00CF70B6" w:rsidRPr="004C3E1C">
        <w:t xml:space="preserve"> </w:t>
      </w:r>
      <w:proofErr w:type="spellStart"/>
      <w:r w:rsidR="00CF70B6" w:rsidRPr="004C3E1C">
        <w:t>ăn</w:t>
      </w:r>
      <w:proofErr w:type="spellEnd"/>
      <w:r w:rsidR="00CF70B6" w:rsidRPr="004C3E1C">
        <w:t xml:space="preserve"> </w:t>
      </w:r>
      <w:proofErr w:type="spellStart"/>
      <w:r w:rsidR="005830C9" w:rsidRPr="004C3E1C">
        <w:t>uống</w:t>
      </w:r>
      <w:proofErr w:type="spellEnd"/>
      <w:r w:rsidRPr="004C3E1C">
        <w:t>”</w:t>
      </w:r>
      <w:bookmarkEnd w:id="24"/>
    </w:p>
    <w:p w14:paraId="5AAC46C0" w14:textId="77777777" w:rsidR="003C3827" w:rsidRDefault="003C3827" w:rsidP="003C3827">
      <w:pPr>
        <w:pStyle w:val="Heading3"/>
        <w:spacing w:line="360" w:lineRule="auto"/>
        <w:jc w:val="both"/>
      </w:pPr>
      <w:r>
        <w:t>Tóm tắt</w:t>
      </w:r>
    </w:p>
    <w:p w14:paraId="42710428" w14:textId="6881201F" w:rsidR="003C3827" w:rsidRDefault="003C3827" w:rsidP="003C3827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</w:t>
      </w:r>
      <w:r w:rsidR="009724D8">
        <w:rPr>
          <w:iCs/>
          <w:snapToGrid w:val="0"/>
        </w:rPr>
        <w:t>dịch vụ sẽ thực hiện hành động này.</w:t>
      </w:r>
      <w:r w:rsidR="004D19B6">
        <w:rPr>
          <w:iCs/>
          <w:snapToGrid w:val="0"/>
        </w:rPr>
        <w:t xml:space="preserve"> Thực hiện dịch vụ thức ăn nước uống cho khách</w:t>
      </w:r>
    </w:p>
    <w:p w14:paraId="04B94734" w14:textId="77777777" w:rsidR="003C3827" w:rsidRPr="000B451D" w:rsidRDefault="003C3827" w:rsidP="003C3827">
      <w:pPr>
        <w:pStyle w:val="BodyText"/>
        <w:jc w:val="both"/>
        <w:rPr>
          <w:iCs/>
          <w:snapToGrid w:val="0"/>
        </w:rPr>
      </w:pPr>
    </w:p>
    <w:p w14:paraId="52ED531B" w14:textId="77777777" w:rsidR="003C3827" w:rsidRDefault="003C3827" w:rsidP="003C3827">
      <w:pPr>
        <w:pStyle w:val="Heading3"/>
        <w:spacing w:line="360" w:lineRule="auto"/>
        <w:jc w:val="both"/>
      </w:pPr>
      <w:r>
        <w:t>Dòng sự kiện</w:t>
      </w:r>
    </w:p>
    <w:p w14:paraId="759A1C01" w14:textId="77777777" w:rsidR="003C3827" w:rsidRDefault="003C3827" w:rsidP="003C3827">
      <w:pPr>
        <w:pStyle w:val="Heading4"/>
        <w:spacing w:line="360" w:lineRule="auto"/>
        <w:jc w:val="both"/>
      </w:pPr>
      <w:r>
        <w:t>Dòng sự kiện chính</w:t>
      </w:r>
    </w:p>
    <w:p w14:paraId="55024447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3024CC1" w14:textId="1A99782C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tiếp </w:t>
      </w:r>
      <w:r w:rsidR="00760C5F">
        <w:rPr>
          <w:iCs/>
        </w:rPr>
        <w:t>dịch vụ</w:t>
      </w:r>
    </w:p>
    <w:p w14:paraId="1A4776B6" w14:textId="0B6612A4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B3: Hệ thống kiểm tra tài khoản hợp lệ hiển trị tranh chủ quản lí của nhân viên </w:t>
      </w:r>
      <w:r w:rsidR="00D64171">
        <w:rPr>
          <w:iCs/>
        </w:rPr>
        <w:t>dịch vụ</w:t>
      </w:r>
    </w:p>
    <w:p w14:paraId="42A1DB7D" w14:textId="56FDAEA6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B4: Nhận viên </w:t>
      </w:r>
      <w:r w:rsidR="009A5E6B">
        <w:rPr>
          <w:iCs/>
        </w:rPr>
        <w:t>dịch vụ</w:t>
      </w:r>
      <w:r>
        <w:rPr>
          <w:iCs/>
        </w:rPr>
        <w:t xml:space="preserve"> nhận việc và cập nhật trạng thái</w:t>
      </w:r>
      <w:r w:rsidR="00172AD9">
        <w:rPr>
          <w:iCs/>
        </w:rPr>
        <w:t xml:space="preserve"> đang làm </w:t>
      </w:r>
    </w:p>
    <w:p w14:paraId="566E2D2A" w14:textId="149FF4B8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 xml:space="preserve">B5: Sau khi checking out xong nhân viên tạp vụ thực hiện cập nhật trạng thái Done </w:t>
      </w:r>
      <w:r w:rsidR="00A632FC">
        <w:rPr>
          <w:iCs/>
        </w:rPr>
        <w:t>yêu cầu</w:t>
      </w:r>
    </w:p>
    <w:p w14:paraId="5BC78D88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B6: Hệ thống kiểm tra thông báo thành công</w:t>
      </w:r>
    </w:p>
    <w:p w14:paraId="118D7C1E" w14:textId="77777777" w:rsidR="003C3827" w:rsidRDefault="003C3827" w:rsidP="003C3827">
      <w:pPr>
        <w:pStyle w:val="BodyText"/>
        <w:jc w:val="both"/>
        <w:rPr>
          <w:lang w:val="en-US"/>
        </w:rPr>
      </w:pPr>
      <w:r>
        <w:t>Các dòng sự kiện khác</w:t>
      </w:r>
    </w:p>
    <w:p w14:paraId="7BDF38FA" w14:textId="77777777" w:rsidR="003C3827" w:rsidRDefault="003C3827" w:rsidP="003C3827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3D99C3DC" w14:textId="77777777" w:rsidR="003C3827" w:rsidRDefault="003C3827" w:rsidP="003C3827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4EFB9E45" w14:textId="77777777" w:rsidR="003C3827" w:rsidRDefault="003C3827" w:rsidP="003C3827">
      <w:pPr>
        <w:ind w:firstLine="720"/>
        <w:rPr>
          <w:iCs/>
        </w:rPr>
      </w:pPr>
      <w:r>
        <w:rPr>
          <w:iCs/>
        </w:rPr>
        <w:t>người dùng biết</w:t>
      </w:r>
    </w:p>
    <w:p w14:paraId="25F3A49F" w14:textId="77777777" w:rsidR="003C3827" w:rsidRPr="00372C27" w:rsidRDefault="003C3827" w:rsidP="003C3827">
      <w:pPr>
        <w:ind w:firstLine="720"/>
        <w:rPr>
          <w:iCs/>
        </w:rPr>
      </w:pPr>
    </w:p>
    <w:p w14:paraId="0EFF1C4A" w14:textId="77777777" w:rsidR="003C3827" w:rsidRDefault="003C3827" w:rsidP="003C3827">
      <w:pPr>
        <w:pStyle w:val="Heading3"/>
        <w:spacing w:line="360" w:lineRule="auto"/>
        <w:jc w:val="both"/>
      </w:pPr>
      <w:r>
        <w:t>Các yêu cầu đặc biệt</w:t>
      </w:r>
    </w:p>
    <w:p w14:paraId="6BED0305" w14:textId="77777777" w:rsidR="003C3827" w:rsidRDefault="003C3827" w:rsidP="003C3827">
      <w:r>
        <w:tab/>
        <w:t>Không cần</w:t>
      </w:r>
    </w:p>
    <w:p w14:paraId="7E99C33C" w14:textId="77777777" w:rsidR="003C3827" w:rsidRPr="0068763C" w:rsidRDefault="003C3827" w:rsidP="003C3827"/>
    <w:p w14:paraId="6BE3CEB4" w14:textId="77777777" w:rsidR="003C3827" w:rsidRDefault="003C3827" w:rsidP="003C382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D7DBD9D" w14:textId="77777777" w:rsidR="003C3827" w:rsidRDefault="003C3827" w:rsidP="003C3827">
      <w:r>
        <w:tab/>
        <w:t>Người dùng phải có tài khoản role là nhân viên tiếp tân</w:t>
      </w:r>
    </w:p>
    <w:p w14:paraId="7BDFEB00" w14:textId="77777777" w:rsidR="003C3827" w:rsidRPr="00F16730" w:rsidRDefault="003C3827" w:rsidP="003C3827"/>
    <w:p w14:paraId="58475D54" w14:textId="77777777" w:rsidR="003C3827" w:rsidRDefault="003C3827" w:rsidP="003C3827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E19192E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43E7B654" w14:textId="77777777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2B4A8C55" w14:textId="77777777" w:rsidR="003C3827" w:rsidRDefault="003C3827" w:rsidP="003C3827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9EF5647" w14:textId="0F903022" w:rsidR="003C3827" w:rsidRDefault="003C3827" w:rsidP="003C3827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299331F0" w14:textId="0EEF96C3" w:rsidR="006D6FAC" w:rsidRDefault="006D6FAC" w:rsidP="003C3827">
      <w:pPr>
        <w:pStyle w:val="BodyText"/>
        <w:jc w:val="both"/>
        <w:rPr>
          <w:iCs/>
        </w:rPr>
      </w:pPr>
    </w:p>
    <w:p w14:paraId="392DABFA" w14:textId="32B27105" w:rsidR="006D6FAC" w:rsidRPr="00D67225" w:rsidRDefault="006D6FAC" w:rsidP="00D67225">
      <w:pPr>
        <w:pStyle w:val="Heading2"/>
      </w:pPr>
      <w:bookmarkStart w:id="25" w:name="_Toc65364395"/>
      <w:proofErr w:type="spellStart"/>
      <w:r w:rsidRPr="00D67225">
        <w:t>Đặc</w:t>
      </w:r>
      <w:proofErr w:type="spellEnd"/>
      <w:r w:rsidRPr="00D67225">
        <w:t xml:space="preserve"> </w:t>
      </w:r>
      <w:proofErr w:type="spellStart"/>
      <w:r w:rsidRPr="00D67225">
        <w:t>tả</w:t>
      </w:r>
      <w:proofErr w:type="spellEnd"/>
      <w:r w:rsidRPr="00D67225">
        <w:t xml:space="preserve"> Use-case “</w:t>
      </w:r>
      <w:r w:rsidR="00E66A68" w:rsidRPr="00D67225">
        <w:t>3.6</w:t>
      </w:r>
      <w:r w:rsidR="003F0AF1" w:rsidRPr="00D67225">
        <w:rPr>
          <w:lang w:val="vi-VN"/>
        </w:rPr>
        <w:t xml:space="preserve"> </w:t>
      </w:r>
      <w:proofErr w:type="spellStart"/>
      <w:r w:rsidR="003F0AF1" w:rsidRPr="00D67225">
        <w:t>Nhân</w:t>
      </w:r>
      <w:proofErr w:type="spellEnd"/>
      <w:r w:rsidR="003F0AF1" w:rsidRPr="00D67225">
        <w:rPr>
          <w:lang w:val="vi-VN"/>
        </w:rPr>
        <w:t xml:space="preserve"> viên </w:t>
      </w:r>
      <w:r w:rsidR="005F4BDD" w:rsidRPr="00961FF1">
        <w:rPr>
          <w:lang w:val="vi-VN"/>
        </w:rPr>
        <w:t xml:space="preserve">tạp </w:t>
      </w:r>
      <w:r w:rsidR="005F4BDD">
        <w:rPr>
          <w:lang w:val="vi-VN"/>
        </w:rPr>
        <w:t>vụ, dịch vụ</w:t>
      </w:r>
      <w:r w:rsidR="005F4BDD" w:rsidRPr="00961FF1">
        <w:rPr>
          <w:lang w:val="vi-VN"/>
        </w:rPr>
        <w:t xml:space="preserve"> </w:t>
      </w:r>
      <w:r w:rsidR="003F0AF1" w:rsidRPr="00D67225">
        <w:rPr>
          <w:lang w:val="vi-VN"/>
        </w:rPr>
        <w:t>-</w:t>
      </w:r>
      <w:r w:rsidR="00E66A68" w:rsidRPr="00D67225">
        <w:t xml:space="preserve"> </w:t>
      </w:r>
      <w:proofErr w:type="spellStart"/>
      <w:r w:rsidR="00E66A68" w:rsidRPr="00D67225">
        <w:t>Dịch</w:t>
      </w:r>
      <w:proofErr w:type="spellEnd"/>
      <w:r w:rsidR="00E66A68" w:rsidRPr="00D67225">
        <w:t xml:space="preserve"> </w:t>
      </w:r>
      <w:proofErr w:type="spellStart"/>
      <w:r w:rsidR="00E66A68" w:rsidRPr="00D67225">
        <w:t>vụ</w:t>
      </w:r>
      <w:proofErr w:type="spellEnd"/>
      <w:r w:rsidR="00E66A68" w:rsidRPr="00D67225">
        <w:t xml:space="preserve"> </w:t>
      </w:r>
      <w:proofErr w:type="spellStart"/>
      <w:r w:rsidR="00E66A68" w:rsidRPr="00D67225">
        <w:t>dọn</w:t>
      </w:r>
      <w:proofErr w:type="spellEnd"/>
      <w:r w:rsidR="00E66A68" w:rsidRPr="00D67225">
        <w:t xml:space="preserve"> </w:t>
      </w:r>
      <w:proofErr w:type="spellStart"/>
      <w:r w:rsidR="00E66A68" w:rsidRPr="00D67225">
        <w:t>phòng</w:t>
      </w:r>
      <w:proofErr w:type="spellEnd"/>
      <w:r w:rsidR="00E66A68" w:rsidRPr="00D67225">
        <w:t xml:space="preserve">, </w:t>
      </w:r>
      <w:proofErr w:type="spellStart"/>
      <w:r w:rsidR="00E66A68" w:rsidRPr="00D67225">
        <w:t>bàn</w:t>
      </w:r>
      <w:proofErr w:type="spellEnd"/>
      <w:r w:rsidR="00E66A68" w:rsidRPr="00D67225">
        <w:t xml:space="preserve"> </w:t>
      </w:r>
      <w:proofErr w:type="spellStart"/>
      <w:r w:rsidR="00E66A68" w:rsidRPr="00D67225">
        <w:t>giao</w:t>
      </w:r>
      <w:proofErr w:type="spellEnd"/>
      <w:r w:rsidR="00E66A68" w:rsidRPr="00D67225">
        <w:t xml:space="preserve"> </w:t>
      </w:r>
      <w:proofErr w:type="spellStart"/>
      <w:r w:rsidR="00E66A68" w:rsidRPr="00D67225">
        <w:t>xe</w:t>
      </w:r>
      <w:proofErr w:type="spellEnd"/>
      <w:r w:rsidR="00E66A68" w:rsidRPr="00D67225">
        <w:t xml:space="preserve"> </w:t>
      </w:r>
      <w:proofErr w:type="spellStart"/>
      <w:r w:rsidR="00E66A68" w:rsidRPr="00D67225">
        <w:t>cho</w:t>
      </w:r>
      <w:proofErr w:type="spellEnd"/>
      <w:r w:rsidR="00E66A68" w:rsidRPr="00D67225">
        <w:t xml:space="preserve"> </w:t>
      </w:r>
      <w:proofErr w:type="spellStart"/>
      <w:r w:rsidR="00E66A68" w:rsidRPr="00D67225">
        <w:t>khách</w:t>
      </w:r>
      <w:proofErr w:type="spellEnd"/>
      <w:r w:rsidR="00E66A68" w:rsidRPr="00D67225">
        <w:t xml:space="preserve"> </w:t>
      </w:r>
      <w:proofErr w:type="spellStart"/>
      <w:r w:rsidR="00E66A68" w:rsidRPr="00D67225">
        <w:t>muốn</w:t>
      </w:r>
      <w:proofErr w:type="spellEnd"/>
      <w:r w:rsidR="00E66A68" w:rsidRPr="00D67225">
        <w:t xml:space="preserve"> </w:t>
      </w:r>
      <w:proofErr w:type="spellStart"/>
      <w:r w:rsidR="00E66A68" w:rsidRPr="00D67225">
        <w:t>thuê</w:t>
      </w:r>
      <w:proofErr w:type="spellEnd"/>
      <w:r w:rsidR="00E66A68" w:rsidRPr="00D67225">
        <w:t xml:space="preserve"> </w:t>
      </w:r>
      <w:proofErr w:type="spellStart"/>
      <w:r w:rsidR="00E66A68" w:rsidRPr="00D67225">
        <w:t>xe</w:t>
      </w:r>
      <w:proofErr w:type="spellEnd"/>
      <w:r w:rsidRPr="00D67225">
        <w:t>”</w:t>
      </w:r>
      <w:bookmarkEnd w:id="25"/>
    </w:p>
    <w:p w14:paraId="282B6612" w14:textId="77777777" w:rsidR="006D6FAC" w:rsidRDefault="006D6FAC" w:rsidP="006D6FAC">
      <w:pPr>
        <w:pStyle w:val="Heading3"/>
        <w:spacing w:line="360" w:lineRule="auto"/>
        <w:jc w:val="both"/>
      </w:pPr>
      <w:r>
        <w:t>Tóm tắt</w:t>
      </w:r>
    </w:p>
    <w:p w14:paraId="6A410B8F" w14:textId="4B376425" w:rsidR="006D6FAC" w:rsidRDefault="006D6FAC" w:rsidP="006D6FAC">
      <w:pPr>
        <w:pStyle w:val="BodyText"/>
        <w:jc w:val="both"/>
        <w:rPr>
          <w:iCs/>
          <w:snapToGrid w:val="0"/>
        </w:rPr>
      </w:pPr>
      <w:r>
        <w:rPr>
          <w:iCs/>
          <w:snapToGrid w:val="0"/>
        </w:rPr>
        <w:t xml:space="preserve">Nhân viên </w:t>
      </w:r>
      <w:r w:rsidR="00A90C3A">
        <w:rPr>
          <w:iCs/>
          <w:snapToGrid w:val="0"/>
        </w:rPr>
        <w:t>tạp vụ</w:t>
      </w:r>
      <w:r>
        <w:rPr>
          <w:iCs/>
          <w:snapToGrid w:val="0"/>
        </w:rPr>
        <w:t xml:space="preserve"> sẽ thực hiện hành động này. Thực hiện dịch vụ </w:t>
      </w:r>
      <w:r w:rsidR="00B94986">
        <w:rPr>
          <w:iCs/>
          <w:snapToGrid w:val="0"/>
        </w:rPr>
        <w:t xml:space="preserve">dọn phòng chuẩn bị xe cho khách </w:t>
      </w:r>
      <w:r w:rsidR="00457ABA">
        <w:rPr>
          <w:iCs/>
          <w:snapToGrid w:val="0"/>
        </w:rPr>
        <w:t>thuê.</w:t>
      </w:r>
    </w:p>
    <w:p w14:paraId="5C6557F2" w14:textId="77777777" w:rsidR="006D6FAC" w:rsidRPr="000B451D" w:rsidRDefault="006D6FAC" w:rsidP="006D6FAC">
      <w:pPr>
        <w:pStyle w:val="BodyText"/>
        <w:jc w:val="both"/>
        <w:rPr>
          <w:iCs/>
          <w:snapToGrid w:val="0"/>
        </w:rPr>
      </w:pPr>
    </w:p>
    <w:p w14:paraId="36EBC771" w14:textId="77777777" w:rsidR="006D6FAC" w:rsidRDefault="006D6FAC" w:rsidP="006D6FAC">
      <w:pPr>
        <w:pStyle w:val="Heading3"/>
        <w:spacing w:line="360" w:lineRule="auto"/>
        <w:jc w:val="both"/>
      </w:pPr>
      <w:r>
        <w:t>Dòng sự kiện</w:t>
      </w:r>
    </w:p>
    <w:p w14:paraId="0E4EFC71" w14:textId="77777777" w:rsidR="006D6FAC" w:rsidRDefault="006D6FAC" w:rsidP="006D6FAC">
      <w:pPr>
        <w:pStyle w:val="Heading4"/>
        <w:spacing w:line="360" w:lineRule="auto"/>
        <w:jc w:val="both"/>
      </w:pPr>
      <w:r>
        <w:t>Dòng sự kiện chính</w:t>
      </w:r>
    </w:p>
    <w:p w14:paraId="71E0AF96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  <w:lang w:val="en-US"/>
        </w:rPr>
        <w:t>B1</w:t>
      </w:r>
      <w:r>
        <w:rPr>
          <w:iCs/>
        </w:rPr>
        <w:t>: Người dùng mở trình duyệt web lên truy cập và trang chủ của website MinaHotel</w:t>
      </w:r>
    </w:p>
    <w:p w14:paraId="53BCF558" w14:textId="322F2D19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B2: Đăng nhập với role là nhân viên tiếp </w:t>
      </w:r>
      <w:r w:rsidR="00BC4267">
        <w:rPr>
          <w:iCs/>
        </w:rPr>
        <w:t>tạp vụ</w:t>
      </w:r>
    </w:p>
    <w:p w14:paraId="131D0185" w14:textId="2A76943B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B3: Hệ thống kiểm tra tài khoản hợp lệ hiển trị tranh chủ quản lí của nhân viên </w:t>
      </w:r>
      <w:r w:rsidR="006E10D0">
        <w:rPr>
          <w:iCs/>
        </w:rPr>
        <w:t>tạp vụ</w:t>
      </w:r>
    </w:p>
    <w:p w14:paraId="5AD008E8" w14:textId="2DD60AB6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B4: Nhận viên </w:t>
      </w:r>
      <w:r w:rsidR="00215C2D">
        <w:rPr>
          <w:iCs/>
        </w:rPr>
        <w:t xml:space="preserve">tạp </w:t>
      </w:r>
      <w:r>
        <w:rPr>
          <w:iCs/>
        </w:rPr>
        <w:t xml:space="preserve">vụ nhận việc và cập nhật trạng thái đang làm </w:t>
      </w:r>
    </w:p>
    <w:p w14:paraId="79F291F5" w14:textId="62E0ADCB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 xml:space="preserve">B5: Sau khi </w:t>
      </w:r>
      <w:r w:rsidR="009214B9">
        <w:rPr>
          <w:iCs/>
        </w:rPr>
        <w:t xml:space="preserve">thực hiện </w:t>
      </w:r>
      <w:r>
        <w:rPr>
          <w:iCs/>
        </w:rPr>
        <w:t>xong nhân viên tạp vụ thực hiện cập nhật trạng thái Done yêu cầu</w:t>
      </w:r>
    </w:p>
    <w:p w14:paraId="69D6507F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>B6: Hệ thống kiểm tra thông báo thành công</w:t>
      </w:r>
    </w:p>
    <w:p w14:paraId="5DDB18F0" w14:textId="77777777" w:rsidR="006D6FAC" w:rsidRDefault="006D6FAC" w:rsidP="006D6FAC">
      <w:pPr>
        <w:pStyle w:val="BodyText"/>
        <w:jc w:val="both"/>
        <w:rPr>
          <w:lang w:val="en-US"/>
        </w:rPr>
      </w:pPr>
      <w:r>
        <w:t>Các dòng sự kiện khác</w:t>
      </w:r>
    </w:p>
    <w:p w14:paraId="3958923E" w14:textId="77777777" w:rsidR="006D6FAC" w:rsidRDefault="006D6FAC" w:rsidP="006D6FAC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14:paraId="15EF3350" w14:textId="77777777" w:rsidR="006D6FAC" w:rsidRDefault="006D6FAC" w:rsidP="006D6FAC">
      <w:pPr>
        <w:ind w:firstLine="720"/>
        <w:rPr>
          <w:iCs/>
        </w:rPr>
      </w:pPr>
      <w:r>
        <w:rPr>
          <w:iCs/>
        </w:rPr>
        <w:t>Ở B3 hệ thống phân kiểm tra nếu không đúng user name password sẽ thông báo cho</w:t>
      </w:r>
    </w:p>
    <w:p w14:paraId="14902EED" w14:textId="77777777" w:rsidR="006D6FAC" w:rsidRDefault="006D6FAC" w:rsidP="006D6FAC">
      <w:pPr>
        <w:ind w:firstLine="720"/>
        <w:rPr>
          <w:iCs/>
        </w:rPr>
      </w:pPr>
      <w:r>
        <w:rPr>
          <w:iCs/>
        </w:rPr>
        <w:t>người dùng biết</w:t>
      </w:r>
    </w:p>
    <w:p w14:paraId="7A64E9AD" w14:textId="77777777" w:rsidR="006D6FAC" w:rsidRPr="00372C27" w:rsidRDefault="006D6FAC" w:rsidP="006D6FAC">
      <w:pPr>
        <w:ind w:firstLine="720"/>
        <w:rPr>
          <w:iCs/>
        </w:rPr>
      </w:pPr>
    </w:p>
    <w:p w14:paraId="0C6578CD" w14:textId="77777777" w:rsidR="006D6FAC" w:rsidRDefault="006D6FAC" w:rsidP="006D6FAC">
      <w:pPr>
        <w:pStyle w:val="Heading3"/>
        <w:spacing w:line="360" w:lineRule="auto"/>
        <w:jc w:val="both"/>
      </w:pPr>
      <w:r>
        <w:t>Các yêu cầu đặc biệt</w:t>
      </w:r>
    </w:p>
    <w:p w14:paraId="2BD81A21" w14:textId="77777777" w:rsidR="006D6FAC" w:rsidRDefault="006D6FAC" w:rsidP="006D6FAC">
      <w:r>
        <w:tab/>
        <w:t>Không cần</w:t>
      </w:r>
    </w:p>
    <w:p w14:paraId="1C6F2CAC" w14:textId="77777777" w:rsidR="006D6FAC" w:rsidRPr="0068763C" w:rsidRDefault="006D6FAC" w:rsidP="006D6FAC"/>
    <w:p w14:paraId="70117D4D" w14:textId="77777777" w:rsidR="006D6FAC" w:rsidRDefault="006D6FAC" w:rsidP="006D6FA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A00E35D" w14:textId="77777777" w:rsidR="006D6FAC" w:rsidRDefault="006D6FAC" w:rsidP="006D6FAC">
      <w:r>
        <w:tab/>
        <w:t>Người dùng phải có tài khoản role là nhân viên tiếp tân</w:t>
      </w:r>
    </w:p>
    <w:p w14:paraId="3F1F524F" w14:textId="77777777" w:rsidR="006D6FAC" w:rsidRPr="00F16730" w:rsidRDefault="006D6FAC" w:rsidP="006D6FAC"/>
    <w:p w14:paraId="2FA56D47" w14:textId="77777777" w:rsidR="006D6FAC" w:rsidRDefault="006D6FAC" w:rsidP="006D6FA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A806E94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>Nếu thành công hiển thị thống báo thành công</w:t>
      </w:r>
    </w:p>
    <w:p w14:paraId="3C1EFC68" w14:textId="77777777" w:rsidR="006D6FAC" w:rsidRDefault="006D6FAC" w:rsidP="006D6FAC">
      <w:pPr>
        <w:pStyle w:val="BodyText"/>
        <w:jc w:val="both"/>
        <w:rPr>
          <w:iCs/>
        </w:rPr>
      </w:pPr>
      <w:r>
        <w:rPr>
          <w:iCs/>
        </w:rPr>
        <w:t>Nếu thất bại hệ thống sẽ báo lí do lỗi</w:t>
      </w:r>
    </w:p>
    <w:p w14:paraId="0BC5F70E" w14:textId="77777777" w:rsidR="006D6FAC" w:rsidRDefault="006D6FAC" w:rsidP="006D6FA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EE54462" w14:textId="77777777" w:rsidR="006D6FAC" w:rsidRPr="00C955DD" w:rsidRDefault="006D6FAC" w:rsidP="006D6FAC">
      <w:pPr>
        <w:pStyle w:val="BodyText"/>
        <w:jc w:val="both"/>
        <w:rPr>
          <w:iCs/>
        </w:rPr>
      </w:pPr>
      <w:r>
        <w:rPr>
          <w:iCs/>
        </w:rPr>
        <w:t>Không có.</w:t>
      </w:r>
    </w:p>
    <w:p w14:paraId="187770C3" w14:textId="77777777" w:rsidR="006D6FAC" w:rsidRPr="00C955DD" w:rsidRDefault="006D6FAC" w:rsidP="003C3827">
      <w:pPr>
        <w:pStyle w:val="BodyText"/>
        <w:jc w:val="both"/>
        <w:rPr>
          <w:iCs/>
        </w:rPr>
      </w:pPr>
    </w:p>
    <w:p w14:paraId="5C8280CA" w14:textId="77777777" w:rsidR="003C3827" w:rsidRPr="00C772FC" w:rsidRDefault="003C3827" w:rsidP="00C772FC">
      <w:pPr>
        <w:pStyle w:val="BodyText"/>
        <w:jc w:val="both"/>
        <w:rPr>
          <w:iCs/>
        </w:rPr>
      </w:pPr>
    </w:p>
    <w:sectPr w:rsidR="003C3827" w:rsidRPr="00C772F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63AEB" w14:textId="77777777" w:rsidR="00536586" w:rsidRDefault="00536586">
      <w:r>
        <w:separator/>
      </w:r>
    </w:p>
  </w:endnote>
  <w:endnote w:type="continuationSeparator" w:id="0">
    <w:p w14:paraId="217D3DD6" w14:textId="77777777" w:rsidR="00536586" w:rsidRDefault="0053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8546D" w14:textId="77777777" w:rsidR="00013260" w:rsidRDefault="0001326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6B56AC4" wp14:editId="68CDABD4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013260" w14:paraId="5FD011D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10070B7" w14:textId="77777777" w:rsidR="00013260" w:rsidRPr="007A1DE8" w:rsidRDefault="00013260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2CDFE1A8" wp14:editId="23E0A7C6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8F0FABD" w14:textId="77777777" w:rsidR="00013260" w:rsidRPr="00B871C5" w:rsidRDefault="00013260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C48E4CE" w14:textId="77777777" w:rsidR="00013260" w:rsidRDefault="00013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D2030" w14:textId="77777777" w:rsidR="00536586" w:rsidRDefault="00536586">
      <w:r>
        <w:separator/>
      </w:r>
    </w:p>
  </w:footnote>
  <w:footnote w:type="continuationSeparator" w:id="0">
    <w:p w14:paraId="700B9CA0" w14:textId="77777777" w:rsidR="00536586" w:rsidRDefault="00536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441CC" w14:textId="77777777" w:rsidR="00013260" w:rsidRDefault="00013260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A1A266" wp14:editId="41DFFF5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6E51C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9548A98" wp14:editId="4B55D41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0D1E61" w14:textId="77777777" w:rsidR="00013260" w:rsidRDefault="00013260" w:rsidP="00FC77E2">
    <w:pPr>
      <w:pStyle w:val="Title"/>
      <w:rPr>
        <w:lang w:val="en-US"/>
      </w:rPr>
    </w:pPr>
  </w:p>
  <w:p w14:paraId="6C533EF6" w14:textId="77777777" w:rsidR="00013260" w:rsidRPr="003B1A2B" w:rsidRDefault="00013260" w:rsidP="00FC77E2">
    <w:pPr>
      <w:rPr>
        <w:lang w:val="en-US"/>
      </w:rPr>
    </w:pPr>
  </w:p>
  <w:p w14:paraId="50A34765" w14:textId="77777777" w:rsidR="00013260" w:rsidRPr="00F53DBB" w:rsidRDefault="00013260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2F6DA6A" w14:textId="77777777" w:rsidR="00013260" w:rsidRPr="0040293A" w:rsidRDefault="00013260" w:rsidP="00FC77E2">
    <w:pPr>
      <w:pStyle w:val="Header"/>
      <w:rPr>
        <w:rFonts w:eastAsia="Tahoma"/>
      </w:rPr>
    </w:pPr>
  </w:p>
  <w:p w14:paraId="7325DD7C" w14:textId="77777777" w:rsidR="00013260" w:rsidRPr="00FC77E2" w:rsidRDefault="00013260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AD439" w14:textId="77777777" w:rsidR="00013260" w:rsidRDefault="00013260">
    <w:r w:rsidRPr="004257CD"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3545E0EC" wp14:editId="54D28FB4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013260" w14:paraId="2BFFE2CF" w14:textId="77777777" w:rsidTr="008D3541">
      <w:tc>
        <w:tcPr>
          <w:tcW w:w="6623" w:type="dxa"/>
          <w:shd w:val="clear" w:color="auto" w:fill="auto"/>
        </w:tcPr>
        <w:p w14:paraId="4D6C7BBA" w14:textId="70DB919E" w:rsidR="00013260" w:rsidRPr="00CA3F22" w:rsidRDefault="00013260">
          <w:pPr>
            <w:pStyle w:val="Header"/>
            <w:rPr>
              <w:color w:val="0000FF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</w:rPr>
            <w:t xml:space="preserve"> lí khách sạn</w:t>
          </w:r>
        </w:p>
      </w:tc>
      <w:tc>
        <w:tcPr>
          <w:tcW w:w="2845" w:type="dxa"/>
          <w:shd w:val="clear" w:color="auto" w:fill="auto"/>
        </w:tcPr>
        <w:p w14:paraId="55D3736C" w14:textId="5666FE41" w:rsidR="00013260" w:rsidRPr="00EF47C4" w:rsidRDefault="00013260">
          <w:pPr>
            <w:pStyle w:val="Header"/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1</w:t>
          </w:r>
          <w:r>
            <w:t>.0</w:t>
          </w:r>
        </w:p>
      </w:tc>
    </w:tr>
    <w:tr w:rsidR="00013260" w14:paraId="28EA76AA" w14:textId="77777777" w:rsidTr="008D3541">
      <w:tc>
        <w:tcPr>
          <w:tcW w:w="6623" w:type="dxa"/>
          <w:shd w:val="clear" w:color="auto" w:fill="auto"/>
        </w:tcPr>
        <w:p w14:paraId="12ACDA3F" w14:textId="77777777" w:rsidR="00013260" w:rsidRPr="008D3541" w:rsidRDefault="00013260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0C3D5B76" w14:textId="2D609575" w:rsidR="00013260" w:rsidRPr="00AB1F2F" w:rsidRDefault="00013260">
          <w:pPr>
            <w:pStyle w:val="Header"/>
          </w:pPr>
          <w:proofErr w:type="spellStart"/>
          <w:r>
            <w:rPr>
              <w:lang w:val="en-US"/>
            </w:rPr>
            <w:t>Ngày</w:t>
          </w:r>
          <w:proofErr w:type="spellEnd"/>
          <w:r>
            <w:t>: 2021/01/14</w:t>
          </w:r>
        </w:p>
      </w:tc>
    </w:tr>
  </w:tbl>
  <w:p w14:paraId="45D72575" w14:textId="77777777" w:rsidR="00013260" w:rsidRPr="007A1DE8" w:rsidRDefault="000132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BEEBC5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3260"/>
    <w:rsid w:val="0001696A"/>
    <w:rsid w:val="0002209C"/>
    <w:rsid w:val="00030549"/>
    <w:rsid w:val="000331C8"/>
    <w:rsid w:val="00035FDB"/>
    <w:rsid w:val="000377A4"/>
    <w:rsid w:val="000418A4"/>
    <w:rsid w:val="00047C8C"/>
    <w:rsid w:val="000519D9"/>
    <w:rsid w:val="000615EC"/>
    <w:rsid w:val="00066B14"/>
    <w:rsid w:val="0008140F"/>
    <w:rsid w:val="00081FEC"/>
    <w:rsid w:val="000852DC"/>
    <w:rsid w:val="0008757A"/>
    <w:rsid w:val="000A2318"/>
    <w:rsid w:val="000A33E1"/>
    <w:rsid w:val="000A60DE"/>
    <w:rsid w:val="000B1CBB"/>
    <w:rsid w:val="000B451D"/>
    <w:rsid w:val="000C0CA8"/>
    <w:rsid w:val="000C6909"/>
    <w:rsid w:val="000D589E"/>
    <w:rsid w:val="000E11FE"/>
    <w:rsid w:val="000E52C1"/>
    <w:rsid w:val="000F1411"/>
    <w:rsid w:val="000F36AC"/>
    <w:rsid w:val="000F7D5B"/>
    <w:rsid w:val="001136F7"/>
    <w:rsid w:val="001333BD"/>
    <w:rsid w:val="0015022A"/>
    <w:rsid w:val="00152D32"/>
    <w:rsid w:val="001546F9"/>
    <w:rsid w:val="00160328"/>
    <w:rsid w:val="001605BD"/>
    <w:rsid w:val="0016468E"/>
    <w:rsid w:val="00170197"/>
    <w:rsid w:val="0017266E"/>
    <w:rsid w:val="00172AD9"/>
    <w:rsid w:val="00185356"/>
    <w:rsid w:val="001865C0"/>
    <w:rsid w:val="001B1512"/>
    <w:rsid w:val="001B46F9"/>
    <w:rsid w:val="001B563F"/>
    <w:rsid w:val="001B6BC9"/>
    <w:rsid w:val="001C26A3"/>
    <w:rsid w:val="001C3CFB"/>
    <w:rsid w:val="001C6116"/>
    <w:rsid w:val="001D28AE"/>
    <w:rsid w:val="001D2D9C"/>
    <w:rsid w:val="001D758F"/>
    <w:rsid w:val="001E71D0"/>
    <w:rsid w:val="001F2C7D"/>
    <w:rsid w:val="001F7580"/>
    <w:rsid w:val="00201D27"/>
    <w:rsid w:val="00202CF6"/>
    <w:rsid w:val="00204530"/>
    <w:rsid w:val="002124DD"/>
    <w:rsid w:val="00215868"/>
    <w:rsid w:val="00215C2D"/>
    <w:rsid w:val="002160F2"/>
    <w:rsid w:val="00216E71"/>
    <w:rsid w:val="00221A67"/>
    <w:rsid w:val="00242E1D"/>
    <w:rsid w:val="0024712A"/>
    <w:rsid w:val="00247732"/>
    <w:rsid w:val="00263B07"/>
    <w:rsid w:val="00263FED"/>
    <w:rsid w:val="0029434B"/>
    <w:rsid w:val="002A3A6A"/>
    <w:rsid w:val="002A514E"/>
    <w:rsid w:val="002C061D"/>
    <w:rsid w:val="002C6758"/>
    <w:rsid w:val="002E4A67"/>
    <w:rsid w:val="002E530E"/>
    <w:rsid w:val="002F4484"/>
    <w:rsid w:val="00301562"/>
    <w:rsid w:val="00305EFF"/>
    <w:rsid w:val="0030630B"/>
    <w:rsid w:val="0031511D"/>
    <w:rsid w:val="003231F5"/>
    <w:rsid w:val="00326EDE"/>
    <w:rsid w:val="00332594"/>
    <w:rsid w:val="003343B5"/>
    <w:rsid w:val="003350DB"/>
    <w:rsid w:val="00342611"/>
    <w:rsid w:val="00350FE2"/>
    <w:rsid w:val="00353A74"/>
    <w:rsid w:val="003548A8"/>
    <w:rsid w:val="00361049"/>
    <w:rsid w:val="00361417"/>
    <w:rsid w:val="00363525"/>
    <w:rsid w:val="0036368D"/>
    <w:rsid w:val="00366FF9"/>
    <w:rsid w:val="003701D7"/>
    <w:rsid w:val="00372C27"/>
    <w:rsid w:val="003747E6"/>
    <w:rsid w:val="00375F19"/>
    <w:rsid w:val="00387D14"/>
    <w:rsid w:val="00394A5B"/>
    <w:rsid w:val="003A0E50"/>
    <w:rsid w:val="003A2E7B"/>
    <w:rsid w:val="003B010E"/>
    <w:rsid w:val="003C0124"/>
    <w:rsid w:val="003C0E08"/>
    <w:rsid w:val="003C3827"/>
    <w:rsid w:val="003D3076"/>
    <w:rsid w:val="003D50FE"/>
    <w:rsid w:val="003F0AF1"/>
    <w:rsid w:val="003F5DAD"/>
    <w:rsid w:val="00400069"/>
    <w:rsid w:val="00400F3E"/>
    <w:rsid w:val="004021CF"/>
    <w:rsid w:val="00404008"/>
    <w:rsid w:val="0040602C"/>
    <w:rsid w:val="00406454"/>
    <w:rsid w:val="00410970"/>
    <w:rsid w:val="004176B5"/>
    <w:rsid w:val="00421DAB"/>
    <w:rsid w:val="00422C3C"/>
    <w:rsid w:val="00423F6A"/>
    <w:rsid w:val="004261CE"/>
    <w:rsid w:val="0043416B"/>
    <w:rsid w:val="00435734"/>
    <w:rsid w:val="00435847"/>
    <w:rsid w:val="00435D88"/>
    <w:rsid w:val="00450D86"/>
    <w:rsid w:val="00451F16"/>
    <w:rsid w:val="004526B3"/>
    <w:rsid w:val="00457ABA"/>
    <w:rsid w:val="004664F9"/>
    <w:rsid w:val="004800B2"/>
    <w:rsid w:val="0048116E"/>
    <w:rsid w:val="00482492"/>
    <w:rsid w:val="00486952"/>
    <w:rsid w:val="00490228"/>
    <w:rsid w:val="00491787"/>
    <w:rsid w:val="00493EAB"/>
    <w:rsid w:val="004955AE"/>
    <w:rsid w:val="00495615"/>
    <w:rsid w:val="004973C9"/>
    <w:rsid w:val="004A28CC"/>
    <w:rsid w:val="004B0BA2"/>
    <w:rsid w:val="004B51A9"/>
    <w:rsid w:val="004B7CC9"/>
    <w:rsid w:val="004C3E1C"/>
    <w:rsid w:val="004D03B4"/>
    <w:rsid w:val="004D19B6"/>
    <w:rsid w:val="004E0815"/>
    <w:rsid w:val="004E4257"/>
    <w:rsid w:val="004E7E05"/>
    <w:rsid w:val="004F1523"/>
    <w:rsid w:val="004F6A0B"/>
    <w:rsid w:val="00504FCC"/>
    <w:rsid w:val="005065F9"/>
    <w:rsid w:val="00510956"/>
    <w:rsid w:val="00530E2C"/>
    <w:rsid w:val="00533636"/>
    <w:rsid w:val="00536586"/>
    <w:rsid w:val="00541A23"/>
    <w:rsid w:val="00550E15"/>
    <w:rsid w:val="00560DB4"/>
    <w:rsid w:val="00564CC0"/>
    <w:rsid w:val="00567ABE"/>
    <w:rsid w:val="00577502"/>
    <w:rsid w:val="005802A5"/>
    <w:rsid w:val="005830C9"/>
    <w:rsid w:val="0058609A"/>
    <w:rsid w:val="005972A1"/>
    <w:rsid w:val="005A57B3"/>
    <w:rsid w:val="005B3347"/>
    <w:rsid w:val="005B69C4"/>
    <w:rsid w:val="005C0C7A"/>
    <w:rsid w:val="005C11F0"/>
    <w:rsid w:val="005C25A9"/>
    <w:rsid w:val="005C34C9"/>
    <w:rsid w:val="005C3878"/>
    <w:rsid w:val="005C5998"/>
    <w:rsid w:val="005D0A27"/>
    <w:rsid w:val="005D431E"/>
    <w:rsid w:val="005D64D6"/>
    <w:rsid w:val="005D72D1"/>
    <w:rsid w:val="005F0442"/>
    <w:rsid w:val="005F16D0"/>
    <w:rsid w:val="005F2A2C"/>
    <w:rsid w:val="005F4BDD"/>
    <w:rsid w:val="00604771"/>
    <w:rsid w:val="0060493B"/>
    <w:rsid w:val="00605FA9"/>
    <w:rsid w:val="0061255B"/>
    <w:rsid w:val="00617938"/>
    <w:rsid w:val="006257BE"/>
    <w:rsid w:val="00626812"/>
    <w:rsid w:val="006276C8"/>
    <w:rsid w:val="00634B5D"/>
    <w:rsid w:val="00637167"/>
    <w:rsid w:val="006410BC"/>
    <w:rsid w:val="00641106"/>
    <w:rsid w:val="00647B65"/>
    <w:rsid w:val="0065001D"/>
    <w:rsid w:val="006551DE"/>
    <w:rsid w:val="00657180"/>
    <w:rsid w:val="0066501B"/>
    <w:rsid w:val="00665A50"/>
    <w:rsid w:val="006743C2"/>
    <w:rsid w:val="006827D3"/>
    <w:rsid w:val="006855DC"/>
    <w:rsid w:val="0068763C"/>
    <w:rsid w:val="006929F8"/>
    <w:rsid w:val="00693776"/>
    <w:rsid w:val="00693B1E"/>
    <w:rsid w:val="00697051"/>
    <w:rsid w:val="006979AC"/>
    <w:rsid w:val="006C093C"/>
    <w:rsid w:val="006C5707"/>
    <w:rsid w:val="006D6FAC"/>
    <w:rsid w:val="006E0E04"/>
    <w:rsid w:val="006E10D0"/>
    <w:rsid w:val="006E420F"/>
    <w:rsid w:val="006E56E2"/>
    <w:rsid w:val="006E6C04"/>
    <w:rsid w:val="006F35FD"/>
    <w:rsid w:val="006F64DD"/>
    <w:rsid w:val="00700212"/>
    <w:rsid w:val="0070174C"/>
    <w:rsid w:val="00707A43"/>
    <w:rsid w:val="00711065"/>
    <w:rsid w:val="007110CB"/>
    <w:rsid w:val="007149DD"/>
    <w:rsid w:val="00722BEE"/>
    <w:rsid w:val="007256C0"/>
    <w:rsid w:val="007272EC"/>
    <w:rsid w:val="007338F6"/>
    <w:rsid w:val="0073515E"/>
    <w:rsid w:val="00742F58"/>
    <w:rsid w:val="00743514"/>
    <w:rsid w:val="00743AFF"/>
    <w:rsid w:val="0074422C"/>
    <w:rsid w:val="00746A41"/>
    <w:rsid w:val="00754C73"/>
    <w:rsid w:val="00760C5F"/>
    <w:rsid w:val="00781994"/>
    <w:rsid w:val="007833B7"/>
    <w:rsid w:val="007A1DE8"/>
    <w:rsid w:val="007A45A6"/>
    <w:rsid w:val="007B4480"/>
    <w:rsid w:val="007B72A8"/>
    <w:rsid w:val="007D1D9B"/>
    <w:rsid w:val="007D22BB"/>
    <w:rsid w:val="007D4339"/>
    <w:rsid w:val="007E31DC"/>
    <w:rsid w:val="007F088B"/>
    <w:rsid w:val="007F19B1"/>
    <w:rsid w:val="007F1F2F"/>
    <w:rsid w:val="007F21C9"/>
    <w:rsid w:val="007F613E"/>
    <w:rsid w:val="008072C4"/>
    <w:rsid w:val="00807946"/>
    <w:rsid w:val="0081106D"/>
    <w:rsid w:val="00812741"/>
    <w:rsid w:val="008243D9"/>
    <w:rsid w:val="00840493"/>
    <w:rsid w:val="0084219C"/>
    <w:rsid w:val="008443BA"/>
    <w:rsid w:val="00844C86"/>
    <w:rsid w:val="00852D03"/>
    <w:rsid w:val="00857504"/>
    <w:rsid w:val="00861A2A"/>
    <w:rsid w:val="0086231A"/>
    <w:rsid w:val="008626C1"/>
    <w:rsid w:val="008776F4"/>
    <w:rsid w:val="00887624"/>
    <w:rsid w:val="00887BD9"/>
    <w:rsid w:val="008A2420"/>
    <w:rsid w:val="008A4998"/>
    <w:rsid w:val="008B1219"/>
    <w:rsid w:val="008C09F7"/>
    <w:rsid w:val="008D1DB1"/>
    <w:rsid w:val="008D3541"/>
    <w:rsid w:val="008E3955"/>
    <w:rsid w:val="008F4CD3"/>
    <w:rsid w:val="008F5AE8"/>
    <w:rsid w:val="008F7326"/>
    <w:rsid w:val="009000AA"/>
    <w:rsid w:val="00902E8B"/>
    <w:rsid w:val="00905E5A"/>
    <w:rsid w:val="00906F3E"/>
    <w:rsid w:val="0091087A"/>
    <w:rsid w:val="00910940"/>
    <w:rsid w:val="0091293F"/>
    <w:rsid w:val="00915CF0"/>
    <w:rsid w:val="009206D2"/>
    <w:rsid w:val="00920B48"/>
    <w:rsid w:val="009214B9"/>
    <w:rsid w:val="00921BE6"/>
    <w:rsid w:val="00931389"/>
    <w:rsid w:val="00933134"/>
    <w:rsid w:val="009344F2"/>
    <w:rsid w:val="00940591"/>
    <w:rsid w:val="00941D74"/>
    <w:rsid w:val="00943644"/>
    <w:rsid w:val="009528F0"/>
    <w:rsid w:val="0095530C"/>
    <w:rsid w:val="00957000"/>
    <w:rsid w:val="0096133C"/>
    <w:rsid w:val="00961FF1"/>
    <w:rsid w:val="00963FEE"/>
    <w:rsid w:val="009707F5"/>
    <w:rsid w:val="009724D8"/>
    <w:rsid w:val="00974EC0"/>
    <w:rsid w:val="00976DFE"/>
    <w:rsid w:val="00977921"/>
    <w:rsid w:val="00977B29"/>
    <w:rsid w:val="00984338"/>
    <w:rsid w:val="00993709"/>
    <w:rsid w:val="00994EE9"/>
    <w:rsid w:val="0099724D"/>
    <w:rsid w:val="0099744F"/>
    <w:rsid w:val="009A40DF"/>
    <w:rsid w:val="009A5E6B"/>
    <w:rsid w:val="009A6AEC"/>
    <w:rsid w:val="009B2AFC"/>
    <w:rsid w:val="009B5F47"/>
    <w:rsid w:val="009C63C9"/>
    <w:rsid w:val="009D3948"/>
    <w:rsid w:val="009E6D42"/>
    <w:rsid w:val="009F166E"/>
    <w:rsid w:val="009F47F5"/>
    <w:rsid w:val="009F4E29"/>
    <w:rsid w:val="009F556B"/>
    <w:rsid w:val="009F6479"/>
    <w:rsid w:val="00A04F2A"/>
    <w:rsid w:val="00A1317B"/>
    <w:rsid w:val="00A14354"/>
    <w:rsid w:val="00A23396"/>
    <w:rsid w:val="00A23833"/>
    <w:rsid w:val="00A26D85"/>
    <w:rsid w:val="00A27297"/>
    <w:rsid w:val="00A273C4"/>
    <w:rsid w:val="00A27D87"/>
    <w:rsid w:val="00A32A03"/>
    <w:rsid w:val="00A368E0"/>
    <w:rsid w:val="00A36949"/>
    <w:rsid w:val="00A51693"/>
    <w:rsid w:val="00A52DAA"/>
    <w:rsid w:val="00A544E7"/>
    <w:rsid w:val="00A632FC"/>
    <w:rsid w:val="00A638EF"/>
    <w:rsid w:val="00A71124"/>
    <w:rsid w:val="00A7450B"/>
    <w:rsid w:val="00A817A6"/>
    <w:rsid w:val="00A8469D"/>
    <w:rsid w:val="00A8670B"/>
    <w:rsid w:val="00A90C3A"/>
    <w:rsid w:val="00A91DC7"/>
    <w:rsid w:val="00A94956"/>
    <w:rsid w:val="00A95FB9"/>
    <w:rsid w:val="00AA4539"/>
    <w:rsid w:val="00AA4B29"/>
    <w:rsid w:val="00AB1F2F"/>
    <w:rsid w:val="00AB2143"/>
    <w:rsid w:val="00AC0D4A"/>
    <w:rsid w:val="00AC3388"/>
    <w:rsid w:val="00AC5E86"/>
    <w:rsid w:val="00AC7403"/>
    <w:rsid w:val="00AD38A4"/>
    <w:rsid w:val="00AD448B"/>
    <w:rsid w:val="00AD62D3"/>
    <w:rsid w:val="00AE0F69"/>
    <w:rsid w:val="00AF1159"/>
    <w:rsid w:val="00AF217F"/>
    <w:rsid w:val="00AF6231"/>
    <w:rsid w:val="00B07BF9"/>
    <w:rsid w:val="00B1275D"/>
    <w:rsid w:val="00B169EB"/>
    <w:rsid w:val="00B170AA"/>
    <w:rsid w:val="00B1776A"/>
    <w:rsid w:val="00B231DA"/>
    <w:rsid w:val="00B33576"/>
    <w:rsid w:val="00B52F6A"/>
    <w:rsid w:val="00B5391D"/>
    <w:rsid w:val="00B73572"/>
    <w:rsid w:val="00B774A7"/>
    <w:rsid w:val="00B8167A"/>
    <w:rsid w:val="00B8513C"/>
    <w:rsid w:val="00B871C5"/>
    <w:rsid w:val="00B87990"/>
    <w:rsid w:val="00B87DE3"/>
    <w:rsid w:val="00B92131"/>
    <w:rsid w:val="00B9270B"/>
    <w:rsid w:val="00B94986"/>
    <w:rsid w:val="00B965FF"/>
    <w:rsid w:val="00BA38E7"/>
    <w:rsid w:val="00BA5EDA"/>
    <w:rsid w:val="00BB1B07"/>
    <w:rsid w:val="00BB1CE6"/>
    <w:rsid w:val="00BB3096"/>
    <w:rsid w:val="00BB4D43"/>
    <w:rsid w:val="00BB5444"/>
    <w:rsid w:val="00BC2D4D"/>
    <w:rsid w:val="00BC4267"/>
    <w:rsid w:val="00BD09E1"/>
    <w:rsid w:val="00BD6EE7"/>
    <w:rsid w:val="00BE5470"/>
    <w:rsid w:val="00C060CF"/>
    <w:rsid w:val="00C07645"/>
    <w:rsid w:val="00C1253E"/>
    <w:rsid w:val="00C12928"/>
    <w:rsid w:val="00C17BEB"/>
    <w:rsid w:val="00C23E95"/>
    <w:rsid w:val="00C31D07"/>
    <w:rsid w:val="00C42BDA"/>
    <w:rsid w:val="00C4746D"/>
    <w:rsid w:val="00C50288"/>
    <w:rsid w:val="00C50876"/>
    <w:rsid w:val="00C50880"/>
    <w:rsid w:val="00C56B9B"/>
    <w:rsid w:val="00C60637"/>
    <w:rsid w:val="00C74D6D"/>
    <w:rsid w:val="00C772FC"/>
    <w:rsid w:val="00C861BD"/>
    <w:rsid w:val="00C909E8"/>
    <w:rsid w:val="00C9178B"/>
    <w:rsid w:val="00C9393E"/>
    <w:rsid w:val="00C955DD"/>
    <w:rsid w:val="00C95B3F"/>
    <w:rsid w:val="00C97A14"/>
    <w:rsid w:val="00CA2D92"/>
    <w:rsid w:val="00CA3F22"/>
    <w:rsid w:val="00CA52C8"/>
    <w:rsid w:val="00CA5C4D"/>
    <w:rsid w:val="00CB2133"/>
    <w:rsid w:val="00CB288F"/>
    <w:rsid w:val="00CC13CB"/>
    <w:rsid w:val="00CC3A21"/>
    <w:rsid w:val="00CE3F83"/>
    <w:rsid w:val="00CE5A82"/>
    <w:rsid w:val="00CE70E0"/>
    <w:rsid w:val="00CF3B57"/>
    <w:rsid w:val="00CF44B5"/>
    <w:rsid w:val="00CF5AA6"/>
    <w:rsid w:val="00CF70B6"/>
    <w:rsid w:val="00D13AE2"/>
    <w:rsid w:val="00D234F3"/>
    <w:rsid w:val="00D235FC"/>
    <w:rsid w:val="00D264C3"/>
    <w:rsid w:val="00D31062"/>
    <w:rsid w:val="00D3288F"/>
    <w:rsid w:val="00D37744"/>
    <w:rsid w:val="00D45730"/>
    <w:rsid w:val="00D45B99"/>
    <w:rsid w:val="00D51767"/>
    <w:rsid w:val="00D532D0"/>
    <w:rsid w:val="00D6135E"/>
    <w:rsid w:val="00D64171"/>
    <w:rsid w:val="00D65786"/>
    <w:rsid w:val="00D67225"/>
    <w:rsid w:val="00D67D78"/>
    <w:rsid w:val="00D73837"/>
    <w:rsid w:val="00D800FA"/>
    <w:rsid w:val="00D817E6"/>
    <w:rsid w:val="00D85DFA"/>
    <w:rsid w:val="00D92993"/>
    <w:rsid w:val="00D96F3E"/>
    <w:rsid w:val="00DA013B"/>
    <w:rsid w:val="00DA2A6D"/>
    <w:rsid w:val="00DA7AEF"/>
    <w:rsid w:val="00DB0D9F"/>
    <w:rsid w:val="00DB2F8B"/>
    <w:rsid w:val="00DC331E"/>
    <w:rsid w:val="00DC363E"/>
    <w:rsid w:val="00DC59DB"/>
    <w:rsid w:val="00DC6C32"/>
    <w:rsid w:val="00DD0155"/>
    <w:rsid w:val="00DD11A8"/>
    <w:rsid w:val="00DD3D09"/>
    <w:rsid w:val="00DD57E3"/>
    <w:rsid w:val="00DD5BF7"/>
    <w:rsid w:val="00DD6BF3"/>
    <w:rsid w:val="00DF1146"/>
    <w:rsid w:val="00DF170A"/>
    <w:rsid w:val="00DF2D22"/>
    <w:rsid w:val="00DF2E03"/>
    <w:rsid w:val="00E02CD2"/>
    <w:rsid w:val="00E12028"/>
    <w:rsid w:val="00E15DB9"/>
    <w:rsid w:val="00E30C34"/>
    <w:rsid w:val="00E448C4"/>
    <w:rsid w:val="00E548E4"/>
    <w:rsid w:val="00E568DB"/>
    <w:rsid w:val="00E61C11"/>
    <w:rsid w:val="00E66A68"/>
    <w:rsid w:val="00E70C2E"/>
    <w:rsid w:val="00E95D0C"/>
    <w:rsid w:val="00EA20B2"/>
    <w:rsid w:val="00EA2789"/>
    <w:rsid w:val="00EA4B83"/>
    <w:rsid w:val="00EB235E"/>
    <w:rsid w:val="00EE78C2"/>
    <w:rsid w:val="00EF041B"/>
    <w:rsid w:val="00EF2478"/>
    <w:rsid w:val="00EF2CAC"/>
    <w:rsid w:val="00EF47C4"/>
    <w:rsid w:val="00EF4B75"/>
    <w:rsid w:val="00F0174F"/>
    <w:rsid w:val="00F06CE6"/>
    <w:rsid w:val="00F11439"/>
    <w:rsid w:val="00F16730"/>
    <w:rsid w:val="00F26050"/>
    <w:rsid w:val="00F314B2"/>
    <w:rsid w:val="00F3214F"/>
    <w:rsid w:val="00F34671"/>
    <w:rsid w:val="00F623A7"/>
    <w:rsid w:val="00F633DF"/>
    <w:rsid w:val="00F66EBD"/>
    <w:rsid w:val="00F7029B"/>
    <w:rsid w:val="00F73B8C"/>
    <w:rsid w:val="00F756B5"/>
    <w:rsid w:val="00F76822"/>
    <w:rsid w:val="00F779AC"/>
    <w:rsid w:val="00F80433"/>
    <w:rsid w:val="00F81B2D"/>
    <w:rsid w:val="00F85442"/>
    <w:rsid w:val="00F85B5B"/>
    <w:rsid w:val="00F94374"/>
    <w:rsid w:val="00F95190"/>
    <w:rsid w:val="00F95360"/>
    <w:rsid w:val="00FA2327"/>
    <w:rsid w:val="00FA3FC1"/>
    <w:rsid w:val="00FB3FFD"/>
    <w:rsid w:val="00FB4466"/>
    <w:rsid w:val="00FC517D"/>
    <w:rsid w:val="00FC77E2"/>
    <w:rsid w:val="00FD01C0"/>
    <w:rsid w:val="00FD28CC"/>
    <w:rsid w:val="00FD652E"/>
    <w:rsid w:val="00FE050D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5DCF7"/>
  <w15:docId w15:val="{F823908E-20DE-494A-9FC1-49D0272C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827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autoRedefine/>
    <w:qFormat/>
    <w:rsid w:val="00D67225"/>
    <w:pPr>
      <w:numPr>
        <w:ilvl w:val="1"/>
      </w:numPr>
      <w:spacing w:line="360" w:lineRule="auto"/>
      <w:jc w:val="both"/>
      <w:outlineLvl w:val="1"/>
    </w:pPr>
    <w:rPr>
      <w:color w:val="1F497D" w:themeColor="text2"/>
      <w:sz w:val="20"/>
      <w:lang w:val="en-US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D67225"/>
    <w:rPr>
      <w:rFonts w:ascii="Arial" w:hAnsi="Arial"/>
      <w:b/>
      <w:color w:val="1F497D" w:themeColor="text2"/>
    </w:rPr>
  </w:style>
  <w:style w:type="character" w:customStyle="1" w:styleId="Heading3Char">
    <w:name w:val="Heading 3 Char"/>
    <w:basedOn w:val="DefaultParagraphFont"/>
    <w:link w:val="Heading3"/>
    <w:rsid w:val="002F4484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2F4484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2F4484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297</TotalTime>
  <Pages>19</Pages>
  <Words>3451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23078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503</cp:revision>
  <cp:lastPrinted>2013-12-07T15:57:00Z</cp:lastPrinted>
  <dcterms:created xsi:type="dcterms:W3CDTF">2013-10-13T11:06:00Z</dcterms:created>
  <dcterms:modified xsi:type="dcterms:W3CDTF">2021-02-27T17:26:00Z</dcterms:modified>
</cp:coreProperties>
</file>