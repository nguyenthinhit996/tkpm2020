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E19ED" w14:textId="77777777"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</w:p>
    <w:p w14:paraId="21458C90" w14:textId="6390147B" w:rsidR="000665DD" w:rsidRPr="00F701FC" w:rsidRDefault="00F701FC" w:rsidP="000665DD">
      <w:proofErr w:type="spellStart"/>
      <w:r>
        <w:rPr>
          <w:lang w:val="en-US"/>
        </w:rPr>
        <w:t>Phần</w:t>
      </w:r>
      <w:proofErr w:type="spellEnd"/>
      <w:r>
        <w:t xml:space="preserve"> mền quản lý khách sạn</w:t>
      </w:r>
    </w:p>
    <w:p w14:paraId="042E46B5" w14:textId="77777777" w:rsidR="000665DD" w:rsidRDefault="000665DD" w:rsidP="000665DD"/>
    <w:p w14:paraId="7E5B51C9" w14:textId="141F301D" w:rsidR="000665DD" w:rsidRDefault="000665DD" w:rsidP="000665DD">
      <w:pPr>
        <w:pStyle w:val="Heading1"/>
      </w:pPr>
      <w:r>
        <w:t>Môi trường phát triển ứng dụng:</w:t>
      </w:r>
    </w:p>
    <w:p w14:paraId="0B857FB0" w14:textId="31EA2D6F" w:rsidR="0076780A" w:rsidRPr="0076780A" w:rsidRDefault="002868C9" w:rsidP="0076780A">
      <w:r>
        <w:t xml:space="preserve">Môi trường </w:t>
      </w:r>
      <w:r w:rsidR="007D1EF6">
        <w:t>webA</w:t>
      </w:r>
      <w:r w:rsidR="00CB0202">
        <w:t>pplication.</w:t>
      </w:r>
    </w:p>
    <w:p w14:paraId="465B7594" w14:textId="3BB4BBD5" w:rsidR="000812C4" w:rsidRPr="00207FC2" w:rsidRDefault="000812C4" w:rsidP="000812C4">
      <w:pPr>
        <w:rPr>
          <w:lang w:val="en-US"/>
        </w:rPr>
      </w:pPr>
      <w:r>
        <w:t xml:space="preserve">Font-end : </w:t>
      </w:r>
      <w:r w:rsidR="00207FC2">
        <w:rPr>
          <w:lang w:val="en-US"/>
        </w:rPr>
        <w:t xml:space="preserve">JSP, </w:t>
      </w:r>
      <w:r w:rsidR="00207FC2">
        <w:t>Servlet</w:t>
      </w:r>
    </w:p>
    <w:p w14:paraId="2960C86C" w14:textId="6631A1AA" w:rsidR="000812C4" w:rsidRPr="00207FC2" w:rsidRDefault="000812C4" w:rsidP="000812C4">
      <w:pPr>
        <w:rPr>
          <w:lang w:val="en-US"/>
        </w:rPr>
      </w:pPr>
      <w:r>
        <w:t xml:space="preserve">Back-end: Spring </w:t>
      </w:r>
      <w:r w:rsidR="00207FC2">
        <w:rPr>
          <w:lang w:val="en-US"/>
        </w:rPr>
        <w:t>MVC</w:t>
      </w:r>
    </w:p>
    <w:p w14:paraId="075F43AE" w14:textId="7D089FD6" w:rsidR="000812C4" w:rsidRPr="000812C4" w:rsidRDefault="000812C4" w:rsidP="000812C4">
      <w:r>
        <w:t>DataBase: MySql</w:t>
      </w:r>
    </w:p>
    <w:p w14:paraId="105D8987" w14:textId="77777777" w:rsidR="000665DD" w:rsidRDefault="000665DD" w:rsidP="000665DD">
      <w:pPr>
        <w:pStyle w:val="Heading1"/>
        <w:numPr>
          <w:ilvl w:val="0"/>
          <w:numId w:val="0"/>
        </w:numPr>
      </w:pPr>
    </w:p>
    <w:p w14:paraId="6F71BD1B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51"/>
        <w:gridCol w:w="1102"/>
        <w:gridCol w:w="2649"/>
        <w:gridCol w:w="1482"/>
        <w:gridCol w:w="3484"/>
      </w:tblGrid>
      <w:tr w:rsidR="000665DD" w14:paraId="39171CD6" w14:textId="77777777" w:rsidTr="000665DD">
        <w:tc>
          <w:tcPr>
            <w:tcW w:w="763" w:type="dxa"/>
          </w:tcPr>
          <w:p w14:paraId="7970B66E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14:paraId="7413A374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14:paraId="30727EF8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14:paraId="337DC43D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14:paraId="7ADE3152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0665DD" w14:paraId="12B7DFE6" w14:textId="77777777" w:rsidTr="000665DD">
        <w:tc>
          <w:tcPr>
            <w:tcW w:w="763" w:type="dxa"/>
          </w:tcPr>
          <w:p w14:paraId="46BA15EF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6BE843A5" w14:textId="5CFF5B68" w:rsidR="000665DD" w:rsidRDefault="004315CC" w:rsidP="000279E6">
            <w:pPr>
              <w:spacing w:before="120" w:after="120"/>
            </w:pPr>
            <w:r>
              <w:rPr>
                <w:rFonts w:ascii="docs-Cambria" w:hAnsi="docs-Cambria"/>
                <w:color w:val="000000"/>
                <w:sz w:val="20"/>
              </w:rPr>
              <w:t>18424069</w:t>
            </w:r>
          </w:p>
        </w:tc>
        <w:tc>
          <w:tcPr>
            <w:tcW w:w="2855" w:type="dxa"/>
          </w:tcPr>
          <w:p w14:paraId="4877F844" w14:textId="3DEBEA4B" w:rsidR="000665DD" w:rsidRDefault="004315CC" w:rsidP="000279E6">
            <w:pPr>
              <w:spacing w:before="120" w:after="120"/>
            </w:pPr>
            <w:r>
              <w:rPr>
                <w:rFonts w:ascii="docs-Cambria" w:hAnsi="docs-Cambria"/>
                <w:color w:val="000000"/>
                <w:sz w:val="20"/>
              </w:rPr>
              <w:t>Nguyễn Văn Thịnh</w:t>
            </w:r>
          </w:p>
        </w:tc>
        <w:tc>
          <w:tcPr>
            <w:tcW w:w="1573" w:type="dxa"/>
          </w:tcPr>
          <w:p w14:paraId="3D7C3520" w14:textId="21F46902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610EE018" w14:textId="1810DDD7" w:rsidR="000665DD" w:rsidRPr="00D164EC" w:rsidRDefault="00D164EC" w:rsidP="00D164EC">
            <w:pPr>
              <w:widowControl/>
              <w:spacing w:line="240" w:lineRule="auto"/>
              <w:rPr>
                <w:szCs w:val="24"/>
                <w:lang w:val="en-US"/>
              </w:rPr>
            </w:pPr>
            <w:r w:rsidRPr="00D164EC">
              <w:rPr>
                <w:szCs w:val="24"/>
                <w:lang w:val="en-US"/>
              </w:rPr>
              <w:t>18424069@student.hcmus.edu.vn</w:t>
            </w:r>
          </w:p>
        </w:tc>
      </w:tr>
      <w:tr w:rsidR="000665DD" w14:paraId="479363B4" w14:textId="77777777" w:rsidTr="000665DD">
        <w:tc>
          <w:tcPr>
            <w:tcW w:w="763" w:type="dxa"/>
          </w:tcPr>
          <w:p w14:paraId="3315329A" w14:textId="77777777"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4F4312B0" w14:textId="73145B92" w:rsidR="000665DD" w:rsidRDefault="004315CC" w:rsidP="000279E6">
            <w:pPr>
              <w:spacing w:before="120" w:after="120"/>
            </w:pPr>
            <w:r>
              <w:rPr>
                <w:rFonts w:ascii="docs-Cambria" w:hAnsi="docs-Cambria"/>
                <w:color w:val="000000"/>
                <w:sz w:val="20"/>
              </w:rPr>
              <w:t>18424070</w:t>
            </w:r>
          </w:p>
        </w:tc>
        <w:tc>
          <w:tcPr>
            <w:tcW w:w="2855" w:type="dxa"/>
          </w:tcPr>
          <w:p w14:paraId="5B30D47C" w14:textId="170AF773" w:rsidR="000665DD" w:rsidRDefault="004315CC" w:rsidP="000279E6">
            <w:pPr>
              <w:spacing w:before="120" w:after="120"/>
            </w:pPr>
            <w:r>
              <w:rPr>
                <w:rFonts w:ascii="docs-Cambria" w:hAnsi="docs-Cambria"/>
                <w:color w:val="000000"/>
                <w:sz w:val="20"/>
              </w:rPr>
              <w:t>Nguyễn Lâm Chí Thông</w:t>
            </w:r>
          </w:p>
        </w:tc>
        <w:tc>
          <w:tcPr>
            <w:tcW w:w="1573" w:type="dxa"/>
          </w:tcPr>
          <w:p w14:paraId="7B547E1F" w14:textId="77777777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73776CBC" w14:textId="63E8826F" w:rsidR="000665DD" w:rsidRPr="00D164EC" w:rsidRDefault="00D164EC" w:rsidP="00D164EC">
            <w:pPr>
              <w:widowControl/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18424070</w:t>
            </w:r>
            <w:r w:rsidRPr="00D164EC">
              <w:rPr>
                <w:szCs w:val="24"/>
                <w:lang w:val="en-US"/>
              </w:rPr>
              <w:t>@student.hcmus.edu.vn</w:t>
            </w:r>
          </w:p>
        </w:tc>
      </w:tr>
      <w:tr w:rsidR="000665DD" w14:paraId="426F162C" w14:textId="77777777" w:rsidTr="000665DD">
        <w:tc>
          <w:tcPr>
            <w:tcW w:w="763" w:type="dxa"/>
          </w:tcPr>
          <w:p w14:paraId="7C64D085" w14:textId="77777777"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14:paraId="42A0803E" w14:textId="77777777"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14:paraId="2264A32A" w14:textId="77777777"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14:paraId="09D45788" w14:textId="77777777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322EA4A5" w14:textId="77777777" w:rsidR="000665DD" w:rsidRDefault="000665DD" w:rsidP="000279E6">
            <w:pPr>
              <w:spacing w:before="120" w:after="120"/>
            </w:pPr>
          </w:p>
        </w:tc>
      </w:tr>
    </w:tbl>
    <w:p w14:paraId="3AB273B8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6B0E3C9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C37A2D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D6F8D5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B8E1E0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622705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23DBC1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5656E3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F42D04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13C535D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256D30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7EA8EE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C7837B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AFD2EA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DF2D29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784FD1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3EE0AE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E2659C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7A8B2" w14:textId="77777777" w:rsidR="0057149C" w:rsidRDefault="0057149C">
      <w:r>
        <w:separator/>
      </w:r>
    </w:p>
  </w:endnote>
  <w:endnote w:type="continuationSeparator" w:id="0">
    <w:p w14:paraId="785FB52E" w14:textId="77777777" w:rsidR="0057149C" w:rsidRDefault="00571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cs-Cambri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E3619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7C950FAC" wp14:editId="7D873B55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9AE13EE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AC530" w14:textId="77777777" w:rsidR="0057149C" w:rsidRDefault="0057149C">
      <w:r>
        <w:separator/>
      </w:r>
    </w:p>
  </w:footnote>
  <w:footnote w:type="continuationSeparator" w:id="0">
    <w:p w14:paraId="06F45C8E" w14:textId="77777777" w:rsidR="0057149C" w:rsidRDefault="00571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516FD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31CA5F85" wp14:editId="3BBF380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C6291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LZ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1D6102F" wp14:editId="7C379D28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09FBCCE" w14:textId="77777777" w:rsidR="003701D7" w:rsidRDefault="003701D7" w:rsidP="003701D7">
    <w:pPr>
      <w:pStyle w:val="Title"/>
      <w:rPr>
        <w:lang w:val="en-US"/>
      </w:rPr>
    </w:pPr>
  </w:p>
  <w:p w14:paraId="4B1AFCF5" w14:textId="77777777" w:rsidR="003B1A2B" w:rsidRPr="003B1A2B" w:rsidRDefault="003B1A2B" w:rsidP="003B1A2B">
    <w:pPr>
      <w:rPr>
        <w:lang w:val="en-US"/>
      </w:rPr>
    </w:pPr>
  </w:p>
  <w:p w14:paraId="65671FD7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812C4"/>
    <w:rsid w:val="000C0CA8"/>
    <w:rsid w:val="00143DAF"/>
    <w:rsid w:val="00207FC2"/>
    <w:rsid w:val="00221A67"/>
    <w:rsid w:val="002707EB"/>
    <w:rsid w:val="002868C9"/>
    <w:rsid w:val="002C3AA9"/>
    <w:rsid w:val="00301562"/>
    <w:rsid w:val="0031511D"/>
    <w:rsid w:val="003548A8"/>
    <w:rsid w:val="003701D7"/>
    <w:rsid w:val="003747E6"/>
    <w:rsid w:val="003B1A2B"/>
    <w:rsid w:val="004176B5"/>
    <w:rsid w:val="004315CC"/>
    <w:rsid w:val="00435847"/>
    <w:rsid w:val="004B7CC9"/>
    <w:rsid w:val="004E21B2"/>
    <w:rsid w:val="004E4257"/>
    <w:rsid w:val="00560CDB"/>
    <w:rsid w:val="0057149C"/>
    <w:rsid w:val="005802A5"/>
    <w:rsid w:val="006257BE"/>
    <w:rsid w:val="006855DC"/>
    <w:rsid w:val="006E420F"/>
    <w:rsid w:val="006E56E2"/>
    <w:rsid w:val="007338F6"/>
    <w:rsid w:val="00744990"/>
    <w:rsid w:val="0076780A"/>
    <w:rsid w:val="007A1DE8"/>
    <w:rsid w:val="007D1EF6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65F34"/>
    <w:rsid w:val="00B871C5"/>
    <w:rsid w:val="00BB5444"/>
    <w:rsid w:val="00BC769B"/>
    <w:rsid w:val="00BE4660"/>
    <w:rsid w:val="00C6325E"/>
    <w:rsid w:val="00C74D6D"/>
    <w:rsid w:val="00CA52C8"/>
    <w:rsid w:val="00CB0202"/>
    <w:rsid w:val="00D023A7"/>
    <w:rsid w:val="00D164EC"/>
    <w:rsid w:val="00D234F3"/>
    <w:rsid w:val="00DA2A6D"/>
    <w:rsid w:val="00DC363E"/>
    <w:rsid w:val="00E95D0C"/>
    <w:rsid w:val="00F53DBB"/>
    <w:rsid w:val="00F701FC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F7C19A"/>
  <w15:docId w15:val="{53CFCE2D-B9E7-42D4-A6C1-C2128DA3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Thịnh</cp:lastModifiedBy>
  <cp:revision>19</cp:revision>
  <cp:lastPrinted>2013-12-07T15:54:00Z</cp:lastPrinted>
  <dcterms:created xsi:type="dcterms:W3CDTF">2013-10-13T11:23:00Z</dcterms:created>
  <dcterms:modified xsi:type="dcterms:W3CDTF">2021-01-16T01:05:00Z</dcterms:modified>
</cp:coreProperties>
</file>